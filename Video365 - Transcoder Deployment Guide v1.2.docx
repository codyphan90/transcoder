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27" w:rsidRPr="0047307E" w:rsidRDefault="00090E33" w:rsidP="0047307E">
      <w:pPr>
        <w:jc w:val="center"/>
        <w:rPr>
          <w:b/>
          <w:bCs/>
        </w:rPr>
      </w:pPr>
      <w:r w:rsidRPr="00791F0A">
        <w:rPr>
          <w:noProof/>
        </w:rPr>
        <w:drawing>
          <wp:inline distT="0" distB="0" distL="0" distR="0" wp14:anchorId="45AA727D" wp14:editId="36F70193">
            <wp:extent cx="2019300" cy="466725"/>
            <wp:effectExtent l="0" t="0" r="0" b="9525"/>
            <wp:docPr id="5" name="Picture 9" descr="C:\Users\Mr.Arch\Desktop\Logo_VI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Arch\Desktop\Logo_VIVA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466725"/>
                    </a:xfrm>
                    <a:prstGeom prst="rect">
                      <a:avLst/>
                    </a:prstGeom>
                    <a:noFill/>
                    <a:ln>
                      <a:noFill/>
                    </a:ln>
                  </pic:spPr>
                </pic:pic>
              </a:graphicData>
            </a:graphic>
          </wp:inline>
        </w:drawing>
      </w:r>
    </w:p>
    <w:p w:rsidR="00DB5A8E" w:rsidRDefault="00DB5A8E" w:rsidP="0049500B">
      <w:pPr>
        <w:jc w:val="center"/>
        <w:rPr>
          <w:b/>
          <w:sz w:val="36"/>
          <w:szCs w:val="40"/>
        </w:rPr>
      </w:pPr>
    </w:p>
    <w:p w:rsidR="0049500B" w:rsidRPr="0049500B" w:rsidRDefault="0049500B" w:rsidP="0049500B">
      <w:pPr>
        <w:rPr>
          <w:b/>
          <w:bCs/>
          <w:sz w:val="22"/>
        </w:rPr>
      </w:pPr>
    </w:p>
    <w:p w:rsidR="0049500B" w:rsidRPr="00C41E49" w:rsidRDefault="0049500B" w:rsidP="0049500B">
      <w:pPr>
        <w:rPr>
          <w:color w:val="000099"/>
          <w:sz w:val="56"/>
          <w:szCs w:val="56"/>
        </w:rPr>
      </w:pPr>
    </w:p>
    <w:p w:rsidR="0049500B" w:rsidRDefault="0049500B" w:rsidP="0049500B">
      <w:pPr>
        <w:rPr>
          <w:color w:val="000099"/>
          <w:sz w:val="56"/>
          <w:szCs w:val="56"/>
        </w:rPr>
      </w:pPr>
    </w:p>
    <w:p w:rsidR="005B09C7" w:rsidRDefault="005B09C7" w:rsidP="005B09C7">
      <w:pPr>
        <w:jc w:val="right"/>
        <w:rPr>
          <w:b/>
          <w:bCs/>
          <w:color w:val="C00000"/>
          <w:sz w:val="56"/>
          <w:szCs w:val="56"/>
        </w:rPr>
      </w:pPr>
    </w:p>
    <w:p w:rsidR="0049500B" w:rsidRPr="00390912" w:rsidRDefault="002A24E9" w:rsidP="004850C8">
      <w:pPr>
        <w:jc w:val="right"/>
        <w:rPr>
          <w:b/>
          <w:bCs/>
          <w:color w:val="C00000"/>
          <w:sz w:val="56"/>
          <w:szCs w:val="56"/>
        </w:rPr>
      </w:pPr>
      <w:r>
        <w:rPr>
          <w:b/>
          <w:bCs/>
          <w:color w:val="C00000"/>
          <w:sz w:val="56"/>
          <w:szCs w:val="56"/>
        </w:rPr>
        <w:t>Video365</w:t>
      </w:r>
    </w:p>
    <w:p w:rsidR="00FA5437" w:rsidRPr="0030616E" w:rsidRDefault="00390912" w:rsidP="004850C8">
      <w:pPr>
        <w:jc w:val="right"/>
        <w:rPr>
          <w:bCs/>
          <w:i/>
          <w:noProof/>
          <w:sz w:val="28"/>
          <w:szCs w:val="28"/>
        </w:rPr>
      </w:pPr>
      <w:r w:rsidRPr="0030616E">
        <w:rPr>
          <w:bCs/>
          <w:noProof/>
          <w:sz w:val="28"/>
          <w:szCs w:val="28"/>
        </w:rPr>
        <w:t xml:space="preserve">Project: </w:t>
      </w:r>
      <w:r w:rsidR="002A24E9">
        <w:rPr>
          <w:bCs/>
          <w:i/>
          <w:noProof/>
          <w:sz w:val="28"/>
          <w:szCs w:val="28"/>
        </w:rPr>
        <w:t>video365</w:t>
      </w:r>
    </w:p>
    <w:p w:rsidR="005B09C7" w:rsidRPr="000B6195" w:rsidRDefault="005B09C7" w:rsidP="004850C8">
      <w:pPr>
        <w:jc w:val="right"/>
        <w:rPr>
          <w:bCs/>
          <w:noProof/>
          <w:color w:val="C00000"/>
          <w:sz w:val="28"/>
          <w:szCs w:val="28"/>
        </w:rPr>
      </w:pPr>
      <w:r>
        <w:rPr>
          <w:bCs/>
          <w:noProof/>
          <w:color w:val="C00000"/>
          <w:sz w:val="28"/>
          <w:szCs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74295</wp:posOffset>
                </wp:positionV>
                <wp:extent cx="295275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952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855DE" id="Straight Connector 7" o:spid="_x0000_s1026" style="position:absolute;flip:x;z-index:251659264;visibility:visible;mso-wrap-style:square;mso-wrap-distance-left:9pt;mso-wrap-distance-top:0;mso-wrap-distance-right:9pt;mso-wrap-distance-bottom:0;mso-position-horizontal:right;mso-position-horizontal-relative:margin;mso-position-vertical:absolute;mso-position-vertical-relative:text" from="181.3pt,5.85pt" to="413.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" strokecolor="black [3213]" strokeweight="1pt">
                <v:stroke joinstyle="miter"/>
                <w10:wrap anchorx="margin"/>
              </v:line>
            </w:pict>
          </mc:Fallback>
        </mc:AlternateContent>
      </w:r>
    </w:p>
    <w:p w:rsidR="000B6195" w:rsidRPr="000B6195" w:rsidRDefault="002A24E9" w:rsidP="004850C8">
      <w:pPr>
        <w:jc w:val="right"/>
        <w:rPr>
          <w:b/>
          <w:bCs/>
          <w:color w:val="C00000"/>
          <w:sz w:val="36"/>
          <w:szCs w:val="36"/>
        </w:rPr>
      </w:pPr>
      <w:r>
        <w:rPr>
          <w:b/>
          <w:bCs/>
          <w:color w:val="C00000"/>
          <w:sz w:val="36"/>
          <w:szCs w:val="36"/>
        </w:rPr>
        <w:t xml:space="preserve">Transcoder </w:t>
      </w:r>
      <w:r w:rsidR="00E14A22">
        <w:rPr>
          <w:b/>
          <w:bCs/>
          <w:color w:val="C00000"/>
          <w:sz w:val="36"/>
          <w:szCs w:val="36"/>
        </w:rPr>
        <w:t>Deployment Guide</w:t>
      </w:r>
    </w:p>
    <w:p w:rsidR="00214790" w:rsidRPr="0030616E" w:rsidRDefault="0049500B" w:rsidP="004850C8">
      <w:pPr>
        <w:jc w:val="right"/>
        <w:rPr>
          <w:i/>
          <w:iCs/>
          <w:sz w:val="24"/>
          <w:szCs w:val="24"/>
        </w:rPr>
      </w:pPr>
      <w:r w:rsidRPr="0030616E">
        <w:rPr>
          <w:bCs/>
          <w:sz w:val="24"/>
          <w:szCs w:val="24"/>
        </w:rPr>
        <w:t>Version</w:t>
      </w:r>
      <w:r w:rsidR="00390912" w:rsidRPr="0030616E">
        <w:rPr>
          <w:bCs/>
          <w:sz w:val="24"/>
          <w:szCs w:val="24"/>
        </w:rPr>
        <w:t>:</w:t>
      </w:r>
      <w:r w:rsidRPr="0030616E">
        <w:rPr>
          <w:bCs/>
          <w:sz w:val="24"/>
          <w:szCs w:val="24"/>
        </w:rPr>
        <w:t xml:space="preserve"> </w:t>
      </w:r>
      <w:r w:rsidR="00D37BD3">
        <w:rPr>
          <w:i/>
          <w:iCs/>
          <w:sz w:val="24"/>
          <w:szCs w:val="24"/>
        </w:rPr>
        <w:t>1.</w:t>
      </w:r>
      <w:r w:rsidR="004A557C">
        <w:rPr>
          <w:i/>
          <w:iCs/>
          <w:sz w:val="24"/>
          <w:szCs w:val="24"/>
        </w:rPr>
        <w:t>2</w:t>
      </w:r>
    </w:p>
    <w:p w:rsidR="005B09C7" w:rsidRDefault="00214790" w:rsidP="004850C8">
      <w:pPr>
        <w:jc w:val="right"/>
        <w:rPr>
          <w:i/>
          <w:iCs/>
          <w:sz w:val="24"/>
          <w:szCs w:val="24"/>
        </w:rPr>
      </w:pPr>
      <w:r w:rsidRPr="0030616E">
        <w:rPr>
          <w:bCs/>
          <w:sz w:val="24"/>
          <w:szCs w:val="24"/>
        </w:rPr>
        <w:t>ID</w:t>
      </w:r>
      <w:r w:rsidR="00390912" w:rsidRPr="0030616E">
        <w:rPr>
          <w:bCs/>
          <w:sz w:val="24"/>
          <w:szCs w:val="24"/>
        </w:rPr>
        <w:t>:</w:t>
      </w:r>
      <w:r w:rsidRPr="0030616E">
        <w:rPr>
          <w:bCs/>
          <w:sz w:val="24"/>
          <w:szCs w:val="24"/>
        </w:rPr>
        <w:t xml:space="preserve"> </w:t>
      </w:r>
      <w:r w:rsidR="00707559">
        <w:rPr>
          <w:i/>
          <w:iCs/>
          <w:sz w:val="24"/>
          <w:szCs w:val="24"/>
        </w:rPr>
        <w:t>2</w:t>
      </w:r>
    </w:p>
    <w:p w:rsidR="00CE5F1A" w:rsidRPr="0030616E" w:rsidRDefault="00CE5F1A" w:rsidP="004850C8">
      <w:pPr>
        <w:jc w:val="right"/>
        <w:rPr>
          <w:i/>
          <w:iCs/>
          <w:sz w:val="24"/>
          <w:szCs w:val="24"/>
        </w:rPr>
      </w:pPr>
    </w:p>
    <w:p w:rsidR="0049637A" w:rsidRDefault="00214790" w:rsidP="0049637A">
      <w:r>
        <w:br w:type="page"/>
      </w:r>
    </w:p>
    <w:p w:rsidR="00FB6A80" w:rsidRDefault="00FB6A80" w:rsidP="001A5F4E">
      <w:pPr>
        <w:pStyle w:val="Bullet1"/>
      </w:pPr>
      <w:r>
        <w:lastRenderedPageBreak/>
        <w:br w:type="page"/>
      </w:r>
    </w:p>
    <w:sdt>
      <w:sdtPr>
        <w:rPr>
          <w:bCs w:val="0"/>
          <w:color w:val="auto"/>
          <w:sz w:val="20"/>
          <w:szCs w:val="20"/>
        </w:rPr>
        <w:id w:val="48814555"/>
        <w:docPartObj>
          <w:docPartGallery w:val="Table of Contents"/>
          <w:docPartUnique/>
        </w:docPartObj>
      </w:sdtPr>
      <w:sdtEndPr>
        <w:rPr>
          <w:b/>
          <w:noProof/>
        </w:rPr>
      </w:sdtEndPr>
      <w:sdtContent>
        <w:p w:rsidR="00FB6A80" w:rsidRPr="001C3D0F" w:rsidRDefault="00707559" w:rsidP="00FB6A80">
          <w:pPr>
            <w:pStyle w:val="VSLCHeading1a"/>
            <w:rPr>
              <w:b/>
            </w:rPr>
          </w:pPr>
          <w:proofErr w:type="spellStart"/>
          <w:r>
            <w:rPr>
              <w:b/>
            </w:rPr>
            <w:t>Nội</w:t>
          </w:r>
          <w:proofErr w:type="spellEnd"/>
          <w:r>
            <w:rPr>
              <w:b/>
            </w:rPr>
            <w:t xml:space="preserve"> Dung</w:t>
          </w:r>
        </w:p>
        <w:p w:rsidR="00445B91" w:rsidRDefault="00FB6A80">
          <w:pPr>
            <w:pStyle w:val="TOC1"/>
            <w:tabs>
              <w:tab w:val="left" w:pos="400"/>
              <w:tab w:val="right" w:leader="dot" w:pos="973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3268832" w:history="1">
            <w:r w:rsidR="00445B91" w:rsidRPr="004F32F0">
              <w:rPr>
                <w:rStyle w:val="Hyperlink"/>
                <w:noProof/>
              </w:rPr>
              <w:t>1</w:t>
            </w:r>
            <w:r w:rsidR="00445B91">
              <w:rPr>
                <w:rFonts w:asciiTheme="minorHAnsi" w:eastAsiaTheme="minorEastAsia" w:hAnsiTheme="minorHAnsi" w:cstheme="minorBidi"/>
                <w:noProof/>
                <w:sz w:val="22"/>
                <w:szCs w:val="22"/>
              </w:rPr>
              <w:tab/>
            </w:r>
            <w:r w:rsidR="00445B91" w:rsidRPr="004F32F0">
              <w:rPr>
                <w:rStyle w:val="Hyperlink"/>
                <w:noProof/>
              </w:rPr>
              <w:t>Phạm vi</w:t>
            </w:r>
            <w:r w:rsidR="00445B91">
              <w:rPr>
                <w:noProof/>
                <w:webHidden/>
              </w:rPr>
              <w:tab/>
            </w:r>
            <w:r w:rsidR="00445B91">
              <w:rPr>
                <w:noProof/>
                <w:webHidden/>
              </w:rPr>
              <w:fldChar w:fldCharType="begin"/>
            </w:r>
            <w:r w:rsidR="00445B91">
              <w:rPr>
                <w:noProof/>
                <w:webHidden/>
              </w:rPr>
              <w:instrText xml:space="preserve"> PAGEREF _Toc463268832 \h </w:instrText>
            </w:r>
            <w:r w:rsidR="00445B91">
              <w:rPr>
                <w:noProof/>
                <w:webHidden/>
              </w:rPr>
            </w:r>
            <w:r w:rsidR="00445B91">
              <w:rPr>
                <w:noProof/>
                <w:webHidden/>
              </w:rPr>
              <w:fldChar w:fldCharType="separate"/>
            </w:r>
            <w:r w:rsidR="00445B91">
              <w:rPr>
                <w:noProof/>
                <w:webHidden/>
              </w:rPr>
              <w:t>3</w:t>
            </w:r>
            <w:r w:rsidR="00445B91">
              <w:rPr>
                <w:noProof/>
                <w:webHidden/>
              </w:rPr>
              <w:fldChar w:fldCharType="end"/>
            </w:r>
          </w:hyperlink>
        </w:p>
        <w:p w:rsidR="00445B91" w:rsidRDefault="00DE0A7B">
          <w:pPr>
            <w:pStyle w:val="TOC1"/>
            <w:tabs>
              <w:tab w:val="left" w:pos="400"/>
              <w:tab w:val="right" w:leader="dot" w:pos="9737"/>
            </w:tabs>
            <w:rPr>
              <w:rFonts w:asciiTheme="minorHAnsi" w:eastAsiaTheme="minorEastAsia" w:hAnsiTheme="minorHAnsi" w:cstheme="minorBidi"/>
              <w:noProof/>
              <w:sz w:val="22"/>
              <w:szCs w:val="22"/>
            </w:rPr>
          </w:pPr>
          <w:hyperlink w:anchor="_Toc463268833" w:history="1">
            <w:r w:rsidR="00445B91" w:rsidRPr="004F32F0">
              <w:rPr>
                <w:rStyle w:val="Hyperlink"/>
                <w:noProof/>
              </w:rPr>
              <w:t>2</w:t>
            </w:r>
            <w:r w:rsidR="00445B91">
              <w:rPr>
                <w:rFonts w:asciiTheme="minorHAnsi" w:eastAsiaTheme="minorEastAsia" w:hAnsiTheme="minorHAnsi" w:cstheme="minorBidi"/>
                <w:noProof/>
                <w:sz w:val="22"/>
                <w:szCs w:val="22"/>
              </w:rPr>
              <w:tab/>
            </w:r>
            <w:r w:rsidR="00445B91" w:rsidRPr="004F32F0">
              <w:rPr>
                <w:rStyle w:val="Hyperlink"/>
                <w:noProof/>
              </w:rPr>
              <w:t>Mục đích</w:t>
            </w:r>
            <w:r w:rsidR="00445B91">
              <w:rPr>
                <w:noProof/>
                <w:webHidden/>
              </w:rPr>
              <w:tab/>
            </w:r>
            <w:r w:rsidR="00445B91">
              <w:rPr>
                <w:noProof/>
                <w:webHidden/>
              </w:rPr>
              <w:fldChar w:fldCharType="begin"/>
            </w:r>
            <w:r w:rsidR="00445B91">
              <w:rPr>
                <w:noProof/>
                <w:webHidden/>
              </w:rPr>
              <w:instrText xml:space="preserve"> PAGEREF _Toc463268833 \h </w:instrText>
            </w:r>
            <w:r w:rsidR="00445B91">
              <w:rPr>
                <w:noProof/>
                <w:webHidden/>
              </w:rPr>
            </w:r>
            <w:r w:rsidR="00445B91">
              <w:rPr>
                <w:noProof/>
                <w:webHidden/>
              </w:rPr>
              <w:fldChar w:fldCharType="separate"/>
            </w:r>
            <w:r w:rsidR="00445B91">
              <w:rPr>
                <w:noProof/>
                <w:webHidden/>
              </w:rPr>
              <w:t>3</w:t>
            </w:r>
            <w:r w:rsidR="00445B91">
              <w:rPr>
                <w:noProof/>
                <w:webHidden/>
              </w:rPr>
              <w:fldChar w:fldCharType="end"/>
            </w:r>
          </w:hyperlink>
        </w:p>
        <w:p w:rsidR="00445B91" w:rsidRDefault="00DE0A7B">
          <w:pPr>
            <w:pStyle w:val="TOC1"/>
            <w:tabs>
              <w:tab w:val="left" w:pos="400"/>
              <w:tab w:val="right" w:leader="dot" w:pos="9737"/>
            </w:tabs>
            <w:rPr>
              <w:rFonts w:asciiTheme="minorHAnsi" w:eastAsiaTheme="minorEastAsia" w:hAnsiTheme="minorHAnsi" w:cstheme="minorBidi"/>
              <w:noProof/>
              <w:sz w:val="22"/>
              <w:szCs w:val="22"/>
            </w:rPr>
          </w:pPr>
          <w:hyperlink w:anchor="_Toc463268834" w:history="1">
            <w:r w:rsidR="00445B91" w:rsidRPr="004F32F0">
              <w:rPr>
                <w:rStyle w:val="Hyperlink"/>
                <w:noProof/>
              </w:rPr>
              <w:t>3</w:t>
            </w:r>
            <w:r w:rsidR="00445B91">
              <w:rPr>
                <w:rFonts w:asciiTheme="minorHAnsi" w:eastAsiaTheme="minorEastAsia" w:hAnsiTheme="minorHAnsi" w:cstheme="minorBidi"/>
                <w:noProof/>
                <w:sz w:val="22"/>
                <w:szCs w:val="22"/>
              </w:rPr>
              <w:tab/>
            </w:r>
            <w:r w:rsidR="00445B91" w:rsidRPr="004F32F0">
              <w:rPr>
                <w:rStyle w:val="Hyperlink"/>
                <w:noProof/>
              </w:rPr>
              <w:t>Thông tin tài liệu</w:t>
            </w:r>
            <w:r w:rsidR="00445B91">
              <w:rPr>
                <w:noProof/>
                <w:webHidden/>
              </w:rPr>
              <w:tab/>
            </w:r>
            <w:r w:rsidR="00445B91">
              <w:rPr>
                <w:noProof/>
                <w:webHidden/>
              </w:rPr>
              <w:fldChar w:fldCharType="begin"/>
            </w:r>
            <w:r w:rsidR="00445B91">
              <w:rPr>
                <w:noProof/>
                <w:webHidden/>
              </w:rPr>
              <w:instrText xml:space="preserve"> PAGEREF _Toc463268834 \h </w:instrText>
            </w:r>
            <w:r w:rsidR="00445B91">
              <w:rPr>
                <w:noProof/>
                <w:webHidden/>
              </w:rPr>
            </w:r>
            <w:r w:rsidR="00445B91">
              <w:rPr>
                <w:noProof/>
                <w:webHidden/>
              </w:rPr>
              <w:fldChar w:fldCharType="separate"/>
            </w:r>
            <w:r w:rsidR="00445B91">
              <w:rPr>
                <w:noProof/>
                <w:webHidden/>
              </w:rPr>
              <w:t>4</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35" w:history="1">
            <w:r w:rsidR="00445B91" w:rsidRPr="004F32F0">
              <w:rPr>
                <w:rStyle w:val="Hyperlink"/>
                <w:noProof/>
              </w:rPr>
              <w:t>3.1</w:t>
            </w:r>
            <w:r w:rsidR="00445B91">
              <w:rPr>
                <w:rFonts w:asciiTheme="minorHAnsi" w:eastAsiaTheme="minorEastAsia" w:hAnsiTheme="minorHAnsi" w:cstheme="minorBidi"/>
                <w:noProof/>
                <w:sz w:val="22"/>
                <w:szCs w:val="22"/>
              </w:rPr>
              <w:tab/>
            </w:r>
            <w:r w:rsidR="00445B91" w:rsidRPr="004F32F0">
              <w:rPr>
                <w:rStyle w:val="Hyperlink"/>
                <w:noProof/>
              </w:rPr>
              <w:t>Phê duyệt tài liệu</w:t>
            </w:r>
            <w:r w:rsidR="00445B91">
              <w:rPr>
                <w:noProof/>
                <w:webHidden/>
              </w:rPr>
              <w:tab/>
            </w:r>
            <w:r w:rsidR="00445B91">
              <w:rPr>
                <w:noProof/>
                <w:webHidden/>
              </w:rPr>
              <w:fldChar w:fldCharType="begin"/>
            </w:r>
            <w:r w:rsidR="00445B91">
              <w:rPr>
                <w:noProof/>
                <w:webHidden/>
              </w:rPr>
              <w:instrText xml:space="preserve"> PAGEREF _Toc463268835 \h </w:instrText>
            </w:r>
            <w:r w:rsidR="00445B91">
              <w:rPr>
                <w:noProof/>
                <w:webHidden/>
              </w:rPr>
            </w:r>
            <w:r w:rsidR="00445B91">
              <w:rPr>
                <w:noProof/>
                <w:webHidden/>
              </w:rPr>
              <w:fldChar w:fldCharType="separate"/>
            </w:r>
            <w:r w:rsidR="00445B91">
              <w:rPr>
                <w:noProof/>
                <w:webHidden/>
              </w:rPr>
              <w:t>4</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36" w:history="1">
            <w:r w:rsidR="00445B91" w:rsidRPr="004F32F0">
              <w:rPr>
                <w:rStyle w:val="Hyperlink"/>
                <w:noProof/>
              </w:rPr>
              <w:t>3.2</w:t>
            </w:r>
            <w:r w:rsidR="00445B91">
              <w:rPr>
                <w:rFonts w:asciiTheme="minorHAnsi" w:eastAsiaTheme="minorEastAsia" w:hAnsiTheme="minorHAnsi" w:cstheme="minorBidi"/>
                <w:noProof/>
                <w:sz w:val="22"/>
                <w:szCs w:val="22"/>
              </w:rPr>
              <w:tab/>
            </w:r>
            <w:r w:rsidR="00445B91" w:rsidRPr="004F32F0">
              <w:rPr>
                <w:rStyle w:val="Hyperlink"/>
                <w:noProof/>
              </w:rPr>
              <w:t>Lịch sử tài liệu</w:t>
            </w:r>
            <w:r w:rsidR="00445B91">
              <w:rPr>
                <w:noProof/>
                <w:webHidden/>
              </w:rPr>
              <w:tab/>
            </w:r>
            <w:r w:rsidR="00445B91">
              <w:rPr>
                <w:noProof/>
                <w:webHidden/>
              </w:rPr>
              <w:fldChar w:fldCharType="begin"/>
            </w:r>
            <w:r w:rsidR="00445B91">
              <w:rPr>
                <w:noProof/>
                <w:webHidden/>
              </w:rPr>
              <w:instrText xml:space="preserve"> PAGEREF _Toc463268836 \h </w:instrText>
            </w:r>
            <w:r w:rsidR="00445B91">
              <w:rPr>
                <w:noProof/>
                <w:webHidden/>
              </w:rPr>
            </w:r>
            <w:r w:rsidR="00445B91">
              <w:rPr>
                <w:noProof/>
                <w:webHidden/>
              </w:rPr>
              <w:fldChar w:fldCharType="separate"/>
            </w:r>
            <w:r w:rsidR="00445B91">
              <w:rPr>
                <w:noProof/>
                <w:webHidden/>
              </w:rPr>
              <w:t>4</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37" w:history="1">
            <w:r w:rsidR="00445B91" w:rsidRPr="004F32F0">
              <w:rPr>
                <w:rStyle w:val="Hyperlink"/>
                <w:noProof/>
              </w:rPr>
              <w:t>3.3</w:t>
            </w:r>
            <w:r w:rsidR="00445B91">
              <w:rPr>
                <w:rFonts w:asciiTheme="minorHAnsi" w:eastAsiaTheme="minorEastAsia" w:hAnsiTheme="minorHAnsi" w:cstheme="minorBidi"/>
                <w:noProof/>
                <w:sz w:val="22"/>
                <w:szCs w:val="22"/>
              </w:rPr>
              <w:tab/>
            </w:r>
            <w:r w:rsidR="00445B91" w:rsidRPr="004F32F0">
              <w:rPr>
                <w:rStyle w:val="Hyperlink"/>
                <w:noProof/>
              </w:rPr>
              <w:t>Tài liệu liên quan</w:t>
            </w:r>
            <w:r w:rsidR="00445B91">
              <w:rPr>
                <w:noProof/>
                <w:webHidden/>
              </w:rPr>
              <w:tab/>
            </w:r>
            <w:r w:rsidR="00445B91">
              <w:rPr>
                <w:noProof/>
                <w:webHidden/>
              </w:rPr>
              <w:fldChar w:fldCharType="begin"/>
            </w:r>
            <w:r w:rsidR="00445B91">
              <w:rPr>
                <w:noProof/>
                <w:webHidden/>
              </w:rPr>
              <w:instrText xml:space="preserve"> PAGEREF _Toc463268837 \h </w:instrText>
            </w:r>
            <w:r w:rsidR="00445B91">
              <w:rPr>
                <w:noProof/>
                <w:webHidden/>
              </w:rPr>
            </w:r>
            <w:r w:rsidR="00445B91">
              <w:rPr>
                <w:noProof/>
                <w:webHidden/>
              </w:rPr>
              <w:fldChar w:fldCharType="separate"/>
            </w:r>
            <w:r w:rsidR="00445B91">
              <w:rPr>
                <w:noProof/>
                <w:webHidden/>
              </w:rPr>
              <w:t>4</w:t>
            </w:r>
            <w:r w:rsidR="00445B91">
              <w:rPr>
                <w:noProof/>
                <w:webHidden/>
              </w:rPr>
              <w:fldChar w:fldCharType="end"/>
            </w:r>
          </w:hyperlink>
        </w:p>
        <w:p w:rsidR="00445B91" w:rsidRDefault="00DE0A7B">
          <w:pPr>
            <w:pStyle w:val="TOC1"/>
            <w:tabs>
              <w:tab w:val="left" w:pos="400"/>
              <w:tab w:val="right" w:leader="dot" w:pos="9737"/>
            </w:tabs>
            <w:rPr>
              <w:rFonts w:asciiTheme="minorHAnsi" w:eastAsiaTheme="minorEastAsia" w:hAnsiTheme="minorHAnsi" w:cstheme="minorBidi"/>
              <w:noProof/>
              <w:sz w:val="22"/>
              <w:szCs w:val="22"/>
            </w:rPr>
          </w:pPr>
          <w:hyperlink w:anchor="_Toc463268838" w:history="1">
            <w:r w:rsidR="00445B91" w:rsidRPr="004F32F0">
              <w:rPr>
                <w:rStyle w:val="Hyperlink"/>
                <w:noProof/>
              </w:rPr>
              <w:t>4</w:t>
            </w:r>
            <w:r w:rsidR="00445B91">
              <w:rPr>
                <w:rFonts w:asciiTheme="minorHAnsi" w:eastAsiaTheme="minorEastAsia" w:hAnsiTheme="minorHAnsi" w:cstheme="minorBidi"/>
                <w:noProof/>
                <w:sz w:val="22"/>
                <w:szCs w:val="22"/>
              </w:rPr>
              <w:tab/>
            </w:r>
            <w:r w:rsidR="00445B91" w:rsidRPr="004F32F0">
              <w:rPr>
                <w:rStyle w:val="Hyperlink"/>
                <w:noProof/>
              </w:rPr>
              <w:t>Cài đặt môi trường</w:t>
            </w:r>
            <w:r w:rsidR="00445B91">
              <w:rPr>
                <w:noProof/>
                <w:webHidden/>
              </w:rPr>
              <w:tab/>
            </w:r>
            <w:r w:rsidR="00445B91">
              <w:rPr>
                <w:noProof/>
                <w:webHidden/>
              </w:rPr>
              <w:fldChar w:fldCharType="begin"/>
            </w:r>
            <w:r w:rsidR="00445B91">
              <w:rPr>
                <w:noProof/>
                <w:webHidden/>
              </w:rPr>
              <w:instrText xml:space="preserve"> PAGEREF _Toc463268838 \h </w:instrText>
            </w:r>
            <w:r w:rsidR="00445B91">
              <w:rPr>
                <w:noProof/>
                <w:webHidden/>
              </w:rPr>
            </w:r>
            <w:r w:rsidR="00445B91">
              <w:rPr>
                <w:noProof/>
                <w:webHidden/>
              </w:rPr>
              <w:fldChar w:fldCharType="separate"/>
            </w:r>
            <w:r w:rsidR="00445B91">
              <w:rPr>
                <w:noProof/>
                <w:webHidden/>
              </w:rPr>
              <w:t>5</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39" w:history="1">
            <w:r w:rsidR="00445B91" w:rsidRPr="004F32F0">
              <w:rPr>
                <w:rStyle w:val="Hyperlink"/>
                <w:noProof/>
              </w:rPr>
              <w:t>4.1</w:t>
            </w:r>
            <w:r w:rsidR="00445B91">
              <w:rPr>
                <w:rFonts w:asciiTheme="minorHAnsi" w:eastAsiaTheme="minorEastAsia" w:hAnsiTheme="minorHAnsi" w:cstheme="minorBidi"/>
                <w:noProof/>
                <w:sz w:val="22"/>
                <w:szCs w:val="22"/>
              </w:rPr>
              <w:tab/>
            </w:r>
            <w:r w:rsidR="00445B91" w:rsidRPr="004F32F0">
              <w:rPr>
                <w:rStyle w:val="Hyperlink"/>
                <w:noProof/>
              </w:rPr>
              <w:t>Hệ điều hành</w:t>
            </w:r>
            <w:r w:rsidR="00445B91">
              <w:rPr>
                <w:noProof/>
                <w:webHidden/>
              </w:rPr>
              <w:tab/>
            </w:r>
            <w:r w:rsidR="00445B91">
              <w:rPr>
                <w:noProof/>
                <w:webHidden/>
              </w:rPr>
              <w:fldChar w:fldCharType="begin"/>
            </w:r>
            <w:r w:rsidR="00445B91">
              <w:rPr>
                <w:noProof/>
                <w:webHidden/>
              </w:rPr>
              <w:instrText xml:space="preserve"> PAGEREF _Toc463268839 \h </w:instrText>
            </w:r>
            <w:r w:rsidR="00445B91">
              <w:rPr>
                <w:noProof/>
                <w:webHidden/>
              </w:rPr>
            </w:r>
            <w:r w:rsidR="00445B91">
              <w:rPr>
                <w:noProof/>
                <w:webHidden/>
              </w:rPr>
              <w:fldChar w:fldCharType="separate"/>
            </w:r>
            <w:r w:rsidR="00445B91">
              <w:rPr>
                <w:noProof/>
                <w:webHidden/>
              </w:rPr>
              <w:t>5</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40" w:history="1">
            <w:r w:rsidR="00445B91" w:rsidRPr="004F32F0">
              <w:rPr>
                <w:rStyle w:val="Hyperlink"/>
                <w:noProof/>
              </w:rPr>
              <w:t>4.2</w:t>
            </w:r>
            <w:r w:rsidR="00445B91">
              <w:rPr>
                <w:rFonts w:asciiTheme="minorHAnsi" w:eastAsiaTheme="minorEastAsia" w:hAnsiTheme="minorHAnsi" w:cstheme="minorBidi"/>
                <w:noProof/>
                <w:sz w:val="22"/>
                <w:szCs w:val="22"/>
              </w:rPr>
              <w:tab/>
            </w:r>
            <w:r w:rsidR="00445B91" w:rsidRPr="004F32F0">
              <w:rPr>
                <w:rStyle w:val="Hyperlink"/>
                <w:noProof/>
              </w:rPr>
              <w:t>Các thư viện hỗ trợ</w:t>
            </w:r>
            <w:r w:rsidR="00445B91">
              <w:rPr>
                <w:noProof/>
                <w:webHidden/>
              </w:rPr>
              <w:tab/>
            </w:r>
            <w:r w:rsidR="00445B91">
              <w:rPr>
                <w:noProof/>
                <w:webHidden/>
              </w:rPr>
              <w:fldChar w:fldCharType="begin"/>
            </w:r>
            <w:r w:rsidR="00445B91">
              <w:rPr>
                <w:noProof/>
                <w:webHidden/>
              </w:rPr>
              <w:instrText xml:space="preserve"> PAGEREF _Toc463268840 \h </w:instrText>
            </w:r>
            <w:r w:rsidR="00445B91">
              <w:rPr>
                <w:noProof/>
                <w:webHidden/>
              </w:rPr>
            </w:r>
            <w:r w:rsidR="00445B91">
              <w:rPr>
                <w:noProof/>
                <w:webHidden/>
              </w:rPr>
              <w:fldChar w:fldCharType="separate"/>
            </w:r>
            <w:r w:rsidR="00445B91">
              <w:rPr>
                <w:noProof/>
                <w:webHidden/>
              </w:rPr>
              <w:t>5</w:t>
            </w:r>
            <w:r w:rsidR="00445B91">
              <w:rPr>
                <w:noProof/>
                <w:webHidden/>
              </w:rPr>
              <w:fldChar w:fldCharType="end"/>
            </w:r>
          </w:hyperlink>
        </w:p>
        <w:p w:rsidR="00445B91" w:rsidRDefault="00DE0A7B">
          <w:pPr>
            <w:pStyle w:val="TOC1"/>
            <w:tabs>
              <w:tab w:val="left" w:pos="400"/>
              <w:tab w:val="right" w:leader="dot" w:pos="9737"/>
            </w:tabs>
            <w:rPr>
              <w:rFonts w:asciiTheme="minorHAnsi" w:eastAsiaTheme="minorEastAsia" w:hAnsiTheme="minorHAnsi" w:cstheme="minorBidi"/>
              <w:noProof/>
              <w:sz w:val="22"/>
              <w:szCs w:val="22"/>
            </w:rPr>
          </w:pPr>
          <w:hyperlink w:anchor="_Toc463268841" w:history="1">
            <w:r w:rsidR="00445B91" w:rsidRPr="004F32F0">
              <w:rPr>
                <w:rStyle w:val="Hyperlink"/>
                <w:noProof/>
              </w:rPr>
              <w:t>5</w:t>
            </w:r>
            <w:r w:rsidR="00445B91">
              <w:rPr>
                <w:rFonts w:asciiTheme="minorHAnsi" w:eastAsiaTheme="minorEastAsia" w:hAnsiTheme="minorHAnsi" w:cstheme="minorBidi"/>
                <w:noProof/>
                <w:sz w:val="22"/>
                <w:szCs w:val="22"/>
              </w:rPr>
              <w:tab/>
            </w:r>
            <w:r w:rsidR="00445B91" w:rsidRPr="004F32F0">
              <w:rPr>
                <w:rStyle w:val="Hyperlink"/>
                <w:noProof/>
              </w:rPr>
              <w:t>Cài đặt ứng dụng</w:t>
            </w:r>
            <w:r w:rsidR="00445B91">
              <w:rPr>
                <w:noProof/>
                <w:webHidden/>
              </w:rPr>
              <w:tab/>
            </w:r>
            <w:r w:rsidR="00445B91">
              <w:rPr>
                <w:noProof/>
                <w:webHidden/>
              </w:rPr>
              <w:fldChar w:fldCharType="begin"/>
            </w:r>
            <w:r w:rsidR="00445B91">
              <w:rPr>
                <w:noProof/>
                <w:webHidden/>
              </w:rPr>
              <w:instrText xml:space="preserve"> PAGEREF _Toc463268841 \h </w:instrText>
            </w:r>
            <w:r w:rsidR="00445B91">
              <w:rPr>
                <w:noProof/>
                <w:webHidden/>
              </w:rPr>
            </w:r>
            <w:r w:rsidR="00445B91">
              <w:rPr>
                <w:noProof/>
                <w:webHidden/>
              </w:rPr>
              <w:fldChar w:fldCharType="separate"/>
            </w:r>
            <w:r w:rsidR="00445B91">
              <w:rPr>
                <w:noProof/>
                <w:webHidden/>
              </w:rPr>
              <w:t>5</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42" w:history="1">
            <w:r w:rsidR="00445B91" w:rsidRPr="004F32F0">
              <w:rPr>
                <w:rStyle w:val="Hyperlink"/>
                <w:noProof/>
              </w:rPr>
              <w:t>5.1</w:t>
            </w:r>
            <w:r w:rsidR="00445B91">
              <w:rPr>
                <w:rFonts w:asciiTheme="minorHAnsi" w:eastAsiaTheme="minorEastAsia" w:hAnsiTheme="minorHAnsi" w:cstheme="minorBidi"/>
                <w:noProof/>
                <w:sz w:val="22"/>
                <w:szCs w:val="22"/>
              </w:rPr>
              <w:tab/>
            </w:r>
            <w:r w:rsidR="00445B91" w:rsidRPr="004F32F0">
              <w:rPr>
                <w:rStyle w:val="Hyperlink"/>
                <w:noProof/>
              </w:rPr>
              <w:t>Danh sách thành phần</w:t>
            </w:r>
            <w:r w:rsidR="00445B91">
              <w:rPr>
                <w:noProof/>
                <w:webHidden/>
              </w:rPr>
              <w:tab/>
            </w:r>
            <w:r w:rsidR="00445B91">
              <w:rPr>
                <w:noProof/>
                <w:webHidden/>
              </w:rPr>
              <w:fldChar w:fldCharType="begin"/>
            </w:r>
            <w:r w:rsidR="00445B91">
              <w:rPr>
                <w:noProof/>
                <w:webHidden/>
              </w:rPr>
              <w:instrText xml:space="preserve"> PAGEREF _Toc463268842 \h </w:instrText>
            </w:r>
            <w:r w:rsidR="00445B91">
              <w:rPr>
                <w:noProof/>
                <w:webHidden/>
              </w:rPr>
            </w:r>
            <w:r w:rsidR="00445B91">
              <w:rPr>
                <w:noProof/>
                <w:webHidden/>
              </w:rPr>
              <w:fldChar w:fldCharType="separate"/>
            </w:r>
            <w:r w:rsidR="00445B91">
              <w:rPr>
                <w:noProof/>
                <w:webHidden/>
              </w:rPr>
              <w:t>5</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43" w:history="1">
            <w:r w:rsidR="00445B91" w:rsidRPr="004F32F0">
              <w:rPr>
                <w:rStyle w:val="Hyperlink"/>
                <w:noProof/>
              </w:rPr>
              <w:t>5.2</w:t>
            </w:r>
            <w:r w:rsidR="00445B91">
              <w:rPr>
                <w:rFonts w:asciiTheme="minorHAnsi" w:eastAsiaTheme="minorEastAsia" w:hAnsiTheme="minorHAnsi" w:cstheme="minorBidi"/>
                <w:noProof/>
                <w:sz w:val="22"/>
                <w:szCs w:val="22"/>
              </w:rPr>
              <w:tab/>
            </w:r>
            <w:r w:rsidR="00445B91" w:rsidRPr="004F32F0">
              <w:rPr>
                <w:rStyle w:val="Hyperlink"/>
                <w:noProof/>
              </w:rPr>
              <w:t>FFMPEG</w:t>
            </w:r>
            <w:r w:rsidR="00445B91">
              <w:rPr>
                <w:noProof/>
                <w:webHidden/>
              </w:rPr>
              <w:tab/>
            </w:r>
            <w:r w:rsidR="00445B91">
              <w:rPr>
                <w:noProof/>
                <w:webHidden/>
              </w:rPr>
              <w:fldChar w:fldCharType="begin"/>
            </w:r>
            <w:r w:rsidR="00445B91">
              <w:rPr>
                <w:noProof/>
                <w:webHidden/>
              </w:rPr>
              <w:instrText xml:space="preserve"> PAGEREF _Toc463268843 \h </w:instrText>
            </w:r>
            <w:r w:rsidR="00445B91">
              <w:rPr>
                <w:noProof/>
                <w:webHidden/>
              </w:rPr>
            </w:r>
            <w:r w:rsidR="00445B91">
              <w:rPr>
                <w:noProof/>
                <w:webHidden/>
              </w:rPr>
              <w:fldChar w:fldCharType="separate"/>
            </w:r>
            <w:r w:rsidR="00445B91">
              <w:rPr>
                <w:noProof/>
                <w:webHidden/>
              </w:rPr>
              <w:t>6</w:t>
            </w:r>
            <w:r w:rsidR="00445B91">
              <w:rPr>
                <w:noProof/>
                <w:webHidden/>
              </w:rPr>
              <w:fldChar w:fldCharType="end"/>
            </w:r>
          </w:hyperlink>
        </w:p>
        <w:p w:rsidR="00445B91" w:rsidRDefault="00DE0A7B">
          <w:pPr>
            <w:pStyle w:val="TOC3"/>
            <w:tabs>
              <w:tab w:val="left" w:pos="1100"/>
              <w:tab w:val="right" w:leader="dot" w:pos="9737"/>
            </w:tabs>
            <w:rPr>
              <w:rFonts w:asciiTheme="minorHAnsi" w:eastAsiaTheme="minorEastAsia" w:hAnsiTheme="minorHAnsi" w:cstheme="minorBidi"/>
              <w:noProof/>
              <w:sz w:val="22"/>
              <w:szCs w:val="22"/>
            </w:rPr>
          </w:pPr>
          <w:hyperlink w:anchor="_Toc463268844" w:history="1">
            <w:r w:rsidR="00445B91" w:rsidRPr="004F32F0">
              <w:rPr>
                <w:rStyle w:val="Hyperlink"/>
                <w:noProof/>
              </w:rPr>
              <w:t>5.2.1</w:t>
            </w:r>
            <w:r w:rsidR="00445B91">
              <w:rPr>
                <w:rFonts w:asciiTheme="minorHAnsi" w:eastAsiaTheme="minorEastAsia" w:hAnsiTheme="minorHAnsi" w:cstheme="minorBidi"/>
                <w:noProof/>
                <w:sz w:val="22"/>
                <w:szCs w:val="22"/>
              </w:rPr>
              <w:tab/>
            </w:r>
            <w:r w:rsidR="00445B91" w:rsidRPr="004F32F0">
              <w:rPr>
                <w:rStyle w:val="Hyperlink"/>
                <w:noProof/>
              </w:rPr>
              <w:t>Xây dựng gói</w:t>
            </w:r>
            <w:r w:rsidR="00445B91">
              <w:rPr>
                <w:noProof/>
                <w:webHidden/>
              </w:rPr>
              <w:tab/>
            </w:r>
            <w:r w:rsidR="00445B91">
              <w:rPr>
                <w:noProof/>
                <w:webHidden/>
              </w:rPr>
              <w:fldChar w:fldCharType="begin"/>
            </w:r>
            <w:r w:rsidR="00445B91">
              <w:rPr>
                <w:noProof/>
                <w:webHidden/>
              </w:rPr>
              <w:instrText xml:space="preserve"> PAGEREF _Toc463268844 \h </w:instrText>
            </w:r>
            <w:r w:rsidR="00445B91">
              <w:rPr>
                <w:noProof/>
                <w:webHidden/>
              </w:rPr>
            </w:r>
            <w:r w:rsidR="00445B91">
              <w:rPr>
                <w:noProof/>
                <w:webHidden/>
              </w:rPr>
              <w:fldChar w:fldCharType="separate"/>
            </w:r>
            <w:r w:rsidR="00445B91">
              <w:rPr>
                <w:noProof/>
                <w:webHidden/>
              </w:rPr>
              <w:t>6</w:t>
            </w:r>
            <w:r w:rsidR="00445B91">
              <w:rPr>
                <w:noProof/>
                <w:webHidden/>
              </w:rPr>
              <w:fldChar w:fldCharType="end"/>
            </w:r>
          </w:hyperlink>
        </w:p>
        <w:p w:rsidR="00445B91" w:rsidRDefault="00DE0A7B">
          <w:pPr>
            <w:pStyle w:val="TOC3"/>
            <w:tabs>
              <w:tab w:val="left" w:pos="1100"/>
              <w:tab w:val="right" w:leader="dot" w:pos="9737"/>
            </w:tabs>
            <w:rPr>
              <w:rFonts w:asciiTheme="minorHAnsi" w:eastAsiaTheme="minorEastAsia" w:hAnsiTheme="minorHAnsi" w:cstheme="minorBidi"/>
              <w:noProof/>
              <w:sz w:val="22"/>
              <w:szCs w:val="22"/>
            </w:rPr>
          </w:pPr>
          <w:hyperlink w:anchor="_Toc463268845" w:history="1">
            <w:r w:rsidR="00445B91" w:rsidRPr="004F32F0">
              <w:rPr>
                <w:rStyle w:val="Hyperlink"/>
                <w:noProof/>
              </w:rPr>
              <w:t>5.2.1</w:t>
            </w:r>
            <w:r w:rsidR="00445B91">
              <w:rPr>
                <w:rFonts w:asciiTheme="minorHAnsi" w:eastAsiaTheme="minorEastAsia" w:hAnsiTheme="minorHAnsi" w:cstheme="minorBidi"/>
                <w:noProof/>
                <w:sz w:val="22"/>
                <w:szCs w:val="22"/>
              </w:rPr>
              <w:tab/>
            </w:r>
            <w:r w:rsidR="00445B91" w:rsidRPr="004F32F0">
              <w:rPr>
                <w:rStyle w:val="Hyperlink"/>
                <w:noProof/>
              </w:rPr>
              <w:t>Kiểm tra</w:t>
            </w:r>
            <w:r w:rsidR="00445B91">
              <w:rPr>
                <w:noProof/>
                <w:webHidden/>
              </w:rPr>
              <w:tab/>
            </w:r>
            <w:r w:rsidR="00445B91">
              <w:rPr>
                <w:noProof/>
                <w:webHidden/>
              </w:rPr>
              <w:fldChar w:fldCharType="begin"/>
            </w:r>
            <w:r w:rsidR="00445B91">
              <w:rPr>
                <w:noProof/>
                <w:webHidden/>
              </w:rPr>
              <w:instrText xml:space="preserve"> PAGEREF _Toc463268845 \h </w:instrText>
            </w:r>
            <w:r w:rsidR="00445B91">
              <w:rPr>
                <w:noProof/>
                <w:webHidden/>
              </w:rPr>
            </w:r>
            <w:r w:rsidR="00445B91">
              <w:rPr>
                <w:noProof/>
                <w:webHidden/>
              </w:rPr>
              <w:fldChar w:fldCharType="separate"/>
            </w:r>
            <w:r w:rsidR="00445B91">
              <w:rPr>
                <w:noProof/>
                <w:webHidden/>
              </w:rPr>
              <w:t>7</w:t>
            </w:r>
            <w:r w:rsidR="00445B91">
              <w:rPr>
                <w:noProof/>
                <w:webHidden/>
              </w:rPr>
              <w:fldChar w:fldCharType="end"/>
            </w:r>
          </w:hyperlink>
        </w:p>
        <w:p w:rsidR="00445B91" w:rsidRDefault="00DE0A7B">
          <w:pPr>
            <w:pStyle w:val="TOC1"/>
            <w:tabs>
              <w:tab w:val="left" w:pos="400"/>
              <w:tab w:val="right" w:leader="dot" w:pos="9737"/>
            </w:tabs>
            <w:rPr>
              <w:rFonts w:asciiTheme="minorHAnsi" w:eastAsiaTheme="minorEastAsia" w:hAnsiTheme="minorHAnsi" w:cstheme="minorBidi"/>
              <w:noProof/>
              <w:sz w:val="22"/>
              <w:szCs w:val="22"/>
            </w:rPr>
          </w:pPr>
          <w:hyperlink w:anchor="_Toc463268846" w:history="1">
            <w:r w:rsidR="00445B91" w:rsidRPr="004F32F0">
              <w:rPr>
                <w:rStyle w:val="Hyperlink"/>
                <w:noProof/>
              </w:rPr>
              <w:t>6</w:t>
            </w:r>
            <w:r w:rsidR="00445B91">
              <w:rPr>
                <w:rFonts w:asciiTheme="minorHAnsi" w:eastAsiaTheme="minorEastAsia" w:hAnsiTheme="minorHAnsi" w:cstheme="minorBidi"/>
                <w:noProof/>
                <w:sz w:val="22"/>
                <w:szCs w:val="22"/>
              </w:rPr>
              <w:tab/>
            </w:r>
            <w:r w:rsidR="00445B91" w:rsidRPr="004F32F0">
              <w:rPr>
                <w:rStyle w:val="Hyperlink"/>
                <w:noProof/>
              </w:rPr>
              <w:t>Triển khai Transcoder script</w:t>
            </w:r>
            <w:r w:rsidR="00445B91">
              <w:rPr>
                <w:noProof/>
                <w:webHidden/>
              </w:rPr>
              <w:tab/>
            </w:r>
            <w:r w:rsidR="00445B91">
              <w:rPr>
                <w:noProof/>
                <w:webHidden/>
              </w:rPr>
              <w:fldChar w:fldCharType="begin"/>
            </w:r>
            <w:r w:rsidR="00445B91">
              <w:rPr>
                <w:noProof/>
                <w:webHidden/>
              </w:rPr>
              <w:instrText xml:space="preserve"> PAGEREF _Toc463268846 \h </w:instrText>
            </w:r>
            <w:r w:rsidR="00445B91">
              <w:rPr>
                <w:noProof/>
                <w:webHidden/>
              </w:rPr>
            </w:r>
            <w:r w:rsidR="00445B91">
              <w:rPr>
                <w:noProof/>
                <w:webHidden/>
              </w:rPr>
              <w:fldChar w:fldCharType="separate"/>
            </w:r>
            <w:r w:rsidR="00445B91">
              <w:rPr>
                <w:noProof/>
                <w:webHidden/>
              </w:rPr>
              <w:t>7</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47" w:history="1">
            <w:r w:rsidR="00445B91" w:rsidRPr="004F32F0">
              <w:rPr>
                <w:rStyle w:val="Hyperlink"/>
                <w:noProof/>
              </w:rPr>
              <w:t>6.1</w:t>
            </w:r>
            <w:r w:rsidR="00445B91">
              <w:rPr>
                <w:rFonts w:asciiTheme="minorHAnsi" w:eastAsiaTheme="minorEastAsia" w:hAnsiTheme="minorHAnsi" w:cstheme="minorBidi"/>
                <w:noProof/>
                <w:sz w:val="22"/>
                <w:szCs w:val="22"/>
              </w:rPr>
              <w:tab/>
            </w:r>
            <w:r w:rsidR="00445B91" w:rsidRPr="004F32F0">
              <w:rPr>
                <w:rStyle w:val="Hyperlink"/>
                <w:noProof/>
              </w:rPr>
              <w:t>Danh sách thành phần</w:t>
            </w:r>
            <w:r w:rsidR="00445B91">
              <w:rPr>
                <w:noProof/>
                <w:webHidden/>
              </w:rPr>
              <w:tab/>
            </w:r>
            <w:r w:rsidR="00445B91">
              <w:rPr>
                <w:noProof/>
                <w:webHidden/>
              </w:rPr>
              <w:fldChar w:fldCharType="begin"/>
            </w:r>
            <w:r w:rsidR="00445B91">
              <w:rPr>
                <w:noProof/>
                <w:webHidden/>
              </w:rPr>
              <w:instrText xml:space="preserve"> PAGEREF _Toc463268847 \h </w:instrText>
            </w:r>
            <w:r w:rsidR="00445B91">
              <w:rPr>
                <w:noProof/>
                <w:webHidden/>
              </w:rPr>
            </w:r>
            <w:r w:rsidR="00445B91">
              <w:rPr>
                <w:noProof/>
                <w:webHidden/>
              </w:rPr>
              <w:fldChar w:fldCharType="separate"/>
            </w:r>
            <w:r w:rsidR="00445B91">
              <w:rPr>
                <w:noProof/>
                <w:webHidden/>
              </w:rPr>
              <w:t>7</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48" w:history="1">
            <w:r w:rsidR="00445B91" w:rsidRPr="004F32F0">
              <w:rPr>
                <w:rStyle w:val="Hyperlink"/>
                <w:noProof/>
              </w:rPr>
              <w:t>6.2</w:t>
            </w:r>
            <w:r w:rsidR="00445B91">
              <w:rPr>
                <w:rFonts w:asciiTheme="minorHAnsi" w:eastAsiaTheme="minorEastAsia" w:hAnsiTheme="minorHAnsi" w:cstheme="minorBidi"/>
                <w:noProof/>
                <w:sz w:val="22"/>
                <w:szCs w:val="22"/>
              </w:rPr>
              <w:tab/>
            </w:r>
            <w:r w:rsidR="00445B91" w:rsidRPr="004F32F0">
              <w:rPr>
                <w:rStyle w:val="Hyperlink"/>
                <w:noProof/>
              </w:rPr>
              <w:t>Nội dung script transcoder</w:t>
            </w:r>
            <w:r w:rsidR="00445B91">
              <w:rPr>
                <w:noProof/>
                <w:webHidden/>
              </w:rPr>
              <w:tab/>
            </w:r>
            <w:r w:rsidR="00445B91">
              <w:rPr>
                <w:noProof/>
                <w:webHidden/>
              </w:rPr>
              <w:fldChar w:fldCharType="begin"/>
            </w:r>
            <w:r w:rsidR="00445B91">
              <w:rPr>
                <w:noProof/>
                <w:webHidden/>
              </w:rPr>
              <w:instrText xml:space="preserve"> PAGEREF _Toc463268848 \h </w:instrText>
            </w:r>
            <w:r w:rsidR="00445B91">
              <w:rPr>
                <w:noProof/>
                <w:webHidden/>
              </w:rPr>
            </w:r>
            <w:r w:rsidR="00445B91">
              <w:rPr>
                <w:noProof/>
                <w:webHidden/>
              </w:rPr>
              <w:fldChar w:fldCharType="separate"/>
            </w:r>
            <w:r w:rsidR="00445B91">
              <w:rPr>
                <w:noProof/>
                <w:webHidden/>
              </w:rPr>
              <w:t>7</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49" w:history="1">
            <w:r w:rsidR="00445B91" w:rsidRPr="004F32F0">
              <w:rPr>
                <w:rStyle w:val="Hyperlink"/>
                <w:noProof/>
              </w:rPr>
              <w:t>6.3</w:t>
            </w:r>
            <w:r w:rsidR="00445B91">
              <w:rPr>
                <w:rFonts w:asciiTheme="minorHAnsi" w:eastAsiaTheme="minorEastAsia" w:hAnsiTheme="minorHAnsi" w:cstheme="minorBidi"/>
                <w:noProof/>
                <w:sz w:val="22"/>
                <w:szCs w:val="22"/>
              </w:rPr>
              <w:tab/>
            </w:r>
            <w:r w:rsidR="00445B91" w:rsidRPr="004F32F0">
              <w:rPr>
                <w:rStyle w:val="Hyperlink"/>
                <w:noProof/>
              </w:rPr>
              <w:t>Triển khai script</w:t>
            </w:r>
            <w:r w:rsidR="00445B91">
              <w:rPr>
                <w:noProof/>
                <w:webHidden/>
              </w:rPr>
              <w:tab/>
            </w:r>
            <w:r w:rsidR="00445B91">
              <w:rPr>
                <w:noProof/>
                <w:webHidden/>
              </w:rPr>
              <w:fldChar w:fldCharType="begin"/>
            </w:r>
            <w:r w:rsidR="00445B91">
              <w:rPr>
                <w:noProof/>
                <w:webHidden/>
              </w:rPr>
              <w:instrText xml:space="preserve"> PAGEREF _Toc463268849 \h </w:instrText>
            </w:r>
            <w:r w:rsidR="00445B91">
              <w:rPr>
                <w:noProof/>
                <w:webHidden/>
              </w:rPr>
            </w:r>
            <w:r w:rsidR="00445B91">
              <w:rPr>
                <w:noProof/>
                <w:webHidden/>
              </w:rPr>
              <w:fldChar w:fldCharType="separate"/>
            </w:r>
            <w:r w:rsidR="00445B91">
              <w:rPr>
                <w:noProof/>
                <w:webHidden/>
              </w:rPr>
              <w:t>18</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50" w:history="1">
            <w:r w:rsidR="00445B91" w:rsidRPr="004F32F0">
              <w:rPr>
                <w:rStyle w:val="Hyperlink"/>
                <w:noProof/>
              </w:rPr>
              <w:t>6.4</w:t>
            </w:r>
            <w:r w:rsidR="00445B91">
              <w:rPr>
                <w:rFonts w:asciiTheme="minorHAnsi" w:eastAsiaTheme="minorEastAsia" w:hAnsiTheme="minorHAnsi" w:cstheme="minorBidi"/>
                <w:noProof/>
                <w:sz w:val="22"/>
                <w:szCs w:val="22"/>
              </w:rPr>
              <w:tab/>
            </w:r>
            <w:r w:rsidR="00445B91" w:rsidRPr="004F32F0">
              <w:rPr>
                <w:rStyle w:val="Hyperlink"/>
                <w:noProof/>
              </w:rPr>
              <w:t>Khởi động tiến trình transcoder</w:t>
            </w:r>
            <w:r w:rsidR="00445B91">
              <w:rPr>
                <w:noProof/>
                <w:webHidden/>
              </w:rPr>
              <w:tab/>
            </w:r>
            <w:r w:rsidR="00445B91">
              <w:rPr>
                <w:noProof/>
                <w:webHidden/>
              </w:rPr>
              <w:fldChar w:fldCharType="begin"/>
            </w:r>
            <w:r w:rsidR="00445B91">
              <w:rPr>
                <w:noProof/>
                <w:webHidden/>
              </w:rPr>
              <w:instrText xml:space="preserve"> PAGEREF _Toc463268850 \h </w:instrText>
            </w:r>
            <w:r w:rsidR="00445B91">
              <w:rPr>
                <w:noProof/>
                <w:webHidden/>
              </w:rPr>
            </w:r>
            <w:r w:rsidR="00445B91">
              <w:rPr>
                <w:noProof/>
                <w:webHidden/>
              </w:rPr>
              <w:fldChar w:fldCharType="separate"/>
            </w:r>
            <w:r w:rsidR="00445B91">
              <w:rPr>
                <w:noProof/>
                <w:webHidden/>
              </w:rPr>
              <w:t>18</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51" w:history="1">
            <w:r w:rsidR="00445B91" w:rsidRPr="004F32F0">
              <w:rPr>
                <w:rStyle w:val="Hyperlink"/>
                <w:noProof/>
              </w:rPr>
              <w:t>6.5</w:t>
            </w:r>
            <w:r w:rsidR="00445B91">
              <w:rPr>
                <w:rFonts w:asciiTheme="minorHAnsi" w:eastAsiaTheme="minorEastAsia" w:hAnsiTheme="minorHAnsi" w:cstheme="minorBidi"/>
                <w:noProof/>
                <w:sz w:val="22"/>
                <w:szCs w:val="22"/>
              </w:rPr>
              <w:tab/>
            </w:r>
            <w:r w:rsidR="00445B91" w:rsidRPr="004F32F0">
              <w:rPr>
                <w:rStyle w:val="Hyperlink"/>
                <w:noProof/>
              </w:rPr>
              <w:t>Theo dõi quá trình transcoder</w:t>
            </w:r>
            <w:r w:rsidR="00445B91">
              <w:rPr>
                <w:noProof/>
                <w:webHidden/>
              </w:rPr>
              <w:tab/>
            </w:r>
            <w:r w:rsidR="00445B91">
              <w:rPr>
                <w:noProof/>
                <w:webHidden/>
              </w:rPr>
              <w:fldChar w:fldCharType="begin"/>
            </w:r>
            <w:r w:rsidR="00445B91">
              <w:rPr>
                <w:noProof/>
                <w:webHidden/>
              </w:rPr>
              <w:instrText xml:space="preserve"> PAGEREF _Toc463268851 \h </w:instrText>
            </w:r>
            <w:r w:rsidR="00445B91">
              <w:rPr>
                <w:noProof/>
                <w:webHidden/>
              </w:rPr>
            </w:r>
            <w:r w:rsidR="00445B91">
              <w:rPr>
                <w:noProof/>
                <w:webHidden/>
              </w:rPr>
              <w:fldChar w:fldCharType="separate"/>
            </w:r>
            <w:r w:rsidR="00445B91">
              <w:rPr>
                <w:noProof/>
                <w:webHidden/>
              </w:rPr>
              <w:t>19</w:t>
            </w:r>
            <w:r w:rsidR="00445B91">
              <w:rPr>
                <w:noProof/>
                <w:webHidden/>
              </w:rPr>
              <w:fldChar w:fldCharType="end"/>
            </w:r>
          </w:hyperlink>
        </w:p>
        <w:p w:rsidR="00445B91" w:rsidRDefault="00DE0A7B">
          <w:pPr>
            <w:pStyle w:val="TOC2"/>
            <w:tabs>
              <w:tab w:val="left" w:pos="880"/>
              <w:tab w:val="right" w:leader="dot" w:pos="9737"/>
            </w:tabs>
            <w:rPr>
              <w:rFonts w:asciiTheme="minorHAnsi" w:eastAsiaTheme="minorEastAsia" w:hAnsiTheme="minorHAnsi" w:cstheme="minorBidi"/>
              <w:noProof/>
              <w:sz w:val="22"/>
              <w:szCs w:val="22"/>
            </w:rPr>
          </w:pPr>
          <w:hyperlink w:anchor="_Toc463268852" w:history="1">
            <w:r w:rsidR="00445B91" w:rsidRPr="004F32F0">
              <w:rPr>
                <w:rStyle w:val="Hyperlink"/>
                <w:noProof/>
              </w:rPr>
              <w:t>6.6</w:t>
            </w:r>
            <w:r w:rsidR="00445B91">
              <w:rPr>
                <w:rFonts w:asciiTheme="minorHAnsi" w:eastAsiaTheme="minorEastAsia" w:hAnsiTheme="minorHAnsi" w:cstheme="minorBidi"/>
                <w:noProof/>
                <w:sz w:val="22"/>
                <w:szCs w:val="22"/>
              </w:rPr>
              <w:tab/>
            </w:r>
            <w:r w:rsidR="00445B91" w:rsidRPr="004F32F0">
              <w:rPr>
                <w:rStyle w:val="Hyperlink"/>
                <w:noProof/>
              </w:rPr>
              <w:t>Dừng tiến trình transcoder</w:t>
            </w:r>
            <w:r w:rsidR="00445B91">
              <w:rPr>
                <w:noProof/>
                <w:webHidden/>
              </w:rPr>
              <w:tab/>
            </w:r>
            <w:r w:rsidR="00445B91">
              <w:rPr>
                <w:noProof/>
                <w:webHidden/>
              </w:rPr>
              <w:fldChar w:fldCharType="begin"/>
            </w:r>
            <w:r w:rsidR="00445B91">
              <w:rPr>
                <w:noProof/>
                <w:webHidden/>
              </w:rPr>
              <w:instrText xml:space="preserve"> PAGEREF _Toc463268852 \h </w:instrText>
            </w:r>
            <w:r w:rsidR="00445B91">
              <w:rPr>
                <w:noProof/>
                <w:webHidden/>
              </w:rPr>
            </w:r>
            <w:r w:rsidR="00445B91">
              <w:rPr>
                <w:noProof/>
                <w:webHidden/>
              </w:rPr>
              <w:fldChar w:fldCharType="separate"/>
            </w:r>
            <w:r w:rsidR="00445B91">
              <w:rPr>
                <w:noProof/>
                <w:webHidden/>
              </w:rPr>
              <w:t>19</w:t>
            </w:r>
            <w:r w:rsidR="00445B91">
              <w:rPr>
                <w:noProof/>
                <w:webHidden/>
              </w:rPr>
              <w:fldChar w:fldCharType="end"/>
            </w:r>
          </w:hyperlink>
        </w:p>
        <w:p w:rsidR="00FB6A80" w:rsidRPr="00707559" w:rsidRDefault="00FB6A80" w:rsidP="00707559">
          <w:pPr>
            <w:pStyle w:val="TOC3"/>
            <w:tabs>
              <w:tab w:val="left" w:pos="1100"/>
              <w:tab w:val="right" w:leader="dot" w:pos="9350"/>
            </w:tabs>
            <w:rPr>
              <w:b/>
              <w:bCs/>
              <w:noProof/>
            </w:rPr>
          </w:pPr>
          <w:r>
            <w:rPr>
              <w:b/>
              <w:bCs/>
              <w:noProof/>
            </w:rPr>
            <w:fldChar w:fldCharType="end"/>
          </w:r>
        </w:p>
      </w:sdtContent>
    </w:sdt>
    <w:p w:rsidR="00FB6A80" w:rsidRDefault="00903EB8" w:rsidP="00FB6A80">
      <w:pPr>
        <w:pStyle w:val="Heading1"/>
      </w:pPr>
      <w:bookmarkStart w:id="0" w:name="_Toc463268832"/>
      <w:proofErr w:type="spellStart"/>
      <w:r>
        <w:t>Phạm</w:t>
      </w:r>
      <w:proofErr w:type="spellEnd"/>
      <w:r>
        <w:t xml:space="preserve"> </w:t>
      </w:r>
      <w:proofErr w:type="gramStart"/>
      <w:r>
        <w:t>vi</w:t>
      </w:r>
      <w:bookmarkEnd w:id="0"/>
      <w:proofErr w:type="gramEnd"/>
    </w:p>
    <w:p w:rsidR="00CE5F1A" w:rsidRDefault="0099366A" w:rsidP="003236F8">
      <w:pPr>
        <w:pStyle w:val="Bullet1"/>
      </w:pPr>
      <w:proofErr w:type="spellStart"/>
      <w:r>
        <w:t>Tài</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w:t>
      </w:r>
    </w:p>
    <w:p w:rsidR="0099366A" w:rsidRDefault="0099366A" w:rsidP="0099366A">
      <w:pPr>
        <w:pStyle w:val="Bullet2"/>
      </w:pPr>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proofErr w:type="spellEnd"/>
      <w:r>
        <w:t>:</w:t>
      </w:r>
    </w:p>
    <w:p w:rsidR="0099366A" w:rsidRDefault="0099366A" w:rsidP="0099366A">
      <w:pPr>
        <w:pStyle w:val="Bullet2"/>
      </w:pPr>
      <w:proofErr w:type="spellStart"/>
      <w:r>
        <w:t>Hướng</w:t>
      </w:r>
      <w:proofErr w:type="spellEnd"/>
      <w:r>
        <w:t xml:space="preserve"> </w:t>
      </w:r>
      <w:proofErr w:type="spellStart"/>
      <w:r>
        <w:t>dẫn</w:t>
      </w:r>
      <w:proofErr w:type="spellEnd"/>
      <w:r>
        <w:t xml:space="preserve"> </w:t>
      </w:r>
      <w:proofErr w:type="spellStart"/>
      <w:r>
        <w:t>sử</w:t>
      </w:r>
      <w:proofErr w:type="spellEnd"/>
      <w:r>
        <w:t xml:space="preserve"> </w:t>
      </w:r>
      <w:proofErr w:type="spellStart"/>
      <w:r>
        <w:t>dụng</w:t>
      </w:r>
      <w:proofErr w:type="spellEnd"/>
      <w:r>
        <w:t>:</w:t>
      </w:r>
    </w:p>
    <w:p w:rsidR="0099366A" w:rsidRDefault="0099366A" w:rsidP="0099366A">
      <w:pPr>
        <w:pStyle w:val="Bullet1"/>
      </w:pPr>
      <w:proofErr w:type="spellStart"/>
      <w:r>
        <w:t>Mô</w:t>
      </w:r>
      <w:proofErr w:type="spellEnd"/>
      <w:r>
        <w:t xml:space="preserve"> </w:t>
      </w:r>
      <w:proofErr w:type="spellStart"/>
      <w:r>
        <w:t>tả</w:t>
      </w:r>
      <w:proofErr w:type="spellEnd"/>
      <w:r>
        <w:t xml:space="preserve"> </w:t>
      </w:r>
      <w:proofErr w:type="spellStart"/>
      <w:r>
        <w:t>cách</w:t>
      </w:r>
      <w:proofErr w:type="spellEnd"/>
      <w:r>
        <w:t xml:space="preserve"> build </w:t>
      </w:r>
      <w:proofErr w:type="spellStart"/>
      <w:r>
        <w:t>và</w:t>
      </w:r>
      <w:proofErr w:type="spellEnd"/>
      <w:r>
        <w:t xml:space="preserve"> </w:t>
      </w:r>
      <w:proofErr w:type="spellStart"/>
      <w:r>
        <w:t>cài</w:t>
      </w:r>
      <w:proofErr w:type="spellEnd"/>
      <w:r>
        <w:t xml:space="preserve"> </w:t>
      </w:r>
      <w:proofErr w:type="spellStart"/>
      <w:r>
        <w:t>đặt</w:t>
      </w:r>
      <w:proofErr w:type="spellEnd"/>
    </w:p>
    <w:p w:rsidR="00FB6A80" w:rsidRDefault="00903EB8" w:rsidP="00FB6A80">
      <w:pPr>
        <w:pStyle w:val="Heading1"/>
      </w:pPr>
      <w:bookmarkStart w:id="1" w:name="_Toc463268833"/>
      <w:proofErr w:type="spellStart"/>
      <w:r>
        <w:t>Mục</w:t>
      </w:r>
      <w:proofErr w:type="spellEnd"/>
      <w:r>
        <w:t xml:space="preserve"> </w:t>
      </w:r>
      <w:proofErr w:type="spellStart"/>
      <w:r>
        <w:t>đích</w:t>
      </w:r>
      <w:bookmarkEnd w:id="1"/>
      <w:proofErr w:type="spellEnd"/>
    </w:p>
    <w:p w:rsidR="00CE5F1A" w:rsidRDefault="0099366A" w:rsidP="0099366A">
      <w:pPr>
        <w:pStyle w:val="Bullet1"/>
      </w:pPr>
      <w:proofErr w:type="spellStart"/>
      <w:r>
        <w:t>Tài</w:t>
      </w:r>
      <w:proofErr w:type="spellEnd"/>
      <w:r>
        <w:t xml:space="preserve"> </w:t>
      </w:r>
      <w:proofErr w:type="spellStart"/>
      <w:r>
        <w:t>liệu</w:t>
      </w:r>
      <w:proofErr w:type="spellEnd"/>
      <w:r>
        <w:t xml:space="preserve"> </w:t>
      </w:r>
      <w:proofErr w:type="spellStart"/>
      <w:r>
        <w:t>hướng</w:t>
      </w:r>
      <w:proofErr w:type="spellEnd"/>
      <w:r>
        <w:t xml:space="preserve"> </w:t>
      </w:r>
      <w:proofErr w:type="spellStart"/>
      <w:r>
        <w:t>dẫn</w:t>
      </w:r>
      <w:proofErr w:type="spellEnd"/>
      <w:r>
        <w:t xml:space="preserve"> build </w:t>
      </w:r>
      <w:proofErr w:type="spellStart"/>
      <w:r>
        <w:t>ffmpeg</w:t>
      </w:r>
      <w:proofErr w:type="spellEnd"/>
      <w:r>
        <w:t xml:space="preserve"> </w:t>
      </w:r>
      <w:proofErr w:type="spellStart"/>
      <w:r>
        <w:t>và</w:t>
      </w:r>
      <w:proofErr w:type="spellEnd"/>
      <w:r>
        <w:t xml:space="preserve"> </w:t>
      </w:r>
      <w:proofErr w:type="spellStart"/>
      <w:r>
        <w:t>các</w:t>
      </w:r>
      <w:proofErr w:type="spellEnd"/>
      <w:r>
        <w:t xml:space="preserve"> lib </w:t>
      </w:r>
      <w:proofErr w:type="spellStart"/>
      <w:r>
        <w:t>tương</w:t>
      </w:r>
      <w:proofErr w:type="spellEnd"/>
      <w:r>
        <w:t xml:space="preserve"> </w:t>
      </w:r>
      <w:proofErr w:type="spellStart"/>
      <w:r>
        <w:t>ứng</w:t>
      </w:r>
      <w:proofErr w:type="spellEnd"/>
    </w:p>
    <w:p w:rsidR="0099366A" w:rsidRDefault="0099366A" w:rsidP="0099366A">
      <w:pPr>
        <w:pStyle w:val="Bullet1"/>
      </w:pPr>
      <w:proofErr w:type="spellStart"/>
      <w:r>
        <w:t>Hướng</w:t>
      </w:r>
      <w:proofErr w:type="spellEnd"/>
      <w:r>
        <w:t xml:space="preserve"> </w:t>
      </w:r>
      <w:proofErr w:type="spellStart"/>
      <w:r>
        <w:t>dẫn</w:t>
      </w:r>
      <w:proofErr w:type="spellEnd"/>
      <w:r>
        <w:t xml:space="preserve"> build NVidia SDK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GPU</w:t>
      </w:r>
    </w:p>
    <w:p w:rsidR="005D2431" w:rsidRDefault="0099366A" w:rsidP="005D2431">
      <w:pPr>
        <w:pStyle w:val="Bullet1"/>
      </w:pPr>
      <w:proofErr w:type="spellStart"/>
      <w:r>
        <w:lastRenderedPageBreak/>
        <w:t>Tài</w:t>
      </w:r>
      <w:proofErr w:type="spellEnd"/>
      <w:r>
        <w:t xml:space="preserve"> </w:t>
      </w:r>
      <w:proofErr w:type="spellStart"/>
      <w:r>
        <w:t>được</w:t>
      </w:r>
      <w:proofErr w:type="spellEnd"/>
      <w:r>
        <w:t xml:space="preserve"> </w:t>
      </w:r>
      <w:proofErr w:type="spellStart"/>
      <w:r>
        <w:t>giành</w:t>
      </w:r>
      <w:proofErr w:type="spellEnd"/>
      <w:r>
        <w:t xml:space="preserve"> </w:t>
      </w:r>
      <w:proofErr w:type="spellStart"/>
      <w:r>
        <w:t>cho</w:t>
      </w:r>
      <w:proofErr w:type="spellEnd"/>
      <w:r>
        <w:t xml:space="preserve"> develop </w:t>
      </w:r>
      <w:proofErr w:type="spellStart"/>
      <w:r>
        <w:t>hoắc</w:t>
      </w:r>
      <w:proofErr w:type="spellEnd"/>
      <w:r>
        <w:t xml:space="preserve"> system admin </w:t>
      </w:r>
      <w:proofErr w:type="spellStart"/>
      <w:r>
        <w:t>triển</w:t>
      </w:r>
      <w:proofErr w:type="spellEnd"/>
      <w:r>
        <w:t xml:space="preserve"> </w:t>
      </w:r>
      <w:proofErr w:type="spellStart"/>
      <w:r>
        <w:t>khai</w:t>
      </w:r>
      <w:proofErr w:type="spellEnd"/>
      <w:r>
        <w:t xml:space="preserve"> </w:t>
      </w:r>
      <w:proofErr w:type="spellStart"/>
      <w:r>
        <w:t>hoặc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headend</w:t>
      </w:r>
      <w:proofErr w:type="spellEnd"/>
      <w:r>
        <w:t xml:space="preserve"> </w:t>
      </w:r>
      <w:proofErr w:type="spellStart"/>
      <w:r>
        <w:t>vào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xác</w:t>
      </w:r>
      <w:proofErr w:type="spellEnd"/>
      <w:r>
        <w:t xml:space="preserve"> </w:t>
      </w:r>
      <w:proofErr w:type="spellStart"/>
      <w:r>
        <w:t>định</w:t>
      </w:r>
      <w:proofErr w:type="spellEnd"/>
    </w:p>
    <w:p w:rsidR="005D2431" w:rsidRDefault="00903EB8" w:rsidP="005D2431">
      <w:pPr>
        <w:pStyle w:val="Heading1"/>
      </w:pPr>
      <w:bookmarkStart w:id="2" w:name="_Toc463268834"/>
      <w:proofErr w:type="spellStart"/>
      <w:r>
        <w:t>Thông</w:t>
      </w:r>
      <w:proofErr w:type="spellEnd"/>
      <w:r>
        <w:t xml:space="preserve"> tin </w:t>
      </w:r>
      <w:proofErr w:type="spellStart"/>
      <w:r>
        <w:t>tài</w:t>
      </w:r>
      <w:proofErr w:type="spellEnd"/>
      <w:r>
        <w:t xml:space="preserve"> </w:t>
      </w:r>
      <w:proofErr w:type="spellStart"/>
      <w:r>
        <w:t>liệu</w:t>
      </w:r>
      <w:bookmarkEnd w:id="2"/>
      <w:proofErr w:type="spellEnd"/>
    </w:p>
    <w:p w:rsidR="00633088" w:rsidRPr="00720F7F" w:rsidRDefault="00903EB8" w:rsidP="005D2431">
      <w:pPr>
        <w:pStyle w:val="Heading2"/>
      </w:pPr>
      <w:bookmarkStart w:id="3" w:name="_Toc463268835"/>
      <w:proofErr w:type="spellStart"/>
      <w:r>
        <w:t>Phê</w:t>
      </w:r>
      <w:proofErr w:type="spellEnd"/>
      <w:r>
        <w:t xml:space="preserve"> </w:t>
      </w:r>
      <w:proofErr w:type="spellStart"/>
      <w:r>
        <w:t>duyệt</w:t>
      </w:r>
      <w:proofErr w:type="spellEnd"/>
      <w:r>
        <w:t xml:space="preserve"> </w:t>
      </w:r>
      <w:proofErr w:type="spellStart"/>
      <w:r>
        <w:t>tài</w:t>
      </w:r>
      <w:proofErr w:type="spellEnd"/>
      <w:r>
        <w:t xml:space="preserve"> </w:t>
      </w:r>
      <w:proofErr w:type="spellStart"/>
      <w:r>
        <w:t>liệu</w:t>
      </w:r>
      <w:bookmarkEnd w:id="3"/>
      <w:proofErr w:type="spellEnd"/>
    </w:p>
    <w:p w:rsidR="00633088" w:rsidRPr="00F11B0F" w:rsidRDefault="00633088" w:rsidP="00FB6A80">
      <w:pPr>
        <w:rPr>
          <w:color w:val="0070C0"/>
        </w:rPr>
      </w:pPr>
      <w:r w:rsidRPr="00F11B0F">
        <w:rPr>
          <w:color w:val="0070C0"/>
        </w:rPr>
        <w:t>&lt;This document was reviewed by the following signatories who have read, understood and agreed the intent, context and outcomes of this document.&gt;</w:t>
      </w:r>
    </w:p>
    <w:p w:rsidR="00633088" w:rsidRPr="00C41E49" w:rsidRDefault="00633088" w:rsidP="00633088">
      <w:pPr>
        <w:pStyle w:val="TableText"/>
        <w:rPr>
          <w:i/>
        </w:rPr>
      </w:pP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924"/>
        <w:gridCol w:w="2906"/>
        <w:gridCol w:w="2723"/>
        <w:gridCol w:w="2178"/>
      </w:tblGrid>
      <w:tr w:rsidR="006C6708" w:rsidRPr="00C41E49" w:rsidTr="005B09C7">
        <w:trPr>
          <w:jc w:val="center"/>
        </w:trPr>
        <w:tc>
          <w:tcPr>
            <w:tcW w:w="989" w:type="pct"/>
            <w:shd w:val="clear" w:color="auto" w:fill="C00000"/>
          </w:tcPr>
          <w:p w:rsidR="006C6708" w:rsidRDefault="006C6708" w:rsidP="006C6708">
            <w:pPr>
              <w:pStyle w:val="TableHeader"/>
              <w:rPr>
                <w:i/>
                <w:sz w:val="22"/>
                <w:szCs w:val="22"/>
              </w:rPr>
            </w:pPr>
            <w:proofErr w:type="spellStart"/>
            <w:r>
              <w:rPr>
                <w:i/>
                <w:sz w:val="22"/>
                <w:szCs w:val="22"/>
              </w:rPr>
              <w:t>Tên</w:t>
            </w:r>
            <w:proofErr w:type="spellEnd"/>
          </w:p>
        </w:tc>
        <w:tc>
          <w:tcPr>
            <w:tcW w:w="1493" w:type="pct"/>
            <w:shd w:val="clear" w:color="auto" w:fill="C00000"/>
          </w:tcPr>
          <w:p w:rsidR="006C6708" w:rsidRDefault="006C6708" w:rsidP="006C6708">
            <w:pPr>
              <w:pStyle w:val="TableHeader"/>
              <w:rPr>
                <w:i/>
                <w:sz w:val="22"/>
                <w:szCs w:val="22"/>
              </w:rPr>
            </w:pPr>
            <w:proofErr w:type="spellStart"/>
            <w:r>
              <w:rPr>
                <w:i/>
                <w:sz w:val="22"/>
                <w:szCs w:val="22"/>
              </w:rPr>
              <w:t>Chức</w:t>
            </w:r>
            <w:proofErr w:type="spellEnd"/>
            <w:r>
              <w:rPr>
                <w:i/>
                <w:sz w:val="22"/>
                <w:szCs w:val="22"/>
              </w:rPr>
              <w:t xml:space="preserve"> </w:t>
            </w:r>
            <w:proofErr w:type="spellStart"/>
            <w:r>
              <w:rPr>
                <w:i/>
                <w:sz w:val="22"/>
                <w:szCs w:val="22"/>
              </w:rPr>
              <w:t>vụ</w:t>
            </w:r>
            <w:proofErr w:type="spellEnd"/>
          </w:p>
        </w:tc>
        <w:tc>
          <w:tcPr>
            <w:tcW w:w="1399" w:type="pct"/>
            <w:shd w:val="clear" w:color="auto" w:fill="C00000"/>
          </w:tcPr>
          <w:p w:rsidR="006C6708" w:rsidRDefault="006C6708" w:rsidP="006C6708">
            <w:pPr>
              <w:pStyle w:val="TableHeader"/>
              <w:rPr>
                <w:i/>
                <w:sz w:val="22"/>
                <w:szCs w:val="22"/>
              </w:rPr>
            </w:pPr>
            <w:r>
              <w:rPr>
                <w:i/>
                <w:sz w:val="22"/>
                <w:szCs w:val="22"/>
              </w:rPr>
              <w:t xml:space="preserve">Email </w:t>
            </w:r>
          </w:p>
        </w:tc>
        <w:tc>
          <w:tcPr>
            <w:tcW w:w="1119" w:type="pct"/>
            <w:shd w:val="clear" w:color="auto" w:fill="C00000"/>
          </w:tcPr>
          <w:p w:rsidR="006C6708" w:rsidRDefault="006C6708" w:rsidP="006C6708">
            <w:pPr>
              <w:pStyle w:val="TableHeader"/>
              <w:rPr>
                <w:i/>
                <w:sz w:val="22"/>
                <w:szCs w:val="22"/>
              </w:rPr>
            </w:pPr>
            <w:proofErr w:type="spellStart"/>
            <w:r>
              <w:rPr>
                <w:i/>
                <w:sz w:val="22"/>
                <w:szCs w:val="22"/>
              </w:rPr>
              <w:t>Phương</w:t>
            </w:r>
            <w:proofErr w:type="spellEnd"/>
            <w:r>
              <w:rPr>
                <w:i/>
                <w:sz w:val="22"/>
                <w:szCs w:val="22"/>
              </w:rPr>
              <w:t xml:space="preserve"> </w:t>
            </w:r>
            <w:proofErr w:type="spellStart"/>
            <w:r>
              <w:rPr>
                <w:i/>
                <w:sz w:val="22"/>
                <w:szCs w:val="22"/>
              </w:rPr>
              <w:t>thức</w:t>
            </w:r>
            <w:proofErr w:type="spellEnd"/>
            <w:r>
              <w:rPr>
                <w:i/>
                <w:sz w:val="22"/>
                <w:szCs w:val="22"/>
              </w:rPr>
              <w:t xml:space="preserve"> </w:t>
            </w:r>
            <w:proofErr w:type="spellStart"/>
            <w:r>
              <w:rPr>
                <w:i/>
                <w:sz w:val="22"/>
                <w:szCs w:val="22"/>
              </w:rPr>
              <w:t>phê</w:t>
            </w:r>
            <w:proofErr w:type="spellEnd"/>
            <w:r>
              <w:rPr>
                <w:i/>
                <w:sz w:val="22"/>
                <w:szCs w:val="22"/>
              </w:rPr>
              <w:t xml:space="preserve"> </w:t>
            </w:r>
            <w:proofErr w:type="spellStart"/>
            <w:r>
              <w:rPr>
                <w:i/>
                <w:sz w:val="22"/>
                <w:szCs w:val="22"/>
              </w:rPr>
              <w:t>duyệt</w:t>
            </w:r>
            <w:proofErr w:type="spellEnd"/>
          </w:p>
          <w:p w:rsidR="006C6708" w:rsidRDefault="006C6708" w:rsidP="006C6708">
            <w:pPr>
              <w:pStyle w:val="TableHeader"/>
              <w:rPr>
                <w:b w:val="0"/>
                <w:i/>
                <w:sz w:val="22"/>
                <w:szCs w:val="22"/>
              </w:rPr>
            </w:pPr>
            <w:r>
              <w:rPr>
                <w:b w:val="0"/>
                <w:sz w:val="22"/>
                <w:szCs w:val="22"/>
              </w:rPr>
              <w:t>(Email/Signature)</w:t>
            </w:r>
          </w:p>
        </w:tc>
      </w:tr>
      <w:tr w:rsidR="00633088" w:rsidRPr="00C41E49" w:rsidTr="005B09C7">
        <w:trPr>
          <w:jc w:val="center"/>
        </w:trPr>
        <w:tc>
          <w:tcPr>
            <w:tcW w:w="989" w:type="pct"/>
          </w:tcPr>
          <w:p w:rsidR="00633088" w:rsidRPr="00C41E49" w:rsidRDefault="00633088" w:rsidP="007D78F9">
            <w:pPr>
              <w:pStyle w:val="TableText"/>
            </w:pPr>
          </w:p>
        </w:tc>
        <w:tc>
          <w:tcPr>
            <w:tcW w:w="1493" w:type="pct"/>
          </w:tcPr>
          <w:p w:rsidR="00633088" w:rsidRPr="00C41E49" w:rsidRDefault="00633088" w:rsidP="007D78F9">
            <w:pPr>
              <w:pStyle w:val="TableText"/>
            </w:pPr>
          </w:p>
        </w:tc>
        <w:tc>
          <w:tcPr>
            <w:tcW w:w="1399" w:type="pct"/>
          </w:tcPr>
          <w:p w:rsidR="00633088" w:rsidRPr="00C41E49" w:rsidRDefault="00633088" w:rsidP="007D78F9">
            <w:pPr>
              <w:pStyle w:val="TableText"/>
              <w:rPr>
                <w:rStyle w:val="Hyperlink"/>
              </w:rPr>
            </w:pPr>
          </w:p>
        </w:tc>
        <w:tc>
          <w:tcPr>
            <w:tcW w:w="1119" w:type="pct"/>
          </w:tcPr>
          <w:p w:rsidR="00633088" w:rsidRPr="00C41E49" w:rsidRDefault="00633088" w:rsidP="007D78F9">
            <w:pPr>
              <w:pStyle w:val="TableText"/>
            </w:pPr>
          </w:p>
        </w:tc>
      </w:tr>
    </w:tbl>
    <w:p w:rsidR="00C95F68" w:rsidRDefault="00C95F68" w:rsidP="00D87293">
      <w:bookmarkStart w:id="4" w:name="_Toc273348042"/>
    </w:p>
    <w:bookmarkEnd w:id="4"/>
    <w:p w:rsidR="00633088" w:rsidRPr="00C41E49" w:rsidRDefault="00633088" w:rsidP="000E08F1"/>
    <w:p w:rsidR="00633088" w:rsidRPr="00FB6A80" w:rsidRDefault="00D03821" w:rsidP="005D2431">
      <w:pPr>
        <w:pStyle w:val="Heading2"/>
      </w:pPr>
      <w:bookmarkStart w:id="5" w:name="_Toc463268836"/>
      <w:proofErr w:type="spellStart"/>
      <w:r>
        <w:t>Lịch</w:t>
      </w:r>
      <w:proofErr w:type="spellEnd"/>
      <w:r>
        <w:t xml:space="preserve"> </w:t>
      </w:r>
      <w:proofErr w:type="spellStart"/>
      <w:r>
        <w:t>sử</w:t>
      </w:r>
      <w:proofErr w:type="spellEnd"/>
      <w:r>
        <w:t xml:space="preserve"> </w:t>
      </w:r>
      <w:proofErr w:type="spellStart"/>
      <w:r>
        <w:t>tài</w:t>
      </w:r>
      <w:proofErr w:type="spellEnd"/>
      <w:r>
        <w:t xml:space="preserve"> </w:t>
      </w:r>
      <w:proofErr w:type="spellStart"/>
      <w:r>
        <w:t>liệu</w:t>
      </w:r>
      <w:bookmarkEnd w:id="5"/>
      <w:proofErr w:type="spellEnd"/>
    </w:p>
    <w:p w:rsidR="00FB6A80" w:rsidRPr="00F11B0F" w:rsidRDefault="00FB6A80" w:rsidP="00FB6A80">
      <w:pPr>
        <w:rPr>
          <w:color w:val="0070C0"/>
        </w:rPr>
      </w:pPr>
      <w:r w:rsidRPr="00F11B0F">
        <w:rPr>
          <w:color w:val="0070C0"/>
        </w:rPr>
        <w:t>&lt;When using this template remove the template history details and replace with the history details of the new document&gt;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87"/>
        <w:gridCol w:w="961"/>
        <w:gridCol w:w="1822"/>
        <w:gridCol w:w="2232"/>
        <w:gridCol w:w="1234"/>
        <w:gridCol w:w="2195"/>
      </w:tblGrid>
      <w:tr w:rsidR="00836543" w:rsidRPr="00C41E49" w:rsidTr="003B31E8">
        <w:trPr>
          <w:trHeight w:val="552"/>
          <w:jc w:val="center"/>
        </w:trPr>
        <w:tc>
          <w:tcPr>
            <w:tcW w:w="661" w:type="pct"/>
            <w:shd w:val="clear" w:color="auto" w:fill="C00000"/>
          </w:tcPr>
          <w:p w:rsidR="00633088" w:rsidRPr="0006651C" w:rsidRDefault="003B31E8" w:rsidP="00D03821">
            <w:pPr>
              <w:pStyle w:val="TableHeader"/>
              <w:rPr>
                <w:i/>
              </w:rPr>
            </w:pPr>
            <w:r>
              <w:rPr>
                <w:i/>
              </w:rPr>
              <w:t xml:space="preserve">(*) </w:t>
            </w:r>
            <w:proofErr w:type="spellStart"/>
            <w:r w:rsidR="00D03821">
              <w:rPr>
                <w:i/>
              </w:rPr>
              <w:t>Ngày</w:t>
            </w:r>
            <w:proofErr w:type="spellEnd"/>
          </w:p>
        </w:tc>
        <w:tc>
          <w:tcPr>
            <w:tcW w:w="494" w:type="pct"/>
            <w:shd w:val="clear" w:color="auto" w:fill="C00000"/>
          </w:tcPr>
          <w:p w:rsidR="00633088" w:rsidRPr="0006651C" w:rsidRDefault="00D03821" w:rsidP="007D78F9">
            <w:pPr>
              <w:pStyle w:val="TableHeader"/>
              <w:rPr>
                <w:i/>
              </w:rPr>
            </w:pPr>
            <w:proofErr w:type="spellStart"/>
            <w:r>
              <w:rPr>
                <w:i/>
              </w:rPr>
              <w:t>Phiên</w:t>
            </w:r>
            <w:proofErr w:type="spellEnd"/>
            <w:r>
              <w:rPr>
                <w:i/>
              </w:rPr>
              <w:t xml:space="preserve"> </w:t>
            </w:r>
            <w:proofErr w:type="spellStart"/>
            <w:r>
              <w:rPr>
                <w:i/>
              </w:rPr>
              <w:t>bản</w:t>
            </w:r>
            <w:proofErr w:type="spellEnd"/>
          </w:p>
        </w:tc>
        <w:tc>
          <w:tcPr>
            <w:tcW w:w="936" w:type="pct"/>
            <w:shd w:val="clear" w:color="auto" w:fill="C00000"/>
          </w:tcPr>
          <w:p w:rsidR="00633088" w:rsidRPr="0006651C" w:rsidRDefault="00D03821" w:rsidP="007D78F9">
            <w:pPr>
              <w:pStyle w:val="TableHeader"/>
              <w:rPr>
                <w:i/>
              </w:rPr>
            </w:pPr>
            <w:proofErr w:type="spellStart"/>
            <w:r>
              <w:rPr>
                <w:i/>
              </w:rPr>
              <w:t>Mục</w:t>
            </w:r>
            <w:proofErr w:type="spellEnd"/>
            <w:r>
              <w:rPr>
                <w:i/>
              </w:rPr>
              <w:t xml:space="preserve"> </w:t>
            </w:r>
            <w:proofErr w:type="spellStart"/>
            <w:r>
              <w:rPr>
                <w:i/>
              </w:rPr>
              <w:t>thay</w:t>
            </w:r>
            <w:proofErr w:type="spellEnd"/>
            <w:r>
              <w:rPr>
                <w:i/>
              </w:rPr>
              <w:t xml:space="preserve"> </w:t>
            </w:r>
            <w:proofErr w:type="spellStart"/>
            <w:r>
              <w:rPr>
                <w:i/>
              </w:rPr>
              <w:t>đổi</w:t>
            </w:r>
            <w:proofErr w:type="spellEnd"/>
          </w:p>
        </w:tc>
        <w:tc>
          <w:tcPr>
            <w:tcW w:w="1147" w:type="pct"/>
            <w:shd w:val="clear" w:color="auto" w:fill="C00000"/>
          </w:tcPr>
          <w:p w:rsidR="0007372F" w:rsidRPr="0006651C" w:rsidRDefault="00D03821" w:rsidP="007D78F9">
            <w:pPr>
              <w:pStyle w:val="TableHeader"/>
              <w:rPr>
                <w:i/>
              </w:rPr>
            </w:pPr>
            <w:r>
              <w:rPr>
                <w:i/>
              </w:rPr>
              <w:t xml:space="preserve">Chi </w:t>
            </w:r>
            <w:proofErr w:type="spellStart"/>
            <w:r>
              <w:rPr>
                <w:i/>
              </w:rPr>
              <w:t>tiết</w:t>
            </w:r>
            <w:proofErr w:type="spellEnd"/>
            <w:r>
              <w:rPr>
                <w:i/>
              </w:rPr>
              <w:t xml:space="preserve"> </w:t>
            </w:r>
            <w:proofErr w:type="spellStart"/>
            <w:r>
              <w:rPr>
                <w:i/>
              </w:rPr>
              <w:t>thay</w:t>
            </w:r>
            <w:proofErr w:type="spellEnd"/>
            <w:r>
              <w:rPr>
                <w:i/>
              </w:rPr>
              <w:t xml:space="preserve"> </w:t>
            </w:r>
            <w:proofErr w:type="spellStart"/>
            <w:r>
              <w:rPr>
                <w:i/>
              </w:rPr>
              <w:t>đổi</w:t>
            </w:r>
            <w:proofErr w:type="spellEnd"/>
          </w:p>
        </w:tc>
        <w:tc>
          <w:tcPr>
            <w:tcW w:w="634" w:type="pct"/>
            <w:shd w:val="clear" w:color="auto" w:fill="C00000"/>
          </w:tcPr>
          <w:p w:rsidR="00633088" w:rsidRPr="0006651C" w:rsidRDefault="00633088" w:rsidP="007D78F9">
            <w:pPr>
              <w:pStyle w:val="TableHeader"/>
              <w:rPr>
                <w:i/>
              </w:rPr>
            </w:pPr>
            <w:r w:rsidRPr="0006651C">
              <w:rPr>
                <w:i/>
              </w:rPr>
              <w:t>(*</w:t>
            </w:r>
            <w:r w:rsidR="003B31E8">
              <w:rPr>
                <w:i/>
              </w:rPr>
              <w:t>*</w:t>
            </w:r>
            <w:r w:rsidRPr="0006651C">
              <w:rPr>
                <w:i/>
              </w:rPr>
              <w:t>) A, D, M</w:t>
            </w:r>
          </w:p>
        </w:tc>
        <w:tc>
          <w:tcPr>
            <w:tcW w:w="1128" w:type="pct"/>
            <w:shd w:val="clear" w:color="auto" w:fill="C00000"/>
          </w:tcPr>
          <w:p w:rsidR="00633088" w:rsidRPr="0006651C" w:rsidRDefault="00D03821" w:rsidP="007D78F9">
            <w:pPr>
              <w:pStyle w:val="TableHeader"/>
              <w:rPr>
                <w:i/>
              </w:rPr>
            </w:pPr>
            <w:proofErr w:type="spellStart"/>
            <w:r>
              <w:rPr>
                <w:i/>
              </w:rPr>
              <w:t>Người</w:t>
            </w:r>
            <w:proofErr w:type="spellEnd"/>
            <w:r>
              <w:rPr>
                <w:i/>
              </w:rPr>
              <w:t xml:space="preserve"> </w:t>
            </w:r>
            <w:proofErr w:type="spellStart"/>
            <w:r>
              <w:rPr>
                <w:i/>
              </w:rPr>
              <w:t>viết</w:t>
            </w:r>
            <w:proofErr w:type="spellEnd"/>
          </w:p>
        </w:tc>
      </w:tr>
      <w:tr w:rsidR="00BB25CF" w:rsidRPr="00C41E49" w:rsidTr="003B31E8">
        <w:trPr>
          <w:jc w:val="center"/>
        </w:trPr>
        <w:tc>
          <w:tcPr>
            <w:tcW w:w="661" w:type="pct"/>
          </w:tcPr>
          <w:p w:rsidR="00BB25CF" w:rsidRDefault="00F603AB" w:rsidP="00BB25CF">
            <w:r>
              <w:t>03/06</w:t>
            </w:r>
            <w:r w:rsidR="00BB25CF">
              <w:t>/2016</w:t>
            </w:r>
          </w:p>
        </w:tc>
        <w:tc>
          <w:tcPr>
            <w:tcW w:w="494" w:type="pct"/>
          </w:tcPr>
          <w:p w:rsidR="00BB25CF" w:rsidRDefault="00F603AB" w:rsidP="00BB25CF">
            <w:r>
              <w:t>1.0</w:t>
            </w:r>
          </w:p>
        </w:tc>
        <w:tc>
          <w:tcPr>
            <w:tcW w:w="936" w:type="pct"/>
          </w:tcPr>
          <w:p w:rsidR="00BB25CF" w:rsidRPr="00C41E49" w:rsidRDefault="00BB25CF" w:rsidP="00BB25CF"/>
        </w:tc>
        <w:tc>
          <w:tcPr>
            <w:tcW w:w="1147" w:type="pct"/>
          </w:tcPr>
          <w:p w:rsidR="00BB25CF" w:rsidRPr="00C41E49" w:rsidRDefault="002A24E9" w:rsidP="00BB25CF">
            <w:proofErr w:type="spellStart"/>
            <w:r>
              <w:t>Khởi</w:t>
            </w:r>
            <w:proofErr w:type="spellEnd"/>
            <w:r>
              <w:t xml:space="preserve"> </w:t>
            </w:r>
            <w:proofErr w:type="spellStart"/>
            <w:r>
              <w:t>tạo</w:t>
            </w:r>
            <w:proofErr w:type="spellEnd"/>
          </w:p>
        </w:tc>
        <w:tc>
          <w:tcPr>
            <w:tcW w:w="634" w:type="pct"/>
          </w:tcPr>
          <w:p w:rsidR="00BB25CF" w:rsidRPr="00C41E49" w:rsidRDefault="00BB25CF" w:rsidP="00BB25CF">
            <w:r>
              <w:t>A</w:t>
            </w:r>
          </w:p>
        </w:tc>
        <w:tc>
          <w:tcPr>
            <w:tcW w:w="1128" w:type="pct"/>
          </w:tcPr>
          <w:p w:rsidR="00BB25CF" w:rsidRPr="00C41E49" w:rsidRDefault="00F603AB" w:rsidP="00BB25CF">
            <w:proofErr w:type="spellStart"/>
            <w:r>
              <w:t>Dương</w:t>
            </w:r>
            <w:proofErr w:type="spellEnd"/>
            <w:r>
              <w:t xml:space="preserve"> </w:t>
            </w:r>
            <w:proofErr w:type="spellStart"/>
            <w:r>
              <w:t>Quốc</w:t>
            </w:r>
            <w:proofErr w:type="spellEnd"/>
            <w:r>
              <w:t xml:space="preserve"> </w:t>
            </w:r>
            <w:proofErr w:type="spellStart"/>
            <w:r>
              <w:t>Huy</w:t>
            </w:r>
            <w:proofErr w:type="spellEnd"/>
          </w:p>
        </w:tc>
      </w:tr>
      <w:tr w:rsidR="002A24E9" w:rsidRPr="00C41E49" w:rsidTr="003B31E8">
        <w:trPr>
          <w:jc w:val="center"/>
        </w:trPr>
        <w:tc>
          <w:tcPr>
            <w:tcW w:w="661" w:type="pct"/>
          </w:tcPr>
          <w:p w:rsidR="002A24E9" w:rsidRDefault="002A24E9" w:rsidP="00BB25CF">
            <w:r>
              <w:t>28/09/2016</w:t>
            </w:r>
          </w:p>
        </w:tc>
        <w:tc>
          <w:tcPr>
            <w:tcW w:w="494" w:type="pct"/>
          </w:tcPr>
          <w:p w:rsidR="002A24E9" w:rsidRDefault="002A24E9" w:rsidP="00BB25CF">
            <w:r>
              <w:t>1.0</w:t>
            </w:r>
          </w:p>
        </w:tc>
        <w:tc>
          <w:tcPr>
            <w:tcW w:w="936" w:type="pct"/>
          </w:tcPr>
          <w:p w:rsidR="002A24E9" w:rsidRPr="00C41E49" w:rsidRDefault="002A24E9" w:rsidP="00BB25CF"/>
        </w:tc>
        <w:tc>
          <w:tcPr>
            <w:tcW w:w="1147" w:type="pct"/>
          </w:tcPr>
          <w:p w:rsidR="002A24E9" w:rsidRDefault="002A24E9" w:rsidP="00BB25CF">
            <w:r>
              <w:t xml:space="preserve">Qui </w:t>
            </w:r>
            <w:proofErr w:type="spellStart"/>
            <w:r>
              <w:t>trình</w:t>
            </w:r>
            <w:proofErr w:type="spellEnd"/>
            <w:r>
              <w:t xml:space="preserve"> </w:t>
            </w:r>
            <w:proofErr w:type="spellStart"/>
            <w:r>
              <w:t>cài</w:t>
            </w:r>
            <w:proofErr w:type="spellEnd"/>
            <w:r>
              <w:t xml:space="preserve"> </w:t>
            </w:r>
            <w:proofErr w:type="spellStart"/>
            <w:r>
              <w:t>đặt</w:t>
            </w:r>
            <w:proofErr w:type="spellEnd"/>
          </w:p>
        </w:tc>
        <w:tc>
          <w:tcPr>
            <w:tcW w:w="634" w:type="pct"/>
          </w:tcPr>
          <w:p w:rsidR="002A24E9" w:rsidRDefault="00D37BD3" w:rsidP="00BB25CF">
            <w:r>
              <w:t>A</w:t>
            </w:r>
          </w:p>
        </w:tc>
        <w:tc>
          <w:tcPr>
            <w:tcW w:w="1128" w:type="pct"/>
          </w:tcPr>
          <w:p w:rsidR="002A24E9" w:rsidRDefault="002A24E9" w:rsidP="00BB25CF">
            <w:proofErr w:type="spellStart"/>
            <w:r>
              <w:t>Phan</w:t>
            </w:r>
            <w:proofErr w:type="spellEnd"/>
            <w:r>
              <w:t xml:space="preserve"> Viet </w:t>
            </w:r>
            <w:proofErr w:type="spellStart"/>
            <w:r>
              <w:t>Anh</w:t>
            </w:r>
            <w:proofErr w:type="spellEnd"/>
          </w:p>
        </w:tc>
      </w:tr>
      <w:tr w:rsidR="00D37BD3" w:rsidRPr="00C41E49" w:rsidTr="003B31E8">
        <w:trPr>
          <w:jc w:val="center"/>
        </w:trPr>
        <w:tc>
          <w:tcPr>
            <w:tcW w:w="661" w:type="pct"/>
          </w:tcPr>
          <w:p w:rsidR="00D37BD3" w:rsidRDefault="00D37BD3" w:rsidP="00BB25CF">
            <w:r>
              <w:t>29/09/2016</w:t>
            </w:r>
          </w:p>
        </w:tc>
        <w:tc>
          <w:tcPr>
            <w:tcW w:w="494" w:type="pct"/>
          </w:tcPr>
          <w:p w:rsidR="00D37BD3" w:rsidRDefault="00D37BD3" w:rsidP="00BB25CF">
            <w:r>
              <w:t>1.1</w:t>
            </w:r>
          </w:p>
        </w:tc>
        <w:tc>
          <w:tcPr>
            <w:tcW w:w="936" w:type="pct"/>
          </w:tcPr>
          <w:p w:rsidR="00D37BD3" w:rsidRPr="00C41E49" w:rsidRDefault="00D37BD3" w:rsidP="00BB25CF"/>
        </w:tc>
        <w:tc>
          <w:tcPr>
            <w:tcW w:w="1147" w:type="pct"/>
          </w:tcPr>
          <w:p w:rsidR="00D37BD3" w:rsidRDefault="00D37BD3" w:rsidP="00BB25CF">
            <w:proofErr w:type="spellStart"/>
            <w:r>
              <w:t>Thêm</w:t>
            </w:r>
            <w:proofErr w:type="spellEnd"/>
            <w:r>
              <w:t xml:space="preserve"> </w:t>
            </w:r>
            <w:proofErr w:type="spellStart"/>
            <w:r>
              <w:t>nội</w:t>
            </w:r>
            <w:proofErr w:type="spellEnd"/>
            <w:r>
              <w:t xml:space="preserve"> dung script </w:t>
            </w:r>
          </w:p>
        </w:tc>
        <w:tc>
          <w:tcPr>
            <w:tcW w:w="634" w:type="pct"/>
          </w:tcPr>
          <w:p w:rsidR="00D37BD3" w:rsidRDefault="00D37BD3" w:rsidP="00BB25CF">
            <w:r>
              <w:t>A</w:t>
            </w:r>
          </w:p>
        </w:tc>
        <w:tc>
          <w:tcPr>
            <w:tcW w:w="1128" w:type="pct"/>
          </w:tcPr>
          <w:p w:rsidR="00D37BD3" w:rsidRDefault="00D37BD3" w:rsidP="00BB25CF">
            <w:proofErr w:type="spellStart"/>
            <w:r>
              <w:t>Phan</w:t>
            </w:r>
            <w:proofErr w:type="spellEnd"/>
            <w:r>
              <w:t xml:space="preserve"> Viet </w:t>
            </w:r>
            <w:proofErr w:type="spellStart"/>
            <w:r>
              <w:t>Anh</w:t>
            </w:r>
            <w:proofErr w:type="spellEnd"/>
          </w:p>
        </w:tc>
      </w:tr>
      <w:tr w:rsidR="004A557C" w:rsidRPr="00C41E49" w:rsidTr="003B31E8">
        <w:trPr>
          <w:jc w:val="center"/>
        </w:trPr>
        <w:tc>
          <w:tcPr>
            <w:tcW w:w="661" w:type="pct"/>
          </w:tcPr>
          <w:p w:rsidR="004A557C" w:rsidRDefault="004A557C" w:rsidP="00BB25CF">
            <w:r>
              <w:t>03/10/2016</w:t>
            </w:r>
          </w:p>
        </w:tc>
        <w:tc>
          <w:tcPr>
            <w:tcW w:w="494" w:type="pct"/>
          </w:tcPr>
          <w:p w:rsidR="004A557C" w:rsidRDefault="004A557C" w:rsidP="00BB25CF">
            <w:r>
              <w:t>1.2</w:t>
            </w:r>
          </w:p>
        </w:tc>
        <w:tc>
          <w:tcPr>
            <w:tcW w:w="936" w:type="pct"/>
          </w:tcPr>
          <w:p w:rsidR="004A557C" w:rsidRPr="00C41E49" w:rsidRDefault="004A557C" w:rsidP="00BB25CF"/>
        </w:tc>
        <w:tc>
          <w:tcPr>
            <w:tcW w:w="1147" w:type="pct"/>
          </w:tcPr>
          <w:p w:rsidR="004A557C" w:rsidRDefault="004A557C" w:rsidP="00BB25CF">
            <w:proofErr w:type="spellStart"/>
            <w:r>
              <w:t>Sửa</w:t>
            </w:r>
            <w:proofErr w:type="spellEnd"/>
            <w:r>
              <w:t xml:space="preserve"> </w:t>
            </w:r>
            <w:proofErr w:type="spellStart"/>
            <w:r>
              <w:t>lại</w:t>
            </w:r>
            <w:proofErr w:type="spellEnd"/>
            <w:r>
              <w:t xml:space="preserve"> </w:t>
            </w:r>
            <w:proofErr w:type="spellStart"/>
            <w:r>
              <w:t>cách</w:t>
            </w:r>
            <w:proofErr w:type="spellEnd"/>
            <w:r>
              <w:t xml:space="preserve"> </w:t>
            </w:r>
            <w:proofErr w:type="spellStart"/>
            <w:r>
              <w:t>cài</w:t>
            </w:r>
            <w:proofErr w:type="spellEnd"/>
            <w:r>
              <w:t xml:space="preserve"> </w:t>
            </w:r>
            <w:proofErr w:type="spellStart"/>
            <w:r>
              <w:t>đặt</w:t>
            </w:r>
            <w:proofErr w:type="spellEnd"/>
          </w:p>
        </w:tc>
        <w:tc>
          <w:tcPr>
            <w:tcW w:w="634" w:type="pct"/>
          </w:tcPr>
          <w:p w:rsidR="004A557C" w:rsidRDefault="004A557C" w:rsidP="00BB25CF">
            <w:r>
              <w:t>M</w:t>
            </w:r>
          </w:p>
        </w:tc>
        <w:tc>
          <w:tcPr>
            <w:tcW w:w="1128" w:type="pct"/>
          </w:tcPr>
          <w:p w:rsidR="004A557C" w:rsidRDefault="004A557C" w:rsidP="00BB25CF">
            <w:proofErr w:type="spellStart"/>
            <w:r>
              <w:t>Phan</w:t>
            </w:r>
            <w:proofErr w:type="spellEnd"/>
            <w:r>
              <w:t xml:space="preserve"> Viet </w:t>
            </w:r>
            <w:proofErr w:type="spellStart"/>
            <w:r>
              <w:t>Anh</w:t>
            </w:r>
            <w:proofErr w:type="spellEnd"/>
          </w:p>
        </w:tc>
      </w:tr>
    </w:tbl>
    <w:p w:rsidR="00130140" w:rsidRPr="009438D2" w:rsidRDefault="00130140" w:rsidP="00130140">
      <w:pPr>
        <w:rPr>
          <w:i/>
        </w:rPr>
      </w:pPr>
      <w:r w:rsidRPr="009438D2">
        <w:rPr>
          <w:i/>
        </w:rPr>
        <w:t xml:space="preserve">(*): Date format: </w:t>
      </w:r>
      <w:proofErr w:type="spellStart"/>
      <w:r w:rsidRPr="009438D2">
        <w:rPr>
          <w:i/>
        </w:rPr>
        <w:t>dd</w:t>
      </w:r>
      <w:proofErr w:type="spellEnd"/>
      <w:r w:rsidRPr="009438D2">
        <w:rPr>
          <w:i/>
        </w:rPr>
        <w:t>/mm/</w:t>
      </w:r>
      <w:proofErr w:type="spellStart"/>
      <w:r w:rsidRPr="009438D2">
        <w:rPr>
          <w:i/>
        </w:rPr>
        <w:t>yyy</w:t>
      </w:r>
      <w:r>
        <w:rPr>
          <w:i/>
        </w:rPr>
        <w:t>y</w:t>
      </w:r>
      <w:proofErr w:type="spellEnd"/>
    </w:p>
    <w:p w:rsidR="00130140" w:rsidRDefault="00130140" w:rsidP="00130140">
      <w:pPr>
        <w:rPr>
          <w:i/>
        </w:rPr>
      </w:pPr>
      <w:r w:rsidRPr="009438D2">
        <w:rPr>
          <w:i/>
        </w:rPr>
        <w:t>(**): A – Added; M – Modified; D – Deleted</w:t>
      </w:r>
    </w:p>
    <w:p w:rsidR="005D2431" w:rsidRPr="00F603AB" w:rsidRDefault="00D03821" w:rsidP="005D2431">
      <w:pPr>
        <w:pStyle w:val="Heading2"/>
      </w:pPr>
      <w:bookmarkStart w:id="6" w:name="_Toc463268837"/>
      <w:proofErr w:type="spellStart"/>
      <w:r>
        <w:t>Tài</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bookmarkEnd w:id="6"/>
      <w:proofErr w:type="spellEnd"/>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042"/>
        <w:gridCol w:w="3961"/>
        <w:gridCol w:w="1728"/>
      </w:tblGrid>
      <w:tr w:rsidR="005D2431" w:rsidRPr="00C41E49" w:rsidTr="00690EAC">
        <w:trPr>
          <w:jc w:val="center"/>
        </w:trPr>
        <w:tc>
          <w:tcPr>
            <w:tcW w:w="2077" w:type="pct"/>
            <w:shd w:val="clear" w:color="auto" w:fill="C00000"/>
          </w:tcPr>
          <w:p w:rsidR="005D2431" w:rsidRPr="0006651C" w:rsidRDefault="00D03821" w:rsidP="00690EAC">
            <w:pPr>
              <w:pStyle w:val="TableHeader"/>
              <w:rPr>
                <w:i/>
              </w:rPr>
            </w:pPr>
            <w:proofErr w:type="spellStart"/>
            <w:r>
              <w:rPr>
                <w:i/>
              </w:rPr>
              <w:t>Tiêu</w:t>
            </w:r>
            <w:proofErr w:type="spellEnd"/>
            <w:r>
              <w:rPr>
                <w:i/>
              </w:rPr>
              <w:t xml:space="preserve"> </w:t>
            </w:r>
            <w:proofErr w:type="spellStart"/>
            <w:r>
              <w:rPr>
                <w:i/>
              </w:rPr>
              <w:t>đề</w:t>
            </w:r>
            <w:proofErr w:type="spellEnd"/>
          </w:p>
        </w:tc>
        <w:tc>
          <w:tcPr>
            <w:tcW w:w="2035" w:type="pct"/>
            <w:shd w:val="clear" w:color="auto" w:fill="C00000"/>
          </w:tcPr>
          <w:p w:rsidR="005D2431" w:rsidRPr="0006651C" w:rsidRDefault="005D2431" w:rsidP="00690EAC">
            <w:pPr>
              <w:pStyle w:val="TableHeader"/>
              <w:rPr>
                <w:i/>
              </w:rPr>
            </w:pPr>
            <w:r>
              <w:rPr>
                <w:i/>
              </w:rPr>
              <w:t>ID</w:t>
            </w:r>
          </w:p>
        </w:tc>
        <w:tc>
          <w:tcPr>
            <w:tcW w:w="888" w:type="pct"/>
            <w:shd w:val="clear" w:color="auto" w:fill="C00000"/>
          </w:tcPr>
          <w:p w:rsidR="005D2431" w:rsidRPr="0006651C" w:rsidRDefault="00D03821" w:rsidP="00690EAC">
            <w:pPr>
              <w:pStyle w:val="TableHeader"/>
              <w:rPr>
                <w:i/>
              </w:rPr>
            </w:pPr>
            <w:proofErr w:type="spellStart"/>
            <w:r>
              <w:rPr>
                <w:i/>
              </w:rPr>
              <w:t>Phiên</w:t>
            </w:r>
            <w:proofErr w:type="spellEnd"/>
            <w:r>
              <w:rPr>
                <w:i/>
              </w:rPr>
              <w:t xml:space="preserve"> </w:t>
            </w:r>
            <w:proofErr w:type="spellStart"/>
            <w:r>
              <w:rPr>
                <w:i/>
              </w:rPr>
              <w:t>bản</w:t>
            </w:r>
            <w:proofErr w:type="spellEnd"/>
          </w:p>
        </w:tc>
      </w:tr>
      <w:tr w:rsidR="005D2431" w:rsidRPr="00C41E49" w:rsidTr="00690EAC">
        <w:trPr>
          <w:jc w:val="center"/>
        </w:trPr>
        <w:tc>
          <w:tcPr>
            <w:tcW w:w="2077" w:type="pct"/>
          </w:tcPr>
          <w:p w:rsidR="005D2431" w:rsidRPr="00C41E49" w:rsidRDefault="00707559" w:rsidP="00690EAC">
            <w:pPr>
              <w:pStyle w:val="TableText"/>
            </w:pPr>
            <w:r w:rsidRPr="00707559">
              <w:t>Video3</w:t>
            </w:r>
            <w:r>
              <w:t xml:space="preserve">65 - Model Deployment Guide </w:t>
            </w:r>
          </w:p>
        </w:tc>
        <w:tc>
          <w:tcPr>
            <w:tcW w:w="2035" w:type="pct"/>
          </w:tcPr>
          <w:p w:rsidR="005D2431" w:rsidRPr="00C41E49" w:rsidRDefault="00707559" w:rsidP="00690EAC">
            <w:pPr>
              <w:pStyle w:val="TableText"/>
            </w:pPr>
            <w:r>
              <w:t>1</w:t>
            </w:r>
          </w:p>
        </w:tc>
        <w:tc>
          <w:tcPr>
            <w:tcW w:w="888" w:type="pct"/>
          </w:tcPr>
          <w:p w:rsidR="005D2431" w:rsidRPr="00C41E49" w:rsidRDefault="00707559" w:rsidP="00690EAC">
            <w:pPr>
              <w:pStyle w:val="TableText"/>
              <w:rPr>
                <w:rStyle w:val="Hyperlink"/>
              </w:rPr>
            </w:pPr>
            <w:r>
              <w:rPr>
                <w:rStyle w:val="Hyperlink"/>
              </w:rPr>
              <w:t>1.2</w:t>
            </w:r>
          </w:p>
        </w:tc>
      </w:tr>
    </w:tbl>
    <w:p w:rsidR="003E2638" w:rsidRDefault="006628DE">
      <w:pPr>
        <w:pStyle w:val="Heading1"/>
      </w:pPr>
      <w:r>
        <w:br w:type="page"/>
      </w:r>
      <w:bookmarkStart w:id="7" w:name="_Toc463268838"/>
      <w:r w:rsidR="003E2638">
        <w:lastRenderedPageBreak/>
        <w:t xml:space="preserve">Transcode </w:t>
      </w:r>
      <w:r w:rsidR="00525066">
        <w:t>Architecture</w:t>
      </w:r>
    </w:p>
    <w:p w:rsidR="00525066" w:rsidRDefault="00B258D1" w:rsidP="00525066">
      <w:r>
        <w:object w:dxaOrig="8715" w:dyaOrig="7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75pt;height:367.5pt" o:ole="">
            <v:imagedata r:id="rId9" o:title=""/>
          </v:shape>
          <o:OLEObject Type="Embed" ProgID="Visio.Drawing.15" ShapeID="_x0000_i1026" DrawAspect="Content" ObjectID="_1544354992" r:id="rId10"/>
        </w:object>
      </w:r>
      <w:bookmarkStart w:id="8" w:name="_GoBack"/>
      <w:bookmarkEnd w:id="8"/>
    </w:p>
    <w:p w:rsidR="00DE0A7B" w:rsidRDefault="00DE0A7B" w:rsidP="00525066">
      <w:r>
        <w:t xml:space="preserve">- Main.sh: </w:t>
      </w:r>
      <w:proofErr w:type="spellStart"/>
      <w:r>
        <w:t>là</w:t>
      </w:r>
      <w:proofErr w:type="spellEnd"/>
      <w:r>
        <w:t xml:space="preserve"> script </w:t>
      </w:r>
      <w:proofErr w:type="spellStart"/>
      <w:r>
        <w:t>để</w:t>
      </w:r>
      <w:proofErr w:type="spellEnd"/>
      <w:r>
        <w:t xml:space="preserve"> </w:t>
      </w:r>
      <w:proofErr w:type="spellStart"/>
      <w:r>
        <w:t>khởi</w:t>
      </w:r>
      <w:proofErr w:type="spellEnd"/>
      <w:r>
        <w:t xml:space="preserve"> </w:t>
      </w:r>
      <w:proofErr w:type="spellStart"/>
      <w:r>
        <w:t>động</w:t>
      </w:r>
      <w:proofErr w:type="spellEnd"/>
      <w:r>
        <w:t xml:space="preserve"> transcode_api.sh, </w:t>
      </w:r>
      <w:proofErr w:type="spellStart"/>
      <w:r>
        <w:t>có</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gọi</w:t>
      </w:r>
      <w:proofErr w:type="spellEnd"/>
      <w:r>
        <w:t xml:space="preserve"> 1 </w:t>
      </w:r>
      <w:proofErr w:type="spellStart"/>
      <w:r>
        <w:t>hoặc</w:t>
      </w:r>
      <w:proofErr w:type="spellEnd"/>
      <w:r>
        <w:t xml:space="preserve"> </w:t>
      </w:r>
      <w:proofErr w:type="spellStart"/>
      <w:r>
        <w:t>nhiều</w:t>
      </w:r>
      <w:proofErr w:type="spellEnd"/>
      <w:r>
        <w:t xml:space="preserve"> </w:t>
      </w:r>
      <w:proofErr w:type="spellStart"/>
      <w:r>
        <w:t>tiến</w:t>
      </w:r>
      <w:proofErr w:type="spellEnd"/>
      <w:r>
        <w:t xml:space="preserve"> </w:t>
      </w:r>
      <w:proofErr w:type="spellStart"/>
      <w:r>
        <w:t>trình</w:t>
      </w:r>
      <w:proofErr w:type="spellEnd"/>
      <w:r>
        <w:t xml:space="preserve"> transcoder.</w:t>
      </w:r>
    </w:p>
    <w:p w:rsidR="00DE0A7B" w:rsidRDefault="00DE0A7B" w:rsidP="00525066">
      <w:r>
        <w:t xml:space="preserve">- Transcode_api.sh: </w:t>
      </w:r>
      <w:proofErr w:type="spellStart"/>
      <w:r>
        <w:t>làm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gọi</w:t>
      </w:r>
      <w:proofErr w:type="spellEnd"/>
      <w:r>
        <w:t xml:space="preserve"> </w:t>
      </w:r>
      <w:proofErr w:type="spellStart"/>
      <w:r>
        <w:t>đến</w:t>
      </w:r>
      <w:proofErr w:type="spellEnd"/>
      <w:r>
        <w:t xml:space="preserve"> </w:t>
      </w:r>
      <w:proofErr w:type="spellStart"/>
      <w:r>
        <w:t>api</w:t>
      </w:r>
      <w:proofErr w:type="spellEnd"/>
      <w:r>
        <w:t xml:space="preserve"> </w:t>
      </w:r>
      <w:proofErr w:type="spellStart"/>
      <w:r>
        <w:t>cms</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thông</w:t>
      </w:r>
      <w:proofErr w:type="spellEnd"/>
      <w:r>
        <w:t xml:space="preserve"> tin raw </w:t>
      </w:r>
      <w:proofErr w:type="spellStart"/>
      <w:r>
        <w:t>và</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ffmpeg</w:t>
      </w:r>
      <w:proofErr w:type="spellEnd"/>
      <w:r>
        <w:t xml:space="preserve"> </w:t>
      </w:r>
      <w:proofErr w:type="spellStart"/>
      <w:r>
        <w:t>xử</w:t>
      </w:r>
      <w:proofErr w:type="spellEnd"/>
      <w:r>
        <w:t xml:space="preserve"> </w:t>
      </w:r>
      <w:proofErr w:type="spellStart"/>
      <w:r>
        <w:t>lý</w:t>
      </w:r>
      <w:proofErr w:type="spellEnd"/>
      <w:r>
        <w:t xml:space="preserve"> video, </w:t>
      </w:r>
      <w:proofErr w:type="spellStart"/>
      <w:r>
        <w:t>sau</w:t>
      </w:r>
      <w:proofErr w:type="spellEnd"/>
      <w:r>
        <w:t xml:space="preserve"> </w:t>
      </w:r>
      <w:proofErr w:type="spellStart"/>
      <w:r>
        <w:t>khi</w:t>
      </w:r>
      <w:proofErr w:type="spellEnd"/>
      <w:r>
        <w:t xml:space="preserve"> transcode </w:t>
      </w:r>
      <w:proofErr w:type="spellStart"/>
      <w:r>
        <w:t>xong</w:t>
      </w:r>
      <w:proofErr w:type="spellEnd"/>
      <w:r>
        <w:t xml:space="preserve"> script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file </w:t>
      </w:r>
      <w:proofErr w:type="spellStart"/>
      <w:r>
        <w:t>thành</w:t>
      </w:r>
      <w:proofErr w:type="spellEnd"/>
      <w:r>
        <w:t xml:space="preserve"> </w:t>
      </w:r>
      <w:proofErr w:type="spellStart"/>
      <w:r>
        <w:t>phẩm</w:t>
      </w:r>
      <w:proofErr w:type="spellEnd"/>
      <w:r>
        <w:t xml:space="preserve"> </w:t>
      </w:r>
      <w:proofErr w:type="spellStart"/>
      <w:r>
        <w:t>cho</w:t>
      </w:r>
      <w:proofErr w:type="spellEnd"/>
      <w:r>
        <w:t xml:space="preserve"> </w:t>
      </w:r>
      <w:proofErr w:type="spellStart"/>
      <w:r>
        <w:t>cho</w:t>
      </w:r>
      <w:proofErr w:type="spellEnd"/>
      <w:r>
        <w:t xml:space="preserve"> CMS.</w:t>
      </w:r>
    </w:p>
    <w:p w:rsidR="00DE0A7B" w:rsidRDefault="00DE0A7B" w:rsidP="00525066">
      <w:r>
        <w:t xml:space="preserve">- </w:t>
      </w:r>
      <w:proofErr w:type="spellStart"/>
      <w:r>
        <w:t>FFmpeg</w:t>
      </w:r>
      <w:proofErr w:type="spellEnd"/>
      <w:r>
        <w:t xml:space="preserv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chuyên</w:t>
      </w:r>
      <w:proofErr w:type="spellEnd"/>
      <w:r>
        <w:t xml:space="preserve"> </w:t>
      </w:r>
      <w:proofErr w:type="spellStart"/>
      <w:r>
        <w:t>xử</w:t>
      </w:r>
      <w:proofErr w:type="spellEnd"/>
      <w:r>
        <w:t xml:space="preserve"> </w:t>
      </w:r>
      <w:proofErr w:type="spellStart"/>
      <w:r>
        <w:t>lý</w:t>
      </w:r>
      <w:proofErr w:type="spellEnd"/>
      <w:r>
        <w:t xml:space="preserve"> video, </w:t>
      </w:r>
      <w:proofErr w:type="spellStart"/>
      <w:r>
        <w:t>dùng</w:t>
      </w:r>
      <w:proofErr w:type="spellEnd"/>
      <w:r>
        <w:t xml:space="preserve"> </w:t>
      </w:r>
      <w:proofErr w:type="spellStart"/>
      <w:r>
        <w:t>đ</w:t>
      </w:r>
      <w:r w:rsidR="00903FA5">
        <w:t>ể</w:t>
      </w:r>
      <w:proofErr w:type="spellEnd"/>
      <w:r w:rsidR="00903FA5">
        <w:t xml:space="preserve"> </w:t>
      </w:r>
      <w:proofErr w:type="spellStart"/>
      <w:r w:rsidR="00903FA5">
        <w:t>tạo</w:t>
      </w:r>
      <w:proofErr w:type="spellEnd"/>
      <w:r w:rsidR="00903FA5">
        <w:t xml:space="preserve"> </w:t>
      </w:r>
      <w:proofErr w:type="spellStart"/>
      <w:r w:rsidR="00903FA5">
        <w:t>ra</w:t>
      </w:r>
      <w:proofErr w:type="spellEnd"/>
      <w:r w:rsidR="00903FA5">
        <w:t xml:space="preserve"> </w:t>
      </w:r>
      <w:proofErr w:type="spellStart"/>
      <w:r w:rsidR="00903FA5">
        <w:t>các</w:t>
      </w:r>
      <w:proofErr w:type="spellEnd"/>
      <w:r w:rsidR="00903FA5">
        <w:t xml:space="preserve"> video </w:t>
      </w:r>
      <w:proofErr w:type="spellStart"/>
      <w:r w:rsidR="00903FA5">
        <w:t>thành</w:t>
      </w:r>
      <w:proofErr w:type="spellEnd"/>
      <w:r w:rsidR="00903FA5">
        <w:t xml:space="preserve"> </w:t>
      </w:r>
      <w:proofErr w:type="spellStart"/>
      <w:r w:rsidR="00903FA5">
        <w:t>phẩm</w:t>
      </w:r>
      <w:proofErr w:type="spellEnd"/>
      <w:r w:rsidR="00903FA5">
        <w:t xml:space="preserve"> </w:t>
      </w:r>
      <w:proofErr w:type="spellStart"/>
      <w:proofErr w:type="gramStart"/>
      <w:r w:rsidR="00903FA5">
        <w:t>theo</w:t>
      </w:r>
      <w:proofErr w:type="spellEnd"/>
      <w:proofErr w:type="gramEnd"/>
      <w:r w:rsidR="00903FA5">
        <w:t xml:space="preserve"> </w:t>
      </w:r>
      <w:proofErr w:type="spellStart"/>
      <w:r w:rsidR="00903FA5">
        <w:t>các</w:t>
      </w:r>
      <w:proofErr w:type="spellEnd"/>
      <w:r w:rsidR="00903FA5">
        <w:t xml:space="preserve"> </w:t>
      </w:r>
      <w:proofErr w:type="spellStart"/>
      <w:r w:rsidR="00903FA5">
        <w:t>định</w:t>
      </w:r>
      <w:proofErr w:type="spellEnd"/>
      <w:r w:rsidR="00903FA5">
        <w:t xml:space="preserve"> </w:t>
      </w:r>
      <w:proofErr w:type="spellStart"/>
      <w:r w:rsidR="00903FA5">
        <w:t>dạng</w:t>
      </w:r>
      <w:proofErr w:type="spellEnd"/>
      <w:r w:rsidR="00903FA5">
        <w:t xml:space="preserve"> </w:t>
      </w:r>
      <w:proofErr w:type="spellStart"/>
      <w:r w:rsidR="00903FA5">
        <w:t>khác</w:t>
      </w:r>
      <w:proofErr w:type="spellEnd"/>
      <w:r w:rsidR="00903FA5">
        <w:t xml:space="preserve"> </w:t>
      </w:r>
      <w:proofErr w:type="spellStart"/>
      <w:r w:rsidR="00903FA5">
        <w:t>nhau</w:t>
      </w:r>
      <w:proofErr w:type="spellEnd"/>
      <w:r w:rsidR="00903FA5">
        <w:t>.</w:t>
      </w:r>
    </w:p>
    <w:p w:rsidR="00DE0A7B" w:rsidRDefault="00DE0A7B" w:rsidP="00525066">
      <w:r>
        <w:t xml:space="preserve">- Store Raw: </w:t>
      </w:r>
      <w:proofErr w:type="spellStart"/>
      <w:r>
        <w:t>nơi</w:t>
      </w:r>
      <w:proofErr w:type="spellEnd"/>
      <w:r>
        <w:t xml:space="preserve"> </w:t>
      </w:r>
      <w:proofErr w:type="spellStart"/>
      <w:r>
        <w:t>chưa</w:t>
      </w:r>
      <w:proofErr w:type="spellEnd"/>
      <w:r>
        <w:t xml:space="preserve"> </w:t>
      </w:r>
      <w:proofErr w:type="spellStart"/>
      <w:r>
        <w:t>các</w:t>
      </w:r>
      <w:proofErr w:type="spellEnd"/>
      <w:r>
        <w:t xml:space="preserve"> video </w:t>
      </w:r>
      <w:proofErr w:type="spellStart"/>
      <w:r>
        <w:t>cần</w:t>
      </w:r>
      <w:proofErr w:type="spellEnd"/>
      <w:r>
        <w:t xml:space="preserve"> </w:t>
      </w:r>
      <w:proofErr w:type="spellStart"/>
      <w:r>
        <w:t>được</w:t>
      </w:r>
      <w:proofErr w:type="spellEnd"/>
      <w:r>
        <w:t xml:space="preserve"> transcode</w:t>
      </w:r>
    </w:p>
    <w:p w:rsidR="00DE0A7B" w:rsidRDefault="00DE0A7B" w:rsidP="00525066">
      <w:r>
        <w:t xml:space="preserve">- Store File: </w:t>
      </w:r>
      <w:proofErr w:type="spellStart"/>
      <w:r>
        <w:t>nơi</w:t>
      </w:r>
      <w:proofErr w:type="spellEnd"/>
      <w:r>
        <w:t xml:space="preserve"> </w:t>
      </w:r>
      <w:proofErr w:type="spellStart"/>
      <w:r>
        <w:t>chứa</w:t>
      </w:r>
      <w:proofErr w:type="spellEnd"/>
      <w:r>
        <w:t xml:space="preserve"> </w:t>
      </w:r>
      <w:proofErr w:type="spellStart"/>
      <w:r>
        <w:t>các</w:t>
      </w:r>
      <w:proofErr w:type="spellEnd"/>
      <w:r>
        <w:t xml:space="preserve"> video </w:t>
      </w:r>
      <w:proofErr w:type="spellStart"/>
      <w:r>
        <w:t>thành</w:t>
      </w:r>
      <w:proofErr w:type="spellEnd"/>
      <w:r>
        <w:t xml:space="preserve"> </w:t>
      </w:r>
      <w:proofErr w:type="spellStart"/>
      <w:r>
        <w:t>phẩm</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transcode.</w:t>
      </w:r>
    </w:p>
    <w:p w:rsidR="00DE0A7B" w:rsidRDefault="00002518" w:rsidP="00EB1A1C">
      <w:pPr>
        <w:autoSpaceDE w:val="0"/>
        <w:autoSpaceDN w:val="0"/>
        <w:adjustRightInd w:val="0"/>
        <w:spacing w:after="0" w:line="288" w:lineRule="auto"/>
      </w:pPr>
      <w:r>
        <w:t>- S</w:t>
      </w:r>
      <w:r w:rsidR="00DE0A7B">
        <w:t xml:space="preserve">tore log: </w:t>
      </w:r>
      <w:r w:rsidR="00B258D1">
        <w:t xml:space="preserve"> </w:t>
      </w:r>
      <w:proofErr w:type="spellStart"/>
      <w:r w:rsidR="00B258D1">
        <w:t>bao</w:t>
      </w:r>
      <w:proofErr w:type="spellEnd"/>
      <w:r w:rsidR="00B258D1">
        <w:t xml:space="preserve"> </w:t>
      </w:r>
      <w:proofErr w:type="spellStart"/>
      <w:r w:rsidR="00B258D1">
        <w:t>gồm</w:t>
      </w:r>
      <w:proofErr w:type="spellEnd"/>
      <w:r w:rsidR="00B258D1">
        <w:t xml:space="preserve"> error_trans_process.log, update_fail.log, update_success.log</w:t>
      </w:r>
      <w:r w:rsidR="00EB1A1C">
        <w:t xml:space="preserve">. </w:t>
      </w:r>
      <w:proofErr w:type="spellStart"/>
      <w:r w:rsidR="00EB1A1C">
        <w:t>N</w:t>
      </w:r>
      <w:r w:rsidR="00DE0A7B">
        <w:t>ơi</w:t>
      </w:r>
      <w:proofErr w:type="spellEnd"/>
      <w:r w:rsidR="00DE0A7B">
        <w:t xml:space="preserve"> </w:t>
      </w:r>
      <w:proofErr w:type="spellStart"/>
      <w:r w:rsidR="00DE0A7B">
        <w:t>chứa</w:t>
      </w:r>
      <w:proofErr w:type="spellEnd"/>
      <w:r w:rsidR="00DE0A7B">
        <w:t xml:space="preserve"> </w:t>
      </w:r>
      <w:proofErr w:type="spellStart"/>
      <w:r w:rsidR="00DE0A7B">
        <w:t>các</w:t>
      </w:r>
      <w:proofErr w:type="spellEnd"/>
      <w:r w:rsidR="00DE0A7B">
        <w:t xml:space="preserve"> log </w:t>
      </w:r>
      <w:proofErr w:type="spellStart"/>
      <w:r w:rsidR="00DE0A7B">
        <w:t>các</w:t>
      </w:r>
      <w:proofErr w:type="spellEnd"/>
      <w:r w:rsidR="00DE0A7B">
        <w:t xml:space="preserve"> </w:t>
      </w:r>
      <w:proofErr w:type="spellStart"/>
      <w:r w:rsidR="00DE0A7B">
        <w:t>thông</w:t>
      </w:r>
      <w:proofErr w:type="spellEnd"/>
      <w:r w:rsidR="00DE0A7B">
        <w:t xml:space="preserve"> tin success, fail </w:t>
      </w:r>
      <w:proofErr w:type="spellStart"/>
      <w:r w:rsidR="00DE0A7B">
        <w:t>của</w:t>
      </w:r>
      <w:proofErr w:type="spellEnd"/>
      <w:r w:rsidR="00DE0A7B">
        <w:t xml:space="preserve"> </w:t>
      </w:r>
      <w:proofErr w:type="spellStart"/>
      <w:r w:rsidR="00DE0A7B">
        <w:t>tiế</w:t>
      </w:r>
      <w:r w:rsidR="00903FA5">
        <w:t>n</w:t>
      </w:r>
      <w:proofErr w:type="spellEnd"/>
      <w:r w:rsidR="00903FA5">
        <w:t xml:space="preserve"> </w:t>
      </w:r>
      <w:proofErr w:type="spellStart"/>
      <w:r w:rsidR="00903FA5">
        <w:t>trình</w:t>
      </w:r>
      <w:proofErr w:type="spellEnd"/>
      <w:r w:rsidR="00903FA5">
        <w:t xml:space="preserve"> transcode. </w:t>
      </w:r>
      <w:proofErr w:type="spellStart"/>
      <w:r w:rsidR="00903FA5">
        <w:t>Dùng</w:t>
      </w:r>
      <w:proofErr w:type="spellEnd"/>
      <w:r w:rsidR="00DE0A7B">
        <w:t xml:space="preserve"> </w:t>
      </w:r>
      <w:proofErr w:type="spellStart"/>
      <w:r w:rsidR="00DE0A7B">
        <w:t>để</w:t>
      </w:r>
      <w:proofErr w:type="spellEnd"/>
      <w:r w:rsidR="00DE0A7B">
        <w:t xml:space="preserve"> debug </w:t>
      </w:r>
      <w:proofErr w:type="spellStart"/>
      <w:r w:rsidR="00DE0A7B">
        <w:t>khi</w:t>
      </w:r>
      <w:proofErr w:type="spellEnd"/>
      <w:r w:rsidR="00DE0A7B">
        <w:t xml:space="preserve"> </w:t>
      </w:r>
      <w:proofErr w:type="spellStart"/>
      <w:r w:rsidR="00DE0A7B">
        <w:t>có</w:t>
      </w:r>
      <w:proofErr w:type="spellEnd"/>
      <w:r w:rsidR="00DE0A7B">
        <w:t xml:space="preserve"> </w:t>
      </w:r>
      <w:proofErr w:type="spellStart"/>
      <w:r w:rsidR="00DE0A7B">
        <w:t>lỗi</w:t>
      </w:r>
      <w:proofErr w:type="spellEnd"/>
      <w:r w:rsidR="00DE0A7B">
        <w:t xml:space="preserve"> </w:t>
      </w:r>
      <w:proofErr w:type="spellStart"/>
      <w:r w:rsidR="00DE0A7B">
        <w:t>xảy</w:t>
      </w:r>
      <w:proofErr w:type="spellEnd"/>
      <w:r w:rsidR="00DE0A7B">
        <w:t xml:space="preserve"> </w:t>
      </w:r>
      <w:proofErr w:type="spellStart"/>
      <w:r w:rsidR="00DE0A7B">
        <w:t>ra.</w:t>
      </w:r>
      <w:proofErr w:type="spellEnd"/>
    </w:p>
    <w:p w:rsidR="00442889" w:rsidRDefault="00442889">
      <w:pPr>
        <w:pStyle w:val="Heading1"/>
      </w:pPr>
      <w:proofErr w:type="spellStart"/>
      <w:r>
        <w:t>Mô</w:t>
      </w:r>
      <w:proofErr w:type="spellEnd"/>
      <w:r>
        <w:t xml:space="preserve"> </w:t>
      </w:r>
      <w:proofErr w:type="spellStart"/>
      <w:r>
        <w:t>tả</w:t>
      </w:r>
      <w:proofErr w:type="spellEnd"/>
      <w:r>
        <w:t xml:space="preserve"> API</w:t>
      </w:r>
    </w:p>
    <w:p w:rsidR="00442889" w:rsidRDefault="00442889" w:rsidP="00442889"/>
    <w:p w:rsidR="00525066" w:rsidRDefault="00525066">
      <w:pPr>
        <w:pStyle w:val="Heading1"/>
      </w:pPr>
      <w:r>
        <w:lastRenderedPageBreak/>
        <w:t xml:space="preserve">Transcode </w:t>
      </w:r>
      <w:r w:rsidR="00E526D0">
        <w:t>Flow</w:t>
      </w:r>
    </w:p>
    <w:p w:rsidR="003E2638" w:rsidRDefault="001D4584" w:rsidP="00921B2F">
      <w:pPr>
        <w:pStyle w:val="NoSpacing"/>
        <w:spacing w:before="240"/>
      </w:pPr>
      <w:r>
        <w:object w:dxaOrig="15465" w:dyaOrig="11805">
          <v:shape id="_x0000_i1025" type="#_x0000_t75" style="width:497.25pt;height:379.5pt" o:ole="">
            <v:imagedata r:id="rId11" o:title=""/>
          </v:shape>
          <o:OLEObject Type="Embed" ProgID="Visio.Drawing.15" ShapeID="_x0000_i1025" DrawAspect="Content" ObjectID="_1544354993" r:id="rId12"/>
        </w:object>
      </w:r>
    </w:p>
    <w:p w:rsidR="001A0B7D" w:rsidRPr="00357FFA" w:rsidRDefault="00D03821" w:rsidP="000A1071">
      <w:pPr>
        <w:pStyle w:val="Heading1"/>
      </w:pPr>
      <w:r>
        <w:t>Cài đặt môi trường</w:t>
      </w:r>
      <w:bookmarkEnd w:id="7"/>
    </w:p>
    <w:p w:rsidR="0068348A" w:rsidRDefault="00BC1081" w:rsidP="0068348A">
      <w:r>
        <w:t>Để đảm bảo hệ thống headed build thành công và hoạt động ổn định thì cần đáp ứng các yêu cầu sau</w:t>
      </w:r>
    </w:p>
    <w:p w:rsidR="001A0B7D" w:rsidRDefault="00D03821" w:rsidP="0068348A">
      <w:pPr>
        <w:pStyle w:val="Heading2"/>
      </w:pPr>
      <w:bookmarkStart w:id="9" w:name="_Toc463268839"/>
      <w:r>
        <w:t>Hệ điều hành</w:t>
      </w:r>
      <w:bookmarkEnd w:id="9"/>
    </w:p>
    <w:p w:rsidR="008444A7" w:rsidRPr="008444A7" w:rsidRDefault="008444A7" w:rsidP="00D65375">
      <w:r>
        <w:t xml:space="preserve">Để có </w:t>
      </w:r>
      <w:proofErr w:type="spellStart"/>
      <w:r>
        <w:t>thể</w:t>
      </w:r>
      <w:proofErr w:type="spellEnd"/>
      <w:r>
        <w:t xml:space="preserve"> </w:t>
      </w:r>
      <w:proofErr w:type="spellStart"/>
      <w:r>
        <w:t>chạ</w:t>
      </w:r>
      <w:r w:rsidR="003B3B98">
        <w:t>y</w:t>
      </w:r>
      <w:proofErr w:type="spellEnd"/>
      <w:r w:rsidR="003B3B98">
        <w:t xml:space="preserve"> </w:t>
      </w:r>
      <w:proofErr w:type="spellStart"/>
      <w:r w:rsidR="003B3B98">
        <w:t>nén</w:t>
      </w:r>
      <w:proofErr w:type="spellEnd"/>
      <w:r w:rsidR="003B3B98">
        <w:t xml:space="preserve"> H264</w:t>
      </w:r>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GPU để transcode thì cẩn cài đặt OS Centos </w:t>
      </w:r>
      <w:r w:rsidR="00690EAC">
        <w:t>6</w:t>
      </w:r>
    </w:p>
    <w:p w:rsidR="00047517" w:rsidRDefault="00D03821" w:rsidP="0068348A">
      <w:pPr>
        <w:pStyle w:val="Heading2"/>
      </w:pPr>
      <w:bookmarkStart w:id="10" w:name="_Toc463268840"/>
      <w:r>
        <w:t>Các thư viện hỗ trợ</w:t>
      </w:r>
      <w:bookmarkEnd w:id="10"/>
    </w:p>
    <w:p w:rsidR="00690EAC" w:rsidRDefault="00690EAC" w:rsidP="00690EAC">
      <w:pPr>
        <w:pStyle w:val="Step"/>
        <w:numPr>
          <w:ilvl w:val="0"/>
          <w:numId w:val="0"/>
        </w:numPr>
        <w:ind w:left="720" w:hanging="360"/>
      </w:pPr>
      <w:bookmarkStart w:id="11" w:name="_Toc190514022"/>
      <w:r>
        <w:t>Cài đặt các thư viện hệ thống và tạo biến môi trường</w:t>
      </w:r>
    </w:p>
    <w:p w:rsidR="00690EAC" w:rsidRDefault="00690EAC" w:rsidP="00690EAC">
      <w:pPr>
        <w:pStyle w:val="Command"/>
      </w:pPr>
    </w:p>
    <w:p w:rsidR="00690EAC" w:rsidRDefault="00690EAC" w:rsidP="00690EAC">
      <w:pPr>
        <w:pStyle w:val="Command"/>
      </w:pPr>
      <w:r>
        <w:t xml:space="preserve"># </w:t>
      </w:r>
      <w:r w:rsidRPr="002D782F">
        <w:t>export PKG_CONFIG_PATH=/usr/local/lib/pkgconfig</w:t>
      </w:r>
    </w:p>
    <w:p w:rsidR="00690EAC" w:rsidRDefault="00690EAC" w:rsidP="00690EAC">
      <w:pPr>
        <w:pStyle w:val="Command"/>
      </w:pPr>
      <w:r>
        <w:t xml:space="preserve"># </w:t>
      </w:r>
      <w:proofErr w:type="gramStart"/>
      <w:r>
        <w:t>yum</w:t>
      </w:r>
      <w:proofErr w:type="gramEnd"/>
      <w:r>
        <w:t xml:space="preserve"> install </w:t>
      </w:r>
      <w:r w:rsidR="00590BD4">
        <w:t>–</w:t>
      </w:r>
      <w:r>
        <w:t>y</w:t>
      </w:r>
      <w:r w:rsidR="00590BD4">
        <w:t xml:space="preserve"> </w:t>
      </w:r>
      <w:proofErr w:type="spellStart"/>
      <w:r w:rsidR="00590BD4">
        <w:t>git</w:t>
      </w:r>
      <w:proofErr w:type="spellEnd"/>
      <w:r>
        <w:t xml:space="preserve"> gcc.x86_64 </w:t>
      </w:r>
      <w:proofErr w:type="spellStart"/>
      <w:r>
        <w:t>gcc-c</w:t>
      </w:r>
      <w:proofErr w:type="spellEnd"/>
      <w:r>
        <w:t>++.x86_64 \</w:t>
      </w:r>
    </w:p>
    <w:p w:rsidR="00690EAC" w:rsidRDefault="00690EAC" w:rsidP="00690EAC">
      <w:pPr>
        <w:pStyle w:val="Command"/>
      </w:pPr>
      <w:r>
        <w:t>zlib-devel.x86_64 freetype-devel.x86_64 expat-devel.x86_64</w:t>
      </w:r>
    </w:p>
    <w:p w:rsidR="00A50528" w:rsidRPr="00357FFA" w:rsidRDefault="00D03821" w:rsidP="00A50528">
      <w:pPr>
        <w:pStyle w:val="Heading1"/>
      </w:pPr>
      <w:bookmarkStart w:id="12" w:name="_Toc463268841"/>
      <w:r>
        <w:lastRenderedPageBreak/>
        <w:t>Cài đặt ứng dụng</w:t>
      </w:r>
      <w:bookmarkEnd w:id="12"/>
    </w:p>
    <w:p w:rsidR="00BD1B75" w:rsidRDefault="00690EAC" w:rsidP="00BD1B75">
      <w:r>
        <w:t xml:space="preserve">Transcoder </w:t>
      </w:r>
      <w:r w:rsidR="00080DAD">
        <w:t>thành phần chính là FFMPG, nhưng để ffmpeg có thể decode và encode ra các định dạng khác nhau thì cần phải cài đặt thêm các lib hỗ trợ. Các thành phần cài đăt sẽ được mô tả ở dưới đây.</w:t>
      </w:r>
    </w:p>
    <w:p w:rsidR="0037427D" w:rsidRDefault="00D03821" w:rsidP="00D20612">
      <w:pPr>
        <w:pStyle w:val="Heading2"/>
      </w:pPr>
      <w:bookmarkStart w:id="13" w:name="_Toc463268842"/>
      <w:r>
        <w:t>Danh sách thành phần</w:t>
      </w:r>
      <w:bookmarkEnd w:id="13"/>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94"/>
        <w:gridCol w:w="921"/>
        <w:gridCol w:w="1611"/>
        <w:gridCol w:w="5905"/>
      </w:tblGrid>
      <w:tr w:rsidR="00A6445C" w:rsidRPr="00C41E49" w:rsidTr="001D4584">
        <w:trPr>
          <w:jc w:val="center"/>
        </w:trPr>
        <w:tc>
          <w:tcPr>
            <w:tcW w:w="665" w:type="pct"/>
            <w:shd w:val="clear" w:color="auto" w:fill="C00000"/>
          </w:tcPr>
          <w:p w:rsidR="00A6445C" w:rsidRPr="0006651C" w:rsidRDefault="00A6445C" w:rsidP="00A6445C">
            <w:pPr>
              <w:pStyle w:val="TableHeader"/>
              <w:rPr>
                <w:i/>
              </w:rPr>
            </w:pPr>
            <w:r>
              <w:rPr>
                <w:i/>
              </w:rPr>
              <w:t>Component</w:t>
            </w:r>
          </w:p>
        </w:tc>
        <w:tc>
          <w:tcPr>
            <w:tcW w:w="473" w:type="pct"/>
            <w:shd w:val="clear" w:color="auto" w:fill="C00000"/>
          </w:tcPr>
          <w:p w:rsidR="00A6445C" w:rsidRPr="0006651C" w:rsidRDefault="00A6445C" w:rsidP="00A6445C">
            <w:pPr>
              <w:pStyle w:val="TableHeader"/>
              <w:rPr>
                <w:i/>
              </w:rPr>
            </w:pPr>
            <w:r>
              <w:rPr>
                <w:i/>
              </w:rPr>
              <w:t>Version</w:t>
            </w:r>
          </w:p>
        </w:tc>
        <w:tc>
          <w:tcPr>
            <w:tcW w:w="828" w:type="pct"/>
            <w:shd w:val="clear" w:color="auto" w:fill="C00000"/>
          </w:tcPr>
          <w:p w:rsidR="00A6445C" w:rsidRPr="0006651C" w:rsidRDefault="00A6445C" w:rsidP="00A6445C">
            <w:pPr>
              <w:pStyle w:val="TableHeader"/>
              <w:rPr>
                <w:i/>
              </w:rPr>
            </w:pPr>
            <w:r>
              <w:rPr>
                <w:i/>
              </w:rPr>
              <w:t xml:space="preserve">Reference </w:t>
            </w:r>
            <w:r w:rsidRPr="0006651C">
              <w:rPr>
                <w:i/>
              </w:rPr>
              <w:t xml:space="preserve"> </w:t>
            </w:r>
            <w:r>
              <w:rPr>
                <w:i/>
              </w:rPr>
              <w:t>Documnet</w:t>
            </w:r>
          </w:p>
        </w:tc>
        <w:tc>
          <w:tcPr>
            <w:tcW w:w="3034" w:type="pct"/>
            <w:shd w:val="clear" w:color="auto" w:fill="C00000"/>
          </w:tcPr>
          <w:p w:rsidR="00A6445C" w:rsidRPr="0006651C" w:rsidRDefault="00A6445C" w:rsidP="00A6445C">
            <w:pPr>
              <w:pStyle w:val="TableHeader"/>
              <w:rPr>
                <w:i/>
              </w:rPr>
            </w:pPr>
            <w:r>
              <w:rPr>
                <w:i/>
              </w:rPr>
              <w:t>Installation Package Source</w:t>
            </w:r>
          </w:p>
        </w:tc>
      </w:tr>
      <w:tr w:rsidR="00A6445C" w:rsidRPr="00C41E49" w:rsidTr="001D4584">
        <w:trPr>
          <w:jc w:val="center"/>
        </w:trPr>
        <w:tc>
          <w:tcPr>
            <w:tcW w:w="665" w:type="pct"/>
          </w:tcPr>
          <w:p w:rsidR="00A6445C" w:rsidRPr="00B6614F" w:rsidRDefault="00080DAD" w:rsidP="00A6445C">
            <w:pPr>
              <w:pStyle w:val="TableHeader"/>
              <w:rPr>
                <w:b w:val="0"/>
                <w:color w:val="auto"/>
              </w:rPr>
            </w:pPr>
            <w:r w:rsidRPr="00080DAD">
              <w:rPr>
                <w:b w:val="0"/>
                <w:color w:val="auto"/>
              </w:rPr>
              <w:t>Yasm</w:t>
            </w:r>
          </w:p>
        </w:tc>
        <w:tc>
          <w:tcPr>
            <w:tcW w:w="473" w:type="pct"/>
          </w:tcPr>
          <w:p w:rsidR="00A6445C" w:rsidRPr="00B6614F" w:rsidRDefault="00A6445C" w:rsidP="00A6445C">
            <w:pPr>
              <w:pStyle w:val="TableHeader"/>
              <w:rPr>
                <w:b w:val="0"/>
                <w:color w:val="auto"/>
              </w:rPr>
            </w:pPr>
          </w:p>
        </w:tc>
        <w:tc>
          <w:tcPr>
            <w:tcW w:w="828" w:type="pct"/>
          </w:tcPr>
          <w:p w:rsidR="00A6445C" w:rsidRPr="00B6614F" w:rsidRDefault="00A6445C" w:rsidP="00A6445C">
            <w:pPr>
              <w:pStyle w:val="TableHeader"/>
              <w:rPr>
                <w:b w:val="0"/>
                <w:color w:val="auto"/>
              </w:rPr>
            </w:pPr>
          </w:p>
        </w:tc>
        <w:tc>
          <w:tcPr>
            <w:tcW w:w="3034" w:type="pct"/>
          </w:tcPr>
          <w:p w:rsidR="00A6445C" w:rsidRPr="00B6614F" w:rsidRDefault="001D4584" w:rsidP="00A6445C">
            <w:pPr>
              <w:pStyle w:val="TableHeader"/>
              <w:rPr>
                <w:b w:val="0"/>
                <w:color w:val="auto"/>
              </w:rPr>
            </w:pPr>
            <w:r>
              <w:rPr>
                <w:b w:val="0"/>
                <w:color w:val="auto"/>
              </w:rPr>
              <w:t xml:space="preserve">#git clone </w:t>
            </w:r>
            <w:r w:rsidR="00080DAD" w:rsidRPr="00080DAD">
              <w:rPr>
                <w:b w:val="0"/>
                <w:color w:val="auto"/>
              </w:rPr>
              <w:t>git://github.com/yasm/yasm.git</w:t>
            </w:r>
          </w:p>
        </w:tc>
      </w:tr>
      <w:tr w:rsidR="00080DAD" w:rsidRPr="00C41E49" w:rsidTr="001D4584">
        <w:trPr>
          <w:jc w:val="center"/>
        </w:trPr>
        <w:tc>
          <w:tcPr>
            <w:tcW w:w="665" w:type="pct"/>
          </w:tcPr>
          <w:p w:rsidR="00080DAD" w:rsidRPr="00080DAD" w:rsidRDefault="00080DAD" w:rsidP="00080DAD">
            <w:pPr>
              <w:pStyle w:val="TableHeader"/>
              <w:jc w:val="left"/>
              <w:rPr>
                <w:b w:val="0"/>
                <w:color w:val="auto"/>
              </w:rPr>
            </w:pPr>
            <w:r w:rsidRPr="00080DAD">
              <w:rPr>
                <w:b w:val="0"/>
                <w:color w:val="auto"/>
              </w:rPr>
              <w:t>H.265/HEVC video encoder</w:t>
            </w:r>
          </w:p>
        </w:tc>
        <w:tc>
          <w:tcPr>
            <w:tcW w:w="473" w:type="pct"/>
          </w:tcPr>
          <w:p w:rsidR="00080DAD" w:rsidRPr="00B6614F" w:rsidRDefault="00080DAD" w:rsidP="00A6445C">
            <w:pPr>
              <w:pStyle w:val="TableHeader"/>
              <w:rPr>
                <w:b w:val="0"/>
                <w:color w:val="auto"/>
              </w:rPr>
            </w:pPr>
          </w:p>
        </w:tc>
        <w:tc>
          <w:tcPr>
            <w:tcW w:w="828" w:type="pct"/>
          </w:tcPr>
          <w:p w:rsidR="00080DAD" w:rsidRPr="00B6614F" w:rsidRDefault="00080DAD" w:rsidP="00A6445C">
            <w:pPr>
              <w:pStyle w:val="TableHeader"/>
              <w:rPr>
                <w:b w:val="0"/>
                <w:color w:val="auto"/>
              </w:rPr>
            </w:pPr>
          </w:p>
        </w:tc>
        <w:tc>
          <w:tcPr>
            <w:tcW w:w="3034" w:type="pct"/>
          </w:tcPr>
          <w:p w:rsidR="00080DAD" w:rsidRPr="00080DAD" w:rsidRDefault="001D4584" w:rsidP="00A6445C">
            <w:pPr>
              <w:pStyle w:val="TableHeader"/>
              <w:rPr>
                <w:b w:val="0"/>
                <w:color w:val="auto"/>
              </w:rPr>
            </w:pPr>
            <w:r w:rsidRPr="001D4584">
              <w:rPr>
                <w:color w:val="auto"/>
              </w:rPr>
              <w:t>#</w:t>
            </w:r>
            <w:proofErr w:type="spellStart"/>
            <w:r w:rsidRPr="001D4584">
              <w:rPr>
                <w:b w:val="0"/>
                <w:color w:val="auto"/>
                <w:shd w:val="clear" w:color="auto" w:fill="FFFFFF" w:themeFill="background1"/>
              </w:rPr>
              <w:t>wget</w:t>
            </w:r>
            <w:proofErr w:type="spellEnd"/>
            <w:r w:rsidRPr="001D4584">
              <w:rPr>
                <w:color w:val="auto"/>
              </w:rPr>
              <w:t xml:space="preserve"> </w:t>
            </w:r>
            <w:hyperlink r:id="rId13" w:history="1">
              <w:r w:rsidR="00080DAD" w:rsidRPr="001D4584">
                <w:rPr>
                  <w:rStyle w:val="Hyperlink"/>
                  <w:b w:val="0"/>
                  <w:color w:val="auto"/>
                </w:rPr>
                <w:t>https://bitbucket.org/multicoreware/x265</w:t>
              </w:r>
            </w:hyperlink>
          </w:p>
        </w:tc>
      </w:tr>
      <w:tr w:rsidR="00080DAD" w:rsidRPr="00C41E49" w:rsidTr="001D4584">
        <w:trPr>
          <w:jc w:val="center"/>
        </w:trPr>
        <w:tc>
          <w:tcPr>
            <w:tcW w:w="665" w:type="pct"/>
          </w:tcPr>
          <w:p w:rsidR="00080DAD" w:rsidRPr="00080DAD" w:rsidRDefault="00080DAD" w:rsidP="00080DAD">
            <w:pPr>
              <w:pStyle w:val="TableHeader"/>
              <w:jc w:val="left"/>
              <w:rPr>
                <w:b w:val="0"/>
                <w:color w:val="auto"/>
              </w:rPr>
            </w:pPr>
            <w:r w:rsidRPr="00080DAD">
              <w:rPr>
                <w:b w:val="0"/>
                <w:color w:val="auto"/>
              </w:rPr>
              <w:t>AAC audio encoder.</w:t>
            </w:r>
          </w:p>
        </w:tc>
        <w:tc>
          <w:tcPr>
            <w:tcW w:w="473" w:type="pct"/>
          </w:tcPr>
          <w:p w:rsidR="00080DAD" w:rsidRPr="00B6614F" w:rsidRDefault="00080DAD" w:rsidP="00A6445C">
            <w:pPr>
              <w:pStyle w:val="TableHeader"/>
              <w:rPr>
                <w:b w:val="0"/>
                <w:color w:val="auto"/>
              </w:rPr>
            </w:pPr>
          </w:p>
        </w:tc>
        <w:tc>
          <w:tcPr>
            <w:tcW w:w="828" w:type="pct"/>
          </w:tcPr>
          <w:p w:rsidR="00080DAD" w:rsidRPr="00B6614F" w:rsidRDefault="00080DAD" w:rsidP="00A6445C">
            <w:pPr>
              <w:pStyle w:val="TableHeader"/>
              <w:rPr>
                <w:b w:val="0"/>
                <w:color w:val="auto"/>
              </w:rPr>
            </w:pPr>
          </w:p>
        </w:tc>
        <w:tc>
          <w:tcPr>
            <w:tcW w:w="3034" w:type="pct"/>
          </w:tcPr>
          <w:p w:rsidR="00080DAD" w:rsidRDefault="001D4584" w:rsidP="00A6445C">
            <w:pPr>
              <w:pStyle w:val="TableHeader"/>
              <w:rPr>
                <w:b w:val="0"/>
                <w:color w:val="auto"/>
              </w:rPr>
            </w:pPr>
            <w:r>
              <w:rPr>
                <w:b w:val="0"/>
                <w:color w:val="auto"/>
              </w:rPr>
              <w:t xml:space="preserve">#git clone </w:t>
            </w:r>
            <w:r w:rsidR="00080DAD" w:rsidRPr="00080DAD">
              <w:rPr>
                <w:b w:val="0"/>
                <w:color w:val="auto"/>
              </w:rPr>
              <w:t>git://git.code.sf.net/p/opencore-amr/fdk-aac</w:t>
            </w:r>
          </w:p>
        </w:tc>
      </w:tr>
      <w:tr w:rsidR="00080DAD" w:rsidRPr="00C41E49" w:rsidTr="001D4584">
        <w:trPr>
          <w:jc w:val="center"/>
        </w:trPr>
        <w:tc>
          <w:tcPr>
            <w:tcW w:w="665" w:type="pct"/>
          </w:tcPr>
          <w:p w:rsidR="00080DAD" w:rsidRPr="00080DAD" w:rsidRDefault="00080DAD" w:rsidP="00080DAD">
            <w:pPr>
              <w:pStyle w:val="TableHeader"/>
              <w:jc w:val="left"/>
              <w:rPr>
                <w:b w:val="0"/>
                <w:color w:val="auto"/>
              </w:rPr>
            </w:pPr>
            <w:r w:rsidRPr="00080DAD">
              <w:rPr>
                <w:b w:val="0"/>
                <w:color w:val="auto"/>
              </w:rPr>
              <w:t>MP3 audio encoder.</w:t>
            </w:r>
          </w:p>
        </w:tc>
        <w:tc>
          <w:tcPr>
            <w:tcW w:w="473" w:type="pct"/>
          </w:tcPr>
          <w:p w:rsidR="00080DAD" w:rsidRPr="00B6614F" w:rsidRDefault="00080DAD" w:rsidP="00A6445C">
            <w:pPr>
              <w:pStyle w:val="TableHeader"/>
              <w:rPr>
                <w:b w:val="0"/>
                <w:color w:val="auto"/>
              </w:rPr>
            </w:pPr>
          </w:p>
        </w:tc>
        <w:tc>
          <w:tcPr>
            <w:tcW w:w="828" w:type="pct"/>
          </w:tcPr>
          <w:p w:rsidR="00080DAD" w:rsidRPr="00B6614F" w:rsidRDefault="00080DAD" w:rsidP="00A6445C">
            <w:pPr>
              <w:pStyle w:val="TableHeader"/>
              <w:rPr>
                <w:b w:val="0"/>
                <w:color w:val="auto"/>
              </w:rPr>
            </w:pPr>
          </w:p>
        </w:tc>
        <w:tc>
          <w:tcPr>
            <w:tcW w:w="3034" w:type="pct"/>
          </w:tcPr>
          <w:p w:rsidR="00080DAD" w:rsidRPr="00080DAD" w:rsidRDefault="001D4584" w:rsidP="00A6445C">
            <w:pPr>
              <w:pStyle w:val="TableHeader"/>
              <w:rPr>
                <w:b w:val="0"/>
                <w:color w:val="auto"/>
              </w:rPr>
            </w:pPr>
            <w:r w:rsidRPr="001D4584">
              <w:rPr>
                <w:color w:val="auto"/>
              </w:rPr>
              <w:t>#</w:t>
            </w:r>
            <w:proofErr w:type="spellStart"/>
            <w:r w:rsidRPr="001D4584">
              <w:rPr>
                <w:b w:val="0"/>
                <w:color w:val="auto"/>
                <w:shd w:val="clear" w:color="auto" w:fill="FFFFFF" w:themeFill="background1"/>
              </w:rPr>
              <w:t>wget</w:t>
            </w:r>
            <w:proofErr w:type="spellEnd"/>
            <w:r w:rsidRPr="001D4584">
              <w:rPr>
                <w:color w:val="auto"/>
              </w:rPr>
              <w:t xml:space="preserve"> </w:t>
            </w:r>
            <w:hyperlink r:id="rId14" w:history="1">
              <w:r w:rsidR="00080DAD" w:rsidRPr="006D4276">
                <w:rPr>
                  <w:rStyle w:val="Hyperlink"/>
                  <w:b w:val="0"/>
                </w:rPr>
                <w:t>http://downloads.sourceforge.net/project/lame/lame/3.99/lame-3.99.5.tar.gz</w:t>
              </w:r>
            </w:hyperlink>
          </w:p>
        </w:tc>
      </w:tr>
      <w:tr w:rsidR="00080DAD" w:rsidRPr="00C41E49" w:rsidTr="001D4584">
        <w:trPr>
          <w:jc w:val="center"/>
        </w:trPr>
        <w:tc>
          <w:tcPr>
            <w:tcW w:w="665" w:type="pct"/>
          </w:tcPr>
          <w:p w:rsidR="00080DAD" w:rsidRPr="00080DAD" w:rsidRDefault="00080DAD" w:rsidP="00080DAD">
            <w:pPr>
              <w:pStyle w:val="TableHeader"/>
              <w:jc w:val="left"/>
              <w:rPr>
                <w:b w:val="0"/>
                <w:color w:val="auto"/>
              </w:rPr>
            </w:pPr>
            <w:r w:rsidRPr="00080DAD">
              <w:rPr>
                <w:b w:val="0"/>
                <w:color w:val="auto"/>
              </w:rPr>
              <w:t>VP8/VP9 video encoder</w:t>
            </w:r>
          </w:p>
        </w:tc>
        <w:tc>
          <w:tcPr>
            <w:tcW w:w="473" w:type="pct"/>
          </w:tcPr>
          <w:p w:rsidR="00080DAD" w:rsidRPr="00B6614F" w:rsidRDefault="00080DAD" w:rsidP="00A6445C">
            <w:pPr>
              <w:pStyle w:val="TableHeader"/>
              <w:rPr>
                <w:b w:val="0"/>
                <w:color w:val="auto"/>
              </w:rPr>
            </w:pPr>
          </w:p>
        </w:tc>
        <w:tc>
          <w:tcPr>
            <w:tcW w:w="828" w:type="pct"/>
          </w:tcPr>
          <w:p w:rsidR="00080DAD" w:rsidRPr="00B6614F" w:rsidRDefault="00080DAD" w:rsidP="00A6445C">
            <w:pPr>
              <w:pStyle w:val="TableHeader"/>
              <w:rPr>
                <w:b w:val="0"/>
                <w:color w:val="auto"/>
              </w:rPr>
            </w:pPr>
          </w:p>
        </w:tc>
        <w:tc>
          <w:tcPr>
            <w:tcW w:w="3034" w:type="pct"/>
          </w:tcPr>
          <w:p w:rsidR="00080DAD" w:rsidRDefault="001D4584" w:rsidP="00A6445C">
            <w:pPr>
              <w:pStyle w:val="TableHeader"/>
              <w:rPr>
                <w:b w:val="0"/>
                <w:color w:val="auto"/>
              </w:rPr>
            </w:pPr>
            <w:r w:rsidRPr="001D4584">
              <w:rPr>
                <w:color w:val="auto"/>
              </w:rPr>
              <w:t>#</w:t>
            </w:r>
            <w:proofErr w:type="spellStart"/>
            <w:r w:rsidRPr="001D4584">
              <w:rPr>
                <w:b w:val="0"/>
                <w:color w:val="auto"/>
                <w:shd w:val="clear" w:color="auto" w:fill="FFFFFF" w:themeFill="background1"/>
              </w:rPr>
              <w:t>wget</w:t>
            </w:r>
            <w:proofErr w:type="spellEnd"/>
            <w:r w:rsidRPr="001D4584">
              <w:rPr>
                <w:color w:val="auto"/>
              </w:rPr>
              <w:t xml:space="preserve"> </w:t>
            </w:r>
            <w:hyperlink r:id="rId15" w:history="1">
              <w:r w:rsidR="00080DAD" w:rsidRPr="006D4276">
                <w:rPr>
                  <w:rStyle w:val="Hyperlink"/>
                  <w:b w:val="0"/>
                </w:rPr>
                <w:t>https://chromium.googlesource.com/webm/libvpx.git</w:t>
              </w:r>
            </w:hyperlink>
          </w:p>
        </w:tc>
      </w:tr>
      <w:tr w:rsidR="00080DAD" w:rsidRPr="00C41E49" w:rsidTr="001D4584">
        <w:trPr>
          <w:jc w:val="center"/>
        </w:trPr>
        <w:tc>
          <w:tcPr>
            <w:tcW w:w="665" w:type="pct"/>
          </w:tcPr>
          <w:p w:rsidR="00080DAD" w:rsidRPr="00080DAD" w:rsidRDefault="00080DAD" w:rsidP="00080DAD">
            <w:pPr>
              <w:pStyle w:val="TableHeader"/>
              <w:jc w:val="left"/>
              <w:rPr>
                <w:b w:val="0"/>
                <w:color w:val="auto"/>
              </w:rPr>
            </w:pPr>
            <w:r>
              <w:rPr>
                <w:b w:val="0"/>
                <w:color w:val="auto"/>
              </w:rPr>
              <w:t>FFMPEG</w:t>
            </w:r>
          </w:p>
        </w:tc>
        <w:tc>
          <w:tcPr>
            <w:tcW w:w="473" w:type="pct"/>
          </w:tcPr>
          <w:p w:rsidR="00080DAD" w:rsidRPr="00B6614F" w:rsidRDefault="00080DAD" w:rsidP="00A6445C">
            <w:pPr>
              <w:pStyle w:val="TableHeader"/>
              <w:rPr>
                <w:b w:val="0"/>
                <w:color w:val="auto"/>
              </w:rPr>
            </w:pPr>
          </w:p>
        </w:tc>
        <w:tc>
          <w:tcPr>
            <w:tcW w:w="828" w:type="pct"/>
          </w:tcPr>
          <w:p w:rsidR="00080DAD" w:rsidRPr="00B6614F" w:rsidRDefault="00080DAD" w:rsidP="00A6445C">
            <w:pPr>
              <w:pStyle w:val="TableHeader"/>
              <w:rPr>
                <w:b w:val="0"/>
                <w:color w:val="auto"/>
              </w:rPr>
            </w:pPr>
          </w:p>
        </w:tc>
        <w:tc>
          <w:tcPr>
            <w:tcW w:w="3034" w:type="pct"/>
          </w:tcPr>
          <w:p w:rsidR="00080DAD" w:rsidRDefault="001D4584" w:rsidP="00A6445C">
            <w:pPr>
              <w:pStyle w:val="TableHeader"/>
              <w:rPr>
                <w:b w:val="0"/>
                <w:color w:val="auto"/>
              </w:rPr>
            </w:pPr>
            <w:r>
              <w:rPr>
                <w:b w:val="0"/>
                <w:color w:val="auto"/>
              </w:rPr>
              <w:t xml:space="preserve">#git clone </w:t>
            </w:r>
            <w:r w:rsidR="00080DAD" w:rsidRPr="00080DAD">
              <w:rPr>
                <w:b w:val="0"/>
                <w:color w:val="auto"/>
              </w:rPr>
              <w:t>git://source.ffmpeg.org/ffmpeg</w:t>
            </w:r>
          </w:p>
        </w:tc>
      </w:tr>
    </w:tbl>
    <w:p w:rsidR="0037427D" w:rsidRDefault="0037427D" w:rsidP="0037427D">
      <w:pPr>
        <w:rPr>
          <w:color w:val="0070C0"/>
        </w:rPr>
      </w:pPr>
    </w:p>
    <w:bookmarkEnd w:id="11"/>
    <w:p w:rsidR="00690EAC" w:rsidRDefault="00690EAC" w:rsidP="00690EAC">
      <w:pPr>
        <w:pStyle w:val="Step"/>
      </w:pPr>
      <w:r>
        <w:t>Cài đặt yasm (assembler)</w:t>
      </w:r>
    </w:p>
    <w:p w:rsidR="00690EAC" w:rsidRDefault="00690EAC" w:rsidP="00690EAC">
      <w:pPr>
        <w:pStyle w:val="Command"/>
      </w:pPr>
      <w:r>
        <w:t xml:space="preserve"># </w:t>
      </w:r>
      <w:r w:rsidRPr="002D782F">
        <w:t>cd /root &amp;&amp; tar -xzvf yasm-1.2.0.tar.gz</w:t>
      </w:r>
    </w:p>
    <w:p w:rsidR="00690EAC" w:rsidRDefault="00690EAC" w:rsidP="00690EAC">
      <w:pPr>
        <w:pStyle w:val="Command"/>
      </w:pPr>
      <w:r>
        <w:t xml:space="preserve"># </w:t>
      </w:r>
      <w:r w:rsidRPr="00D61EBF">
        <w:t>cd yasm-1.2.0 &amp;&amp; ./configure &amp;&amp; make &amp;&amp; make install</w:t>
      </w:r>
    </w:p>
    <w:p w:rsidR="00690EAC" w:rsidRDefault="00690EAC" w:rsidP="00690EAC">
      <w:pPr>
        <w:pStyle w:val="Step"/>
      </w:pPr>
      <w:r>
        <w:t>Cài đặt thư viện Video</w:t>
      </w:r>
    </w:p>
    <w:p w:rsidR="00690EAC" w:rsidRDefault="00690EAC" w:rsidP="00690EAC">
      <w:pPr>
        <w:pStyle w:val="Command"/>
      </w:pPr>
      <w:r>
        <w:t>#</w:t>
      </w:r>
      <w:r w:rsidRPr="000254C9">
        <w:t xml:space="preserve"> </w:t>
      </w:r>
      <w:r>
        <w:t>cd /root &amp;&amp; tar -xjvf x264-snapshot-20140522-2245-stable.tar.bz2</w:t>
      </w:r>
    </w:p>
    <w:p w:rsidR="00690EAC" w:rsidRDefault="00690EAC" w:rsidP="00690EAC">
      <w:pPr>
        <w:pStyle w:val="Command"/>
      </w:pPr>
      <w:r>
        <w:t># cd x264-snapshot-20140522-2245-stable</w:t>
      </w:r>
    </w:p>
    <w:p w:rsidR="00690EAC" w:rsidRDefault="00690EAC" w:rsidP="00690EAC">
      <w:pPr>
        <w:pStyle w:val="Command"/>
      </w:pPr>
      <w:r>
        <w:t># ./configure --enable-shared &amp;&amp; make &amp;&amp; make install</w:t>
      </w:r>
    </w:p>
    <w:p w:rsidR="00690EAC" w:rsidRDefault="00690EAC" w:rsidP="00690EAC">
      <w:pPr>
        <w:pStyle w:val="Command"/>
      </w:pPr>
      <w:r>
        <w:t># cd /root &amp;&amp; tar -xzvf xvidcore-1.3.3.tar.gz</w:t>
      </w:r>
    </w:p>
    <w:p w:rsidR="00690EAC" w:rsidRDefault="00690EAC" w:rsidP="00690EAC">
      <w:pPr>
        <w:pStyle w:val="Command"/>
      </w:pPr>
      <w:r>
        <w:t># cd xvidcore/build/generic &amp;&amp; ./configure &amp;&amp; make &amp;&amp; make install</w:t>
      </w:r>
    </w:p>
    <w:p w:rsidR="00690EAC" w:rsidRDefault="00690EAC" w:rsidP="00690EAC">
      <w:pPr>
        <w:pStyle w:val="Step"/>
      </w:pPr>
      <w:r>
        <w:t>Cài đặt thư viện Audio</w:t>
      </w:r>
    </w:p>
    <w:p w:rsidR="00690EAC" w:rsidRDefault="00690EAC" w:rsidP="00690EAC">
      <w:pPr>
        <w:pStyle w:val="Command"/>
      </w:pPr>
      <w:r>
        <w:t># cd /root &amp;&amp; tar -xzvf faac-1.28.tar.gz</w:t>
      </w:r>
    </w:p>
    <w:p w:rsidR="00690EAC" w:rsidRDefault="00690EAC" w:rsidP="00690EAC">
      <w:pPr>
        <w:pStyle w:val="Command"/>
      </w:pPr>
      <w:r>
        <w:t># cd faac-1.28 &amp;&amp; ./configure &amp;&amp; make &amp;&amp; make install</w:t>
      </w:r>
    </w:p>
    <w:p w:rsidR="00690EAC" w:rsidRDefault="00690EAC" w:rsidP="00690EAC">
      <w:pPr>
        <w:pStyle w:val="Command"/>
      </w:pPr>
      <w:r>
        <w:t># cd /root &amp;&amp; tar -xzvf lame-3.99.5.tar.gz</w:t>
      </w:r>
    </w:p>
    <w:p w:rsidR="00690EAC" w:rsidRDefault="00690EAC" w:rsidP="00690EAC">
      <w:pPr>
        <w:pStyle w:val="Command"/>
      </w:pPr>
      <w:r>
        <w:t># cd lame-3.99.5 &amp;&amp; ./configure &amp;&amp; make &amp;&amp; make install</w:t>
      </w:r>
    </w:p>
    <w:p w:rsidR="00690EAC" w:rsidRDefault="00690EAC" w:rsidP="00690EAC">
      <w:pPr>
        <w:pStyle w:val="Command"/>
      </w:pPr>
      <w:r>
        <w:t># cd /root &amp;&amp; tar -xzvf opencore-amr-0.1.3.tar.gz</w:t>
      </w:r>
    </w:p>
    <w:p w:rsidR="00690EAC" w:rsidRPr="005962AD" w:rsidRDefault="00690EAC" w:rsidP="00690EAC">
      <w:pPr>
        <w:pStyle w:val="Command"/>
      </w:pPr>
      <w:r>
        <w:t># cd opencore-amr-0.1.3 &amp;&amp; ./configure &amp;&amp; make &amp;&amp; make install</w:t>
      </w:r>
    </w:p>
    <w:p w:rsidR="00690EAC" w:rsidRDefault="00690EAC" w:rsidP="00690EAC">
      <w:pPr>
        <w:pStyle w:val="Step"/>
      </w:pPr>
      <w:r>
        <w:t>Cài đặt thư viện Subtitle</w:t>
      </w:r>
    </w:p>
    <w:p w:rsidR="00690EAC" w:rsidRDefault="00690EAC" w:rsidP="00690EAC">
      <w:pPr>
        <w:pStyle w:val="Command"/>
      </w:pPr>
      <w:r>
        <w:t># cd /root &amp;&amp; tar -xjvf fribidi-0.19.6.tar.bz2</w:t>
      </w:r>
    </w:p>
    <w:p w:rsidR="00690EAC" w:rsidRDefault="00690EAC" w:rsidP="00690EAC">
      <w:pPr>
        <w:pStyle w:val="Command"/>
      </w:pPr>
      <w:r>
        <w:t># cd fribidi-0.19.6</w:t>
      </w:r>
    </w:p>
    <w:p w:rsidR="00690EAC" w:rsidRDefault="00690EAC" w:rsidP="00690EAC">
      <w:pPr>
        <w:pStyle w:val="Command"/>
      </w:pPr>
      <w:r>
        <w:t>##edit source code to fix error of PAGE_SIZE</w:t>
      </w:r>
    </w:p>
    <w:p w:rsidR="00690EAC" w:rsidRDefault="00690EAC" w:rsidP="00690EAC">
      <w:pPr>
        <w:pStyle w:val="Command"/>
      </w:pPr>
      <w:r>
        <w:t># [ "${CROSS_PREFIX}" == "arm-marvell-linux-gnueabi" ] || \</w:t>
      </w:r>
    </w:p>
    <w:p w:rsidR="00690EAC" w:rsidRDefault="00690EAC" w:rsidP="00690EAC">
      <w:pPr>
        <w:pStyle w:val="Command"/>
      </w:pPr>
      <w:r>
        <w:t>sed -i "s|include &lt;asm/page.h&gt;|include &lt;unistd.h&gt;\n# \</w:t>
      </w:r>
    </w:p>
    <w:p w:rsidR="00690EAC" w:rsidRDefault="00690EAC" w:rsidP="00690EAC">
      <w:pPr>
        <w:pStyle w:val="Command"/>
      </w:pPr>
      <w:r>
        <w:lastRenderedPageBreak/>
        <w:t>define PAGE_SIZE sysconf(_SC_PAGESIZE)|" lib/common.h</w:t>
      </w:r>
    </w:p>
    <w:p w:rsidR="00690EAC" w:rsidRDefault="00690EAC" w:rsidP="00690EAC">
      <w:pPr>
        <w:pStyle w:val="Command"/>
      </w:pPr>
      <w:r>
        <w:t># ./configure &amp;&amp; make &amp;&amp; make install</w:t>
      </w:r>
    </w:p>
    <w:p w:rsidR="00690EAC" w:rsidRDefault="00690EAC" w:rsidP="00690EAC">
      <w:pPr>
        <w:pStyle w:val="Command"/>
      </w:pPr>
      <w:r>
        <w:t># cd /root &amp;&amp; tar -xzvf fontconfig-2.11.1.tar.gz</w:t>
      </w:r>
    </w:p>
    <w:p w:rsidR="00690EAC" w:rsidRDefault="00690EAC" w:rsidP="00690EAC">
      <w:pPr>
        <w:pStyle w:val="Command"/>
      </w:pPr>
      <w:r>
        <w:t># cd fontconfig-2.11.1 &amp;&amp; ./configure &amp;&amp; make &amp;&amp; make install</w:t>
      </w:r>
    </w:p>
    <w:p w:rsidR="00690EAC" w:rsidRDefault="00690EAC" w:rsidP="00690EAC">
      <w:pPr>
        <w:pStyle w:val="Command"/>
      </w:pPr>
      <w:r>
        <w:t># cd /root &amp;&amp; tar -xzvf libass-0.10.2.tar.gz</w:t>
      </w:r>
    </w:p>
    <w:p w:rsidR="00690EAC" w:rsidRDefault="00690EAC" w:rsidP="00690EAC">
      <w:pPr>
        <w:pStyle w:val="Command"/>
      </w:pPr>
      <w:r>
        <w:t># cd libass-0.10.2 &amp;&amp; ./configure &amp;&amp; make &amp;&amp; make install</w:t>
      </w:r>
    </w:p>
    <w:p w:rsidR="00BC3D87" w:rsidRDefault="00BC3D87" w:rsidP="00BC3D87">
      <w:pPr>
        <w:pStyle w:val="Heading2"/>
      </w:pPr>
      <w:bookmarkStart w:id="14" w:name="_Toc463268843"/>
      <w:r w:rsidRPr="00BC3D87">
        <w:t>FFMPEG</w:t>
      </w:r>
      <w:bookmarkEnd w:id="14"/>
    </w:p>
    <w:p w:rsidR="00BE4654" w:rsidRDefault="00D03821" w:rsidP="00690EAC">
      <w:pPr>
        <w:pStyle w:val="Heading3"/>
      </w:pPr>
      <w:bookmarkStart w:id="15" w:name="_Toc463268844"/>
      <w:r>
        <w:t>Xây dựng gói</w:t>
      </w:r>
      <w:bookmarkEnd w:id="15"/>
    </w:p>
    <w:p w:rsidR="00690EAC" w:rsidRDefault="00690EAC" w:rsidP="00690EAC">
      <w:pPr>
        <w:pStyle w:val="Command"/>
      </w:pPr>
      <w:r>
        <w:t># cd /root &amp;&amp; tar -xzvf ffmpeg-2.2.2.tar.gz</w:t>
      </w:r>
    </w:p>
    <w:p w:rsidR="00690EAC" w:rsidRDefault="00690EAC" w:rsidP="00690EAC">
      <w:pPr>
        <w:pStyle w:val="Command"/>
      </w:pPr>
      <w:r>
        <w:t># cd ffmpeg-2.2.2</w:t>
      </w:r>
    </w:p>
    <w:p w:rsidR="00690EAC" w:rsidRDefault="00690EAC" w:rsidP="00690EAC">
      <w:pPr>
        <w:pStyle w:val="Command"/>
      </w:pPr>
      <w:r>
        <w:t># ./configure --prefix=/opt/ffmpeg-2.2.2 \</w:t>
      </w:r>
    </w:p>
    <w:p w:rsidR="00690EAC" w:rsidRDefault="00690EAC" w:rsidP="00690EAC">
      <w:pPr>
        <w:pStyle w:val="Command"/>
      </w:pPr>
      <w:r>
        <w:t>--enable-gpl --enable-version3 --enable-nonfree \</w:t>
      </w:r>
    </w:p>
    <w:p w:rsidR="00690EAC" w:rsidRDefault="00690EAC" w:rsidP="00690EAC">
      <w:pPr>
        <w:pStyle w:val="Command"/>
      </w:pPr>
      <w:r>
        <w:t>--disable-ffplay --disable-ffserver \</w:t>
      </w:r>
    </w:p>
    <w:p w:rsidR="00690EAC" w:rsidRDefault="00690EAC" w:rsidP="00690EAC">
      <w:pPr>
        <w:pStyle w:val="Command"/>
      </w:pPr>
      <w:r>
        <w:t>--enable-postproc --enable-avfilter --enable-pthreads \</w:t>
      </w:r>
    </w:p>
    <w:p w:rsidR="00690EAC" w:rsidRDefault="00690EAC" w:rsidP="00690EAC">
      <w:pPr>
        <w:pStyle w:val="Command"/>
      </w:pPr>
      <w:r>
        <w:t>--enable-libx264 --enable-libxvid \</w:t>
      </w:r>
    </w:p>
    <w:p w:rsidR="00690EAC" w:rsidRDefault="00690EAC" w:rsidP="00690EAC">
      <w:pPr>
        <w:pStyle w:val="Command"/>
      </w:pPr>
      <w:r>
        <w:t>--enable-libfaac --enable-libmp3lame \</w:t>
      </w:r>
    </w:p>
    <w:p w:rsidR="00690EAC" w:rsidRDefault="00690EAC" w:rsidP="00690EAC">
      <w:pPr>
        <w:pStyle w:val="Command"/>
      </w:pPr>
      <w:r>
        <w:t>--enable-libopencore-amrnb --enable-libopencore-amrwb \</w:t>
      </w:r>
    </w:p>
    <w:p w:rsidR="00690EAC" w:rsidRDefault="00690EAC" w:rsidP="00690EAC">
      <w:pPr>
        <w:pStyle w:val="Command"/>
      </w:pPr>
      <w:r>
        <w:t>--enable-libass --enable-pic</w:t>
      </w:r>
    </w:p>
    <w:p w:rsidR="00690EAC" w:rsidRDefault="00690EAC" w:rsidP="00690EAC">
      <w:pPr>
        <w:pStyle w:val="Command"/>
      </w:pPr>
      <w:r>
        <w:t># make &amp;&amp; make install</w:t>
      </w:r>
    </w:p>
    <w:p w:rsidR="00690EAC" w:rsidRDefault="00690EAC" w:rsidP="00690EAC"/>
    <w:p w:rsidR="00690EAC" w:rsidRDefault="00690EAC" w:rsidP="00690EAC">
      <w:r>
        <w:t>Tạo shortcut (thuận tiện cho việc nâng cấp version)</w:t>
      </w:r>
    </w:p>
    <w:p w:rsidR="00690EAC" w:rsidRPr="00D61EBF" w:rsidRDefault="00690EAC" w:rsidP="00690EAC">
      <w:pPr>
        <w:pStyle w:val="Command"/>
      </w:pPr>
      <w:r>
        <w:t xml:space="preserve"># </w:t>
      </w:r>
      <w:r w:rsidRPr="00D61EBF">
        <w:t>ln -s /opt/ffmpeg-2.2.2 /opt/ffmpeg</w:t>
      </w:r>
    </w:p>
    <w:p w:rsidR="00690EAC" w:rsidRDefault="00690EAC" w:rsidP="00690EAC"/>
    <w:p w:rsidR="00690EAC" w:rsidRDefault="00690EAC" w:rsidP="00690EAC">
      <w:pPr>
        <w:pStyle w:val="NoSpacing"/>
      </w:pPr>
      <w:r>
        <w:t>Thiết lập shortcut tới các file chạy</w:t>
      </w:r>
    </w:p>
    <w:p w:rsidR="00690EAC" w:rsidRDefault="00690EAC" w:rsidP="00690EAC">
      <w:pPr>
        <w:pStyle w:val="Command"/>
      </w:pPr>
      <w:r>
        <w:t># echo 'export PATH=$PATH:/opt/ffmpeg/bin' &gt;&gt; ~/.bashrc</w:t>
      </w:r>
    </w:p>
    <w:p w:rsidR="00690EAC" w:rsidRDefault="00690EAC" w:rsidP="00690EAC">
      <w:pPr>
        <w:pStyle w:val="Command"/>
      </w:pPr>
      <w:r>
        <w:t># source ~/.bashrc</w:t>
      </w:r>
    </w:p>
    <w:p w:rsidR="00690EAC" w:rsidRDefault="00690EAC" w:rsidP="00690EAC">
      <w:pPr>
        <w:pStyle w:val="NoSpacing"/>
      </w:pPr>
    </w:p>
    <w:p w:rsidR="00690EAC" w:rsidRDefault="00690EAC" w:rsidP="00690EAC">
      <w:pPr>
        <w:pStyle w:val="NoSpacing"/>
      </w:pPr>
      <w:r>
        <w:t>Cài đặt font</w:t>
      </w:r>
    </w:p>
    <w:p w:rsidR="00690EAC" w:rsidRDefault="00690EAC" w:rsidP="00690EAC">
      <w:pPr>
        <w:pStyle w:val="Command"/>
      </w:pPr>
      <w:r>
        <w:rPr>
          <w:rStyle w:val="pln"/>
          <w:b/>
          <w:bCs/>
        </w:rPr>
        <w:t xml:space="preserve"># rpm </w:t>
      </w:r>
      <w:r>
        <w:rPr>
          <w:rStyle w:val="pun"/>
          <w:b/>
          <w:bCs/>
        </w:rPr>
        <w:t>-</w:t>
      </w:r>
      <w:r>
        <w:rPr>
          <w:rStyle w:val="pln"/>
          <w:b/>
          <w:bCs/>
        </w:rPr>
        <w:t>ivh http</w:t>
      </w:r>
      <w:r>
        <w:rPr>
          <w:rStyle w:val="pun"/>
          <w:b/>
          <w:bCs/>
        </w:rPr>
        <w:t>:</w:t>
      </w:r>
      <w:r>
        <w:rPr>
          <w:rStyle w:val="com"/>
          <w:b/>
          <w:bCs/>
        </w:rPr>
        <w:t>//dl.atrpms.net/el6.6-x86_64/atrpms/stable/atrpms-repo-6-6.el6.x86_64.rpm</w:t>
      </w:r>
    </w:p>
    <w:p w:rsidR="00690EAC" w:rsidRDefault="00690EAC" w:rsidP="00690EAC">
      <w:pPr>
        <w:pStyle w:val="Command"/>
      </w:pPr>
    </w:p>
    <w:p w:rsidR="00690EAC" w:rsidRPr="00D61EBF" w:rsidRDefault="00690EAC" w:rsidP="00690EAC">
      <w:pPr>
        <w:pStyle w:val="Command"/>
      </w:pPr>
    </w:p>
    <w:p w:rsidR="00BE4654" w:rsidRDefault="00E94692" w:rsidP="00690EAC">
      <w:pPr>
        <w:pStyle w:val="Heading3"/>
        <w:numPr>
          <w:ilvl w:val="2"/>
          <w:numId w:val="25"/>
        </w:numPr>
      </w:pPr>
      <w:r>
        <w:t xml:space="preserve"> </w:t>
      </w:r>
      <w:bookmarkStart w:id="16" w:name="_Toc463268845"/>
      <w:r w:rsidR="00D03821">
        <w:t>Kiểm tra</w:t>
      </w:r>
      <w:bookmarkEnd w:id="16"/>
    </w:p>
    <w:p w:rsidR="00E3495E" w:rsidRDefault="00E3495E" w:rsidP="00E3495E">
      <w:r>
        <w:t>Khi file ffmpeg có, chạy file để show version</w:t>
      </w:r>
    </w:p>
    <w:p w:rsidR="009751A1" w:rsidRDefault="009751A1" w:rsidP="009751A1">
      <w:pPr>
        <w:pStyle w:val="Command"/>
      </w:pPr>
      <w:r>
        <w:t># ffmpeg -version</w:t>
      </w:r>
    </w:p>
    <w:p w:rsidR="009751A1" w:rsidRDefault="009751A1" w:rsidP="009751A1">
      <w:pPr>
        <w:pStyle w:val="Command"/>
      </w:pPr>
      <w:r>
        <w:t>ffmpeg version 2.2.2</w:t>
      </w:r>
    </w:p>
    <w:p w:rsidR="009751A1" w:rsidRDefault="009751A1" w:rsidP="009751A1">
      <w:pPr>
        <w:pStyle w:val="Command"/>
      </w:pPr>
      <w:r>
        <w:t>built on Jun  3 2014 11:25:36 with gcc 4.1.2 (GCC) 20080704 (Red Hat 4.1.2-52)</w:t>
      </w:r>
    </w:p>
    <w:p w:rsidR="009751A1" w:rsidRDefault="009751A1" w:rsidP="009751A1">
      <w:pPr>
        <w:pStyle w:val="Command"/>
      </w:pPr>
      <w:r>
        <w:t>configuration: --prefix=/opt/ffmpeg-2.2.2 --enable-gpl --enable-version3 --enable-nonfree --disable-ffplay --disable-ffserver --enable-postproc --enable-avfilter --enable-pthreads --enable-libx264 --enable-libxvid --enable-libfaac --enable-libmp3lame --enable-libopencore-amrnb --enable-libopencore-amrwb --enable-libass --enable-pic</w:t>
      </w:r>
    </w:p>
    <w:p w:rsidR="009751A1" w:rsidRDefault="009751A1" w:rsidP="009751A1">
      <w:pPr>
        <w:pStyle w:val="Command"/>
      </w:pPr>
      <w:r>
        <w:t>libavutil      52. 66.100 / 52. 66.100</w:t>
      </w:r>
    </w:p>
    <w:p w:rsidR="009751A1" w:rsidRDefault="009751A1" w:rsidP="009751A1">
      <w:pPr>
        <w:pStyle w:val="Command"/>
      </w:pPr>
      <w:r>
        <w:t>libavcodec     55. 52.102 / 55. 52.102</w:t>
      </w:r>
    </w:p>
    <w:p w:rsidR="009751A1" w:rsidRDefault="009751A1" w:rsidP="009751A1">
      <w:pPr>
        <w:pStyle w:val="Command"/>
      </w:pPr>
      <w:r>
        <w:t>libavformat    55. 33.100 / 55. 33.100</w:t>
      </w:r>
    </w:p>
    <w:p w:rsidR="009751A1" w:rsidRDefault="009751A1" w:rsidP="009751A1">
      <w:pPr>
        <w:pStyle w:val="Command"/>
      </w:pPr>
      <w:r>
        <w:t>libavdevice    55. 10.100 / 55. 10.100</w:t>
      </w:r>
    </w:p>
    <w:p w:rsidR="009751A1" w:rsidRDefault="009751A1" w:rsidP="009751A1">
      <w:pPr>
        <w:pStyle w:val="Command"/>
      </w:pPr>
      <w:r>
        <w:lastRenderedPageBreak/>
        <w:t>libavfilter     4.  2.100 /  4.  2.100</w:t>
      </w:r>
    </w:p>
    <w:p w:rsidR="009751A1" w:rsidRDefault="009751A1" w:rsidP="009751A1">
      <w:pPr>
        <w:pStyle w:val="Command"/>
      </w:pPr>
      <w:r>
        <w:t>libswscale      2.  5.102 /  2.  5.102</w:t>
      </w:r>
    </w:p>
    <w:p w:rsidR="009751A1" w:rsidRDefault="009751A1" w:rsidP="009751A1">
      <w:pPr>
        <w:pStyle w:val="Command"/>
      </w:pPr>
      <w:r>
        <w:t>libswresample   0. 18.100 /  0. 18.100</w:t>
      </w:r>
    </w:p>
    <w:p w:rsidR="00E3495E" w:rsidRDefault="009751A1" w:rsidP="009751A1">
      <w:pPr>
        <w:pStyle w:val="Command"/>
        <w:rPr>
          <w:highlight w:val="lightGray"/>
        </w:rPr>
      </w:pPr>
      <w:r>
        <w:t>libpostproc    52.  3.100 / 52.  3.100</w:t>
      </w:r>
    </w:p>
    <w:p w:rsidR="008D680E" w:rsidRPr="00E3495E" w:rsidRDefault="008D680E" w:rsidP="00E3495E">
      <w:pPr>
        <w:rPr>
          <w:highlight w:val="lightGray"/>
        </w:rPr>
      </w:pPr>
    </w:p>
    <w:p w:rsidR="008D680E" w:rsidRDefault="00D03821">
      <w:pPr>
        <w:pStyle w:val="Heading1"/>
      </w:pPr>
      <w:bookmarkStart w:id="17" w:name="_Toc463268846"/>
      <w:r>
        <w:t xml:space="preserve">Triển khai </w:t>
      </w:r>
      <w:r w:rsidR="008D680E">
        <w:t>Transcoder script</w:t>
      </w:r>
      <w:bookmarkEnd w:id="17"/>
    </w:p>
    <w:p w:rsidR="00CD3B99" w:rsidRDefault="00D03821" w:rsidP="00CD3B99">
      <w:pPr>
        <w:pStyle w:val="Heading2"/>
      </w:pPr>
      <w:bookmarkStart w:id="18" w:name="_Toc463268847"/>
      <w:r>
        <w:t>Danh sách thành phần</w:t>
      </w:r>
      <w:bookmarkEnd w:id="18"/>
    </w:p>
    <w:p w:rsidR="00CD3B99" w:rsidRDefault="00CD3B99" w:rsidP="00CD3B99">
      <w:pPr>
        <w:pStyle w:val="NoSpacing"/>
      </w:pP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54"/>
        <w:gridCol w:w="920"/>
        <w:gridCol w:w="1175"/>
        <w:gridCol w:w="5582"/>
      </w:tblGrid>
      <w:tr w:rsidR="00CD3B99" w:rsidRPr="00C41E49" w:rsidTr="00D03821">
        <w:trPr>
          <w:jc w:val="center"/>
        </w:trPr>
        <w:tc>
          <w:tcPr>
            <w:tcW w:w="1077" w:type="pct"/>
            <w:shd w:val="clear" w:color="auto" w:fill="C00000"/>
          </w:tcPr>
          <w:p w:rsidR="00CD3B99" w:rsidRPr="0006651C" w:rsidRDefault="00CD3B99" w:rsidP="00690EAC">
            <w:pPr>
              <w:pStyle w:val="TableHeader"/>
              <w:rPr>
                <w:i/>
              </w:rPr>
            </w:pPr>
            <w:r>
              <w:rPr>
                <w:i/>
              </w:rPr>
              <w:t>Component</w:t>
            </w:r>
          </w:p>
        </w:tc>
        <w:tc>
          <w:tcPr>
            <w:tcW w:w="455" w:type="pct"/>
            <w:shd w:val="clear" w:color="auto" w:fill="C00000"/>
          </w:tcPr>
          <w:p w:rsidR="00CD3B99" w:rsidRPr="0006651C" w:rsidRDefault="00CD3B99" w:rsidP="00690EAC">
            <w:pPr>
              <w:pStyle w:val="TableHeader"/>
              <w:rPr>
                <w:i/>
              </w:rPr>
            </w:pPr>
            <w:r>
              <w:rPr>
                <w:i/>
              </w:rPr>
              <w:t>Version</w:t>
            </w:r>
          </w:p>
        </w:tc>
        <w:tc>
          <w:tcPr>
            <w:tcW w:w="579" w:type="pct"/>
            <w:shd w:val="clear" w:color="auto" w:fill="C00000"/>
          </w:tcPr>
          <w:p w:rsidR="00CD3B99" w:rsidRPr="0006651C" w:rsidRDefault="00CD3B99" w:rsidP="00690EAC">
            <w:pPr>
              <w:pStyle w:val="TableHeader"/>
              <w:rPr>
                <w:i/>
              </w:rPr>
            </w:pPr>
            <w:r>
              <w:rPr>
                <w:i/>
              </w:rPr>
              <w:t xml:space="preserve">Reference </w:t>
            </w:r>
            <w:r w:rsidRPr="0006651C">
              <w:rPr>
                <w:i/>
              </w:rPr>
              <w:t xml:space="preserve"> </w:t>
            </w:r>
            <w:r>
              <w:rPr>
                <w:i/>
              </w:rPr>
              <w:t>Documnet</w:t>
            </w:r>
          </w:p>
        </w:tc>
        <w:tc>
          <w:tcPr>
            <w:tcW w:w="2889" w:type="pct"/>
            <w:shd w:val="clear" w:color="auto" w:fill="C00000"/>
          </w:tcPr>
          <w:p w:rsidR="00CD3B99" w:rsidRPr="0006651C" w:rsidRDefault="00D03821" w:rsidP="00690EAC">
            <w:pPr>
              <w:pStyle w:val="TableHeader"/>
              <w:rPr>
                <w:i/>
              </w:rPr>
            </w:pPr>
            <w:r>
              <w:rPr>
                <w:i/>
              </w:rPr>
              <w:t>Chức năng</w:t>
            </w:r>
          </w:p>
        </w:tc>
      </w:tr>
      <w:tr w:rsidR="00CD3B99" w:rsidRPr="00C41E49" w:rsidTr="00D03821">
        <w:trPr>
          <w:jc w:val="center"/>
        </w:trPr>
        <w:tc>
          <w:tcPr>
            <w:tcW w:w="1077" w:type="pct"/>
          </w:tcPr>
          <w:p w:rsidR="00CD3B99" w:rsidRPr="00B6614F" w:rsidRDefault="00D03821" w:rsidP="002D34D9">
            <w:pPr>
              <w:pStyle w:val="TableHeader"/>
              <w:rPr>
                <w:b w:val="0"/>
                <w:color w:val="auto"/>
              </w:rPr>
            </w:pPr>
            <w:r w:rsidRPr="00D03821">
              <w:rPr>
                <w:b w:val="0"/>
                <w:color w:val="auto"/>
              </w:rPr>
              <w:t>main.sh</w:t>
            </w:r>
          </w:p>
        </w:tc>
        <w:tc>
          <w:tcPr>
            <w:tcW w:w="455" w:type="pct"/>
          </w:tcPr>
          <w:p w:rsidR="00CD3B99" w:rsidRPr="00B6614F" w:rsidRDefault="00CD3B99" w:rsidP="00690EAC">
            <w:pPr>
              <w:pStyle w:val="TableHeader"/>
              <w:rPr>
                <w:b w:val="0"/>
                <w:color w:val="auto"/>
              </w:rPr>
            </w:pPr>
          </w:p>
        </w:tc>
        <w:tc>
          <w:tcPr>
            <w:tcW w:w="579" w:type="pct"/>
          </w:tcPr>
          <w:p w:rsidR="00CD3B99" w:rsidRPr="00B6614F" w:rsidRDefault="00CD3B99" w:rsidP="00690EAC">
            <w:pPr>
              <w:pStyle w:val="TableHeader"/>
              <w:rPr>
                <w:b w:val="0"/>
                <w:color w:val="auto"/>
              </w:rPr>
            </w:pPr>
          </w:p>
        </w:tc>
        <w:tc>
          <w:tcPr>
            <w:tcW w:w="2889" w:type="pct"/>
          </w:tcPr>
          <w:p w:rsidR="00CD3B99" w:rsidRPr="00B6614F" w:rsidRDefault="00D03821" w:rsidP="00690EAC">
            <w:pPr>
              <w:pStyle w:val="TableHeader"/>
              <w:rPr>
                <w:b w:val="0"/>
                <w:color w:val="auto"/>
              </w:rPr>
            </w:pPr>
            <w:r>
              <w:rPr>
                <w:b w:val="0"/>
                <w:color w:val="auto"/>
              </w:rPr>
              <w:t>Tạo các tiến trình để xử lý transcode</w:t>
            </w:r>
          </w:p>
        </w:tc>
      </w:tr>
      <w:tr w:rsidR="00CD3B99" w:rsidRPr="00C41E49" w:rsidTr="00D03821">
        <w:trPr>
          <w:jc w:val="center"/>
        </w:trPr>
        <w:tc>
          <w:tcPr>
            <w:tcW w:w="1077" w:type="pct"/>
          </w:tcPr>
          <w:p w:rsidR="00CD3B99" w:rsidRPr="00080DAD" w:rsidRDefault="00D03821" w:rsidP="00690EAC">
            <w:pPr>
              <w:pStyle w:val="TableHeader"/>
              <w:jc w:val="left"/>
              <w:rPr>
                <w:b w:val="0"/>
                <w:color w:val="auto"/>
              </w:rPr>
            </w:pPr>
            <w:r w:rsidRPr="00D03821">
              <w:rPr>
                <w:b w:val="0"/>
                <w:color w:val="auto"/>
              </w:rPr>
              <w:t>transcode_api.sh</w:t>
            </w:r>
          </w:p>
        </w:tc>
        <w:tc>
          <w:tcPr>
            <w:tcW w:w="455" w:type="pct"/>
          </w:tcPr>
          <w:p w:rsidR="00CD3B99" w:rsidRPr="00B6614F" w:rsidRDefault="00CD3B99" w:rsidP="00690EAC">
            <w:pPr>
              <w:pStyle w:val="TableHeader"/>
              <w:rPr>
                <w:b w:val="0"/>
                <w:color w:val="auto"/>
              </w:rPr>
            </w:pPr>
          </w:p>
        </w:tc>
        <w:tc>
          <w:tcPr>
            <w:tcW w:w="579" w:type="pct"/>
          </w:tcPr>
          <w:p w:rsidR="00CD3B99" w:rsidRPr="00B6614F" w:rsidRDefault="00CD3B99" w:rsidP="00690EAC">
            <w:pPr>
              <w:pStyle w:val="TableHeader"/>
              <w:rPr>
                <w:b w:val="0"/>
                <w:color w:val="auto"/>
              </w:rPr>
            </w:pPr>
          </w:p>
        </w:tc>
        <w:tc>
          <w:tcPr>
            <w:tcW w:w="2889" w:type="pct"/>
          </w:tcPr>
          <w:p w:rsidR="00CD3B99" w:rsidRPr="00080DAD" w:rsidRDefault="00D03821" w:rsidP="00690EAC">
            <w:pPr>
              <w:pStyle w:val="TableHeader"/>
              <w:rPr>
                <w:b w:val="0"/>
                <w:color w:val="auto"/>
              </w:rPr>
            </w:pPr>
            <w:r>
              <w:rPr>
                <w:b w:val="0"/>
                <w:color w:val="auto"/>
              </w:rPr>
              <w:t>Tiến hành transcode</w:t>
            </w:r>
          </w:p>
        </w:tc>
      </w:tr>
    </w:tbl>
    <w:p w:rsidR="00CD3B99" w:rsidRDefault="00CD3B99" w:rsidP="008D680E">
      <w:pPr>
        <w:pStyle w:val="NoSpacing"/>
      </w:pPr>
    </w:p>
    <w:p w:rsidR="009D7717" w:rsidRDefault="009D7717" w:rsidP="00CD3B99">
      <w:pPr>
        <w:pStyle w:val="Heading2"/>
      </w:pPr>
      <w:bookmarkStart w:id="19" w:name="_Toc463268848"/>
      <w:r>
        <w:t>Nội dung script transcoder</w:t>
      </w:r>
      <w:bookmarkEnd w:id="19"/>
    </w:p>
    <w:p w:rsidR="009D7717" w:rsidRDefault="009D7717" w:rsidP="009D7717">
      <w:pPr>
        <w:pStyle w:val="Heading4"/>
      </w:pPr>
      <w:r>
        <w:t>main.sh</w:t>
      </w:r>
    </w:p>
    <w:p w:rsidR="009D7717" w:rsidRDefault="009D7717" w:rsidP="009D7717">
      <w:r>
        <w:t>dùng để khởi động hoặc thêm tiến trình transcoder</w:t>
      </w:r>
    </w:p>
    <w:p w:rsidR="00921B2F" w:rsidRDefault="00921B2F" w:rsidP="00921B2F">
      <w:pPr>
        <w:pStyle w:val="Command"/>
      </w:pPr>
      <w:r>
        <w:t># vi /opt/script_trans/main.sh</w:t>
      </w:r>
    </w:p>
    <w:p w:rsidR="002D34D9" w:rsidRDefault="002D34D9" w:rsidP="00921B2F">
      <w:pPr>
        <w:pStyle w:val="Command"/>
      </w:pPr>
    </w:p>
    <w:p w:rsidR="009D7717" w:rsidRDefault="009D7717" w:rsidP="009D7717">
      <w:pPr>
        <w:pStyle w:val="Config"/>
      </w:pPr>
      <w:r>
        <w:t>#!/bin/bash</w:t>
      </w:r>
    </w:p>
    <w:p w:rsidR="009D7717" w:rsidRDefault="009D7717" w:rsidP="009D7717">
      <w:pPr>
        <w:pStyle w:val="Config"/>
      </w:pPr>
    </w:p>
    <w:p w:rsidR="009D7717" w:rsidRDefault="009D7717" w:rsidP="009D7717">
      <w:pPr>
        <w:pStyle w:val="Config"/>
      </w:pPr>
      <w:r>
        <w:t>#######################################################</w:t>
      </w:r>
    </w:p>
    <w:p w:rsidR="009D7717" w:rsidRDefault="009D7717" w:rsidP="009D7717">
      <w:pPr>
        <w:pStyle w:val="Config"/>
      </w:pPr>
      <w:r>
        <w:t>#</w:t>
      </w:r>
      <w:r>
        <w:tab/>
      </w:r>
      <w:r>
        <w:tab/>
        <w:t>MAIN SCRIPT TRANSCODE API - mAloTV</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###Description</w:t>
      </w:r>
    </w:p>
    <w:p w:rsidR="009D7717" w:rsidRDefault="009D7717" w:rsidP="009D7717">
      <w:pPr>
        <w:pStyle w:val="Config"/>
      </w:pPr>
      <w:r>
        <w:t># This script to control transcode process. It has some function:</w:t>
      </w:r>
    </w:p>
    <w:p w:rsidR="009D7717" w:rsidRDefault="009D7717" w:rsidP="009D7717">
      <w:pPr>
        <w:pStyle w:val="Config"/>
      </w:pPr>
      <w:r>
        <w:t>#</w:t>
      </w:r>
      <w:r>
        <w:tab/>
        <w:t>- Initialize a/some transcode process(es) if it has not any transcode process before</w:t>
      </w:r>
    </w:p>
    <w:p w:rsidR="009D7717" w:rsidRDefault="009D7717" w:rsidP="009D7717">
      <w:pPr>
        <w:pStyle w:val="Config"/>
      </w:pPr>
      <w:r>
        <w:t>#</w:t>
      </w:r>
      <w:r>
        <w:tab/>
        <w:t>- Add more a/some transcode process(es) if it had some running transcode process</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echo -e "Ban co muon khoi tao hay them tien trinh transcode?\n"</w:t>
      </w:r>
    </w:p>
    <w:p w:rsidR="009D7717" w:rsidRDefault="009D7717" w:rsidP="009D7717">
      <w:pPr>
        <w:pStyle w:val="Config"/>
      </w:pPr>
      <w:r>
        <w:t>echo -e "1.Khoi tao\n"</w:t>
      </w:r>
    </w:p>
    <w:p w:rsidR="009D7717" w:rsidRDefault="009D7717" w:rsidP="009D7717">
      <w:pPr>
        <w:pStyle w:val="Config"/>
      </w:pPr>
      <w:r>
        <w:t>echo -e "2.Them\n"</w:t>
      </w:r>
    </w:p>
    <w:p w:rsidR="009D7717" w:rsidRDefault="009D7717" w:rsidP="009D7717">
      <w:pPr>
        <w:pStyle w:val="Config"/>
      </w:pPr>
      <w:r>
        <w:t>read answer</w:t>
      </w:r>
    </w:p>
    <w:p w:rsidR="009D7717" w:rsidRDefault="009D7717" w:rsidP="009D7717">
      <w:pPr>
        <w:pStyle w:val="Config"/>
      </w:pPr>
      <w:r>
        <w:t>base_dir=`pwd`</w:t>
      </w:r>
    </w:p>
    <w:p w:rsidR="009D7717" w:rsidRDefault="009D7717" w:rsidP="009D7717">
      <w:pPr>
        <w:pStyle w:val="Config"/>
      </w:pPr>
      <w:r>
        <w:t>if [ $answer -eq 2 ];then</w:t>
      </w:r>
    </w:p>
    <w:p w:rsidR="009D7717" w:rsidRDefault="009D7717" w:rsidP="009D7717">
      <w:pPr>
        <w:pStyle w:val="Config"/>
      </w:pPr>
      <w:r>
        <w:tab/>
        <w:t>echo -ne "Nhap vao so tien trinh muon them: "</w:t>
      </w:r>
    </w:p>
    <w:p w:rsidR="009D7717" w:rsidRDefault="009D7717" w:rsidP="009D7717">
      <w:pPr>
        <w:pStyle w:val="Config"/>
      </w:pPr>
      <w:r>
        <w:tab/>
        <w:t>read m</w:t>
      </w:r>
    </w:p>
    <w:p w:rsidR="009D7717" w:rsidRDefault="009D7717" w:rsidP="009D7717">
      <w:pPr>
        <w:pStyle w:val="Config"/>
      </w:pPr>
      <w:r>
        <w:tab/>
        <w:t>num_log=`ps -aux 2&gt;/dev/null | grep '/bin/bash' | grep "$base_dir/transcode_api.sh" | wc -l`</w:t>
      </w:r>
    </w:p>
    <w:p w:rsidR="009D7717" w:rsidRDefault="009D7717" w:rsidP="009D7717">
      <w:pPr>
        <w:pStyle w:val="Config"/>
      </w:pPr>
      <w:r>
        <w:tab/>
        <w:t>for (( i = 1; i &lt;= $m; i++ ))</w:t>
      </w:r>
    </w:p>
    <w:p w:rsidR="009D7717" w:rsidRDefault="009D7717" w:rsidP="009D7717">
      <w:pPr>
        <w:pStyle w:val="Config"/>
      </w:pPr>
      <w:r>
        <w:tab/>
        <w:t>do</w:t>
      </w:r>
    </w:p>
    <w:p w:rsidR="009D7717" w:rsidRDefault="009D7717" w:rsidP="009D7717">
      <w:pPr>
        <w:pStyle w:val="Config"/>
      </w:pPr>
      <w:r>
        <w:lastRenderedPageBreak/>
        <w:tab/>
      </w:r>
      <w:r>
        <w:tab/>
        <w:t>nohup $base_dir/transcode_api.sh $[$num_log + $i] &amp;</w:t>
      </w:r>
    </w:p>
    <w:p w:rsidR="009D7717" w:rsidRDefault="009D7717" w:rsidP="009D7717">
      <w:pPr>
        <w:pStyle w:val="Config"/>
      </w:pPr>
      <w:r>
        <w:tab/>
        <w:t>done</w:t>
      </w:r>
    </w:p>
    <w:p w:rsidR="009D7717" w:rsidRDefault="009D7717" w:rsidP="009D7717">
      <w:pPr>
        <w:pStyle w:val="Config"/>
      </w:pPr>
      <w:r>
        <w:t>elif [ $answer -eq 1 ]; then</w:t>
      </w:r>
    </w:p>
    <w:p w:rsidR="009D7717" w:rsidRDefault="009D7717" w:rsidP="009D7717">
      <w:pPr>
        <w:pStyle w:val="Config"/>
      </w:pPr>
      <w:r>
        <w:tab/>
        <w:t>echo -ne "Nhap vao so tien trinh muon chay: "</w:t>
      </w:r>
    </w:p>
    <w:p w:rsidR="009D7717" w:rsidRDefault="009D7717" w:rsidP="009D7717">
      <w:pPr>
        <w:pStyle w:val="Config"/>
      </w:pPr>
      <w:r>
        <w:tab/>
        <w:t>read n</w:t>
      </w:r>
    </w:p>
    <w:p w:rsidR="009D7717" w:rsidRDefault="009D7717" w:rsidP="009D7717">
      <w:pPr>
        <w:pStyle w:val="Config"/>
      </w:pPr>
      <w:r>
        <w:tab/>
        <w:t>list_process=`ps aux | grep '/bin/bash' | grep "$base_dir/transcode_api.sh" | awk -F ' ' '{print$2}'`</w:t>
      </w:r>
    </w:p>
    <w:p w:rsidR="009D7717" w:rsidRDefault="009D7717" w:rsidP="009D7717">
      <w:pPr>
        <w:pStyle w:val="Config"/>
      </w:pPr>
      <w:r>
        <w:tab/>
        <w:t>for k in $list_process; do</w:t>
      </w:r>
    </w:p>
    <w:p w:rsidR="009D7717" w:rsidRDefault="009D7717" w:rsidP="009D7717">
      <w:pPr>
        <w:pStyle w:val="Config"/>
      </w:pPr>
      <w:r>
        <w:tab/>
      </w:r>
      <w:r>
        <w:tab/>
        <w:t>kill -9 $k</w:t>
      </w:r>
    </w:p>
    <w:p w:rsidR="009D7717" w:rsidRDefault="009D7717" w:rsidP="009D7717">
      <w:pPr>
        <w:pStyle w:val="Config"/>
      </w:pPr>
      <w:r>
        <w:tab/>
        <w:t>done</w:t>
      </w:r>
    </w:p>
    <w:p w:rsidR="009D7717" w:rsidRDefault="009D7717" w:rsidP="009D7717">
      <w:pPr>
        <w:pStyle w:val="Config"/>
      </w:pPr>
      <w:r>
        <w:tab/>
        <w:t>for (( i = 1; i &lt;= $n; i++ ))</w:t>
      </w:r>
    </w:p>
    <w:p w:rsidR="009D7717" w:rsidRDefault="009D7717" w:rsidP="009D7717">
      <w:pPr>
        <w:pStyle w:val="Config"/>
      </w:pPr>
      <w:r>
        <w:tab/>
        <w:t>do</w:t>
      </w:r>
    </w:p>
    <w:p w:rsidR="009D7717" w:rsidRDefault="009D7717" w:rsidP="009D7717">
      <w:pPr>
        <w:pStyle w:val="Config"/>
      </w:pPr>
      <w:r>
        <w:tab/>
      </w:r>
      <w:r>
        <w:tab/>
        <w:t>nohup $base_dir/transcode_api.sh $i &amp;</w:t>
      </w:r>
    </w:p>
    <w:p w:rsidR="009D7717" w:rsidRDefault="009D7717" w:rsidP="009D7717">
      <w:pPr>
        <w:pStyle w:val="Config"/>
      </w:pPr>
      <w:r>
        <w:tab/>
        <w:t>done</w:t>
      </w:r>
    </w:p>
    <w:p w:rsidR="009D7717" w:rsidRDefault="009D7717" w:rsidP="009D7717">
      <w:pPr>
        <w:pStyle w:val="Config"/>
      </w:pPr>
      <w:r>
        <w:t>else</w:t>
      </w:r>
    </w:p>
    <w:p w:rsidR="009D7717" w:rsidRDefault="009D7717" w:rsidP="009D7717">
      <w:pPr>
        <w:pStyle w:val="Config"/>
      </w:pPr>
      <w:r>
        <w:tab/>
      </w:r>
      <w:r>
        <w:tab/>
        <w:t>echo -e "Ban phai an so tien trinh ???\n"</w:t>
      </w:r>
    </w:p>
    <w:p w:rsidR="009D7717" w:rsidRDefault="009D7717" w:rsidP="009D7717">
      <w:pPr>
        <w:pStyle w:val="Config"/>
      </w:pPr>
      <w:r>
        <w:t>fi</w:t>
      </w:r>
    </w:p>
    <w:p w:rsidR="009D7717" w:rsidRDefault="009D7717" w:rsidP="009D7717">
      <w:pPr>
        <w:pStyle w:val="Config"/>
      </w:pPr>
    </w:p>
    <w:p w:rsidR="009D7717" w:rsidRDefault="009D7717" w:rsidP="009D7717">
      <w:pPr>
        <w:pStyle w:val="Config"/>
      </w:pPr>
    </w:p>
    <w:p w:rsidR="009D7717" w:rsidRDefault="009D7717" w:rsidP="009D7717"/>
    <w:p w:rsidR="009D7717" w:rsidRDefault="009D7717" w:rsidP="009D7717">
      <w:pPr>
        <w:pStyle w:val="Heading4"/>
      </w:pPr>
      <w:r w:rsidRPr="009D7717">
        <w:t>transcode_api.sh</w:t>
      </w:r>
    </w:p>
    <w:p w:rsidR="009D7717" w:rsidRDefault="009D7717" w:rsidP="009D7717">
      <w:r>
        <w:t xml:space="preserve"> Kết nối đến cms và xử lý nghiệp vu transcoder.</w:t>
      </w:r>
    </w:p>
    <w:p w:rsidR="002D34D9" w:rsidRDefault="00921B2F" w:rsidP="00921B2F">
      <w:pPr>
        <w:pStyle w:val="Command"/>
      </w:pPr>
      <w:r>
        <w:t># vi /opt/script_trans/</w:t>
      </w:r>
      <w:r w:rsidR="00DF46CE" w:rsidRPr="00D03821">
        <w:t>transcode_api.sh</w:t>
      </w:r>
    </w:p>
    <w:p w:rsidR="00DF46CE" w:rsidRDefault="00DF46CE" w:rsidP="00921B2F">
      <w:pPr>
        <w:pStyle w:val="Command"/>
      </w:pPr>
    </w:p>
    <w:p w:rsidR="009D7717" w:rsidRDefault="009D7717" w:rsidP="009D7717">
      <w:pPr>
        <w:pStyle w:val="Config"/>
      </w:pPr>
      <w:r>
        <w:t>#!/bin/bash</w:t>
      </w:r>
    </w:p>
    <w:p w:rsidR="009D7717" w:rsidRDefault="009D7717" w:rsidP="009D7717">
      <w:pPr>
        <w:pStyle w:val="Config"/>
      </w:pPr>
    </w:p>
    <w:p w:rsidR="009D7717" w:rsidRDefault="009D7717" w:rsidP="009D7717">
      <w:pPr>
        <w:pStyle w:val="Config"/>
      </w:pPr>
      <w:r>
        <w:t>#################################################</w:t>
      </w:r>
    </w:p>
    <w:p w:rsidR="009D7717" w:rsidRDefault="009D7717" w:rsidP="009D7717">
      <w:pPr>
        <w:pStyle w:val="Config"/>
      </w:pPr>
      <w:r>
        <w:t>#</w:t>
      </w:r>
      <w:r>
        <w:tab/>
        <w:t>SCRIPT TRANSCODE API - MSP</w:t>
      </w:r>
    </w:p>
    <w:p w:rsidR="009D7717" w:rsidRDefault="009D7717" w:rsidP="009D7717">
      <w:pPr>
        <w:pStyle w:val="Config"/>
      </w:pPr>
      <w:r>
        <w:t>#################################################</w:t>
      </w:r>
    </w:p>
    <w:p w:rsidR="009D7717" w:rsidRDefault="009D7717" w:rsidP="009D7717">
      <w:pPr>
        <w:pStyle w:val="Config"/>
      </w:pPr>
      <w:r>
        <w:t>###Description</w:t>
      </w:r>
    </w:p>
    <w:p w:rsidR="009D7717" w:rsidRDefault="009D7717" w:rsidP="009D7717">
      <w:pPr>
        <w:pStyle w:val="Config"/>
      </w:pPr>
      <w:r>
        <w:t>#Input: $transcode_id: is transcode process number. The main process count number of transcode process to generate a/some new transcode process(es)</w:t>
      </w:r>
    </w:p>
    <w:p w:rsidR="009D7717" w:rsidRDefault="009D7717" w:rsidP="009D7717">
      <w:pPr>
        <w:pStyle w:val="Config"/>
      </w:pPr>
      <w:r>
        <w:t>#Ouptput: log_files: include</w:t>
      </w:r>
    </w:p>
    <w:p w:rsidR="009D7717" w:rsidRDefault="009D7717" w:rsidP="009D7717">
      <w:pPr>
        <w:pStyle w:val="Config"/>
      </w:pPr>
      <w:r>
        <w:t>#</w:t>
      </w:r>
      <w:r>
        <w:tab/>
      </w:r>
      <w:r>
        <w:tab/>
      </w:r>
      <w:r>
        <w:tab/>
        <w:t>- duplicate.log</w:t>
      </w:r>
      <w:r>
        <w:tab/>
      </w:r>
      <w:r>
        <w:tab/>
      </w:r>
      <w:r>
        <w:tab/>
      </w:r>
      <w:r>
        <w:tab/>
        <w:t>: store infor about error file which be duplicated with a previous raw</w:t>
      </w:r>
    </w:p>
    <w:p w:rsidR="009D7717" w:rsidRDefault="009D7717" w:rsidP="009D7717">
      <w:pPr>
        <w:pStyle w:val="Config"/>
      </w:pPr>
      <w:r>
        <w:t>#</w:t>
      </w:r>
      <w:r>
        <w:tab/>
      </w:r>
      <w:r>
        <w:tab/>
      </w:r>
      <w:r>
        <w:tab/>
        <w:t>- error_trans_process.log</w:t>
      </w:r>
      <w:r>
        <w:tab/>
        <w:t>: store general error information of all transcode fuctions. It is useful to troubleshoot</w:t>
      </w:r>
    </w:p>
    <w:p w:rsidR="009D7717" w:rsidRDefault="009D7717" w:rsidP="009D7717">
      <w:pPr>
        <w:pStyle w:val="Config"/>
      </w:pPr>
      <w:r>
        <w:t>#</w:t>
      </w:r>
      <w:r>
        <w:tab/>
      </w:r>
      <w:r>
        <w:tab/>
      </w:r>
      <w:r>
        <w:tab/>
        <w:t>- check_duplicate.log</w:t>
      </w:r>
      <w:r>
        <w:tab/>
      </w:r>
      <w:r>
        <w:tab/>
        <w:t>: store hash code of raw files. It is used to check duplicate file</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###Configuration parameters</w:t>
      </w:r>
    </w:p>
    <w:p w:rsidR="009D7717" w:rsidRDefault="009D7717" w:rsidP="009D7717">
      <w:pPr>
        <w:pStyle w:val="Config"/>
      </w:pPr>
      <w:r>
        <w:t>cms='</w:t>
      </w:r>
      <w:r w:rsidRPr="009D7717">
        <w:rPr>
          <w:color w:val="FF0000"/>
        </w:rPr>
        <w:t>&lt;Domain api cms&gt;</w:t>
      </w:r>
      <w:r>
        <w:t>'</w:t>
      </w:r>
    </w:p>
    <w:p w:rsidR="009D7717" w:rsidRDefault="009D7717" w:rsidP="009D7717">
      <w:pPr>
        <w:pStyle w:val="Config"/>
      </w:pPr>
      <w:r>
        <w:t>cms_port='</w:t>
      </w:r>
      <w:r w:rsidRPr="009D7717">
        <w:rPr>
          <w:color w:val="FF0000"/>
        </w:rPr>
        <w:t>&lt;port cms&gt;</w:t>
      </w:r>
      <w:r>
        <w:t>'</w:t>
      </w:r>
    </w:p>
    <w:p w:rsidR="009D7717" w:rsidRDefault="009D7717" w:rsidP="009D7717">
      <w:pPr>
        <w:pStyle w:val="Config"/>
      </w:pPr>
      <w:r>
        <w:t>disk_id='disk1'    ###if change this, must also change $file_path of update_cms function##</w:t>
      </w:r>
    </w:p>
    <w:p w:rsidR="009D7717" w:rsidRDefault="009D7717" w:rsidP="009D7717">
      <w:pPr>
        <w:pStyle w:val="Config"/>
      </w:pPr>
      <w:r>
        <w:t>file_dir="/opt/transcode/$disk_id/file"</w:t>
      </w:r>
    </w:p>
    <w:p w:rsidR="009D7717" w:rsidRDefault="009D7717" w:rsidP="009D7717">
      <w:pPr>
        <w:pStyle w:val="Config"/>
      </w:pPr>
      <w:r>
        <w:t>log_dir='/opt/logs'</w:t>
      </w:r>
    </w:p>
    <w:p w:rsidR="009D7717" w:rsidRDefault="009D7717" w:rsidP="009D7717">
      <w:pPr>
        <w:pStyle w:val="Config"/>
      </w:pPr>
      <w:r>
        <w:t>error_dir="$log_dir/error"</w:t>
      </w:r>
    </w:p>
    <w:p w:rsidR="009D7717" w:rsidRDefault="009D7717" w:rsidP="009D7717">
      <w:pPr>
        <w:pStyle w:val="Config"/>
      </w:pPr>
      <w:r>
        <w:t>#fix ratio</w:t>
      </w:r>
    </w:p>
    <w:p w:rsidR="009D7717" w:rsidRDefault="009D7717" w:rsidP="009D7717">
      <w:pPr>
        <w:pStyle w:val="Config"/>
      </w:pPr>
      <w:r>
        <w:t>fix_ratio=1.55</w:t>
      </w:r>
    </w:p>
    <w:p w:rsidR="009D7717" w:rsidRDefault="009D7717" w:rsidP="009D7717">
      <w:pPr>
        <w:pStyle w:val="Config"/>
      </w:pPr>
    </w:p>
    <w:p w:rsidR="009D7717" w:rsidRDefault="009D7717" w:rsidP="009D7717">
      <w:pPr>
        <w:pStyle w:val="Config"/>
      </w:pPr>
      <w:r>
        <w:t>#temp folder store subtitle srt &amp; ass</w:t>
      </w:r>
    </w:p>
    <w:p w:rsidR="009D7717" w:rsidRDefault="009D7717" w:rsidP="009D7717">
      <w:pPr>
        <w:pStyle w:val="Config"/>
      </w:pPr>
      <w:r>
        <w:t>tmp_dir='/opt/temp'</w:t>
      </w:r>
    </w:p>
    <w:p w:rsidR="009D7717" w:rsidRDefault="009D7717" w:rsidP="009D7717">
      <w:pPr>
        <w:pStyle w:val="Config"/>
      </w:pPr>
      <w:r>
        <w:lastRenderedPageBreak/>
        <w:t>temp_srt="$tmp_dir/temp$1.srt"</w:t>
      </w:r>
    </w:p>
    <w:p w:rsidR="009D7717" w:rsidRDefault="009D7717" w:rsidP="009D7717">
      <w:pPr>
        <w:pStyle w:val="Config"/>
      </w:pPr>
      <w:r>
        <w:t>temp_ass="$tmp_dir/temp$1.ass"</w:t>
      </w:r>
    </w:p>
    <w:p w:rsidR="009D7717" w:rsidRDefault="009D7717" w:rsidP="009D7717">
      <w:pPr>
        <w:pStyle w:val="Config"/>
      </w:pPr>
      <w:r>
        <w:t>###########################</w:t>
      </w:r>
    </w:p>
    <w:p w:rsidR="009D7717" w:rsidRDefault="009D7717" w:rsidP="009D7717">
      <w:pPr>
        <w:pStyle w:val="Config"/>
      </w:pPr>
      <w:r>
        <w:t>#check &amp; make folder</w:t>
      </w:r>
    </w:p>
    <w:p w:rsidR="009D7717" w:rsidRDefault="009D7717" w:rsidP="009D7717">
      <w:pPr>
        <w:pStyle w:val="Config"/>
      </w:pPr>
      <w:r>
        <w:t>mkdir -p $error_dir</w:t>
      </w:r>
    </w:p>
    <w:p w:rsidR="009D7717" w:rsidRDefault="009D7717" w:rsidP="009D7717">
      <w:pPr>
        <w:pStyle w:val="Config"/>
      </w:pPr>
      <w:r>
        <w:t>mkdir -p $file_dir</w:t>
      </w:r>
    </w:p>
    <w:p w:rsidR="009D7717" w:rsidRDefault="009D7717" w:rsidP="009D7717">
      <w:pPr>
        <w:pStyle w:val="Config"/>
      </w:pPr>
      <w:r>
        <w:t>mkdir -p $tmp_dir</w:t>
      </w:r>
    </w:p>
    <w:p w:rsidR="009D7717" w:rsidRDefault="009D7717" w:rsidP="009D7717">
      <w:pPr>
        <w:pStyle w:val="Config"/>
      </w:pPr>
      <w:r>
        <w:t>###FUNCTION</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check_mount</w:t>
      </w:r>
    </w:p>
    <w:p w:rsidR="009D7717" w:rsidRDefault="009D7717" w:rsidP="009D7717">
      <w:pPr>
        <w:pStyle w:val="Config"/>
      </w:pPr>
      <w:r>
        <w:t>#Desc: check mount connection</w:t>
      </w:r>
    </w:p>
    <w:p w:rsidR="009D7717" w:rsidRDefault="009D7717" w:rsidP="009D7717">
      <w:pPr>
        <w:pStyle w:val="Config"/>
      </w:pPr>
      <w:r>
        <w:t>#input: $raw_path</w:t>
      </w:r>
    </w:p>
    <w:p w:rsidR="009D7717" w:rsidRDefault="009D7717" w:rsidP="009D7717">
      <w:pPr>
        <w:pStyle w:val="Config"/>
      </w:pPr>
      <w:r>
        <w:t>#0 is ok, 1 is nok</w:t>
      </w:r>
    </w:p>
    <w:p w:rsidR="009D7717" w:rsidRDefault="009D7717" w:rsidP="009D7717">
      <w:pPr>
        <w:pStyle w:val="Config"/>
      </w:pPr>
      <w:r>
        <w:t>function check_mount {</w:t>
      </w:r>
    </w:p>
    <w:p w:rsidR="009D7717" w:rsidRDefault="009D7717" w:rsidP="009D7717">
      <w:pPr>
        <w:pStyle w:val="Config"/>
      </w:pPr>
      <w:r>
        <w:t>#</w:t>
      </w:r>
      <w:r>
        <w:tab/>
        <w:t>mount_point=`echo $raw_path | awk -F'/' '{print$1,$2,$3}' | tr ' ' '/'`</w:t>
      </w:r>
    </w:p>
    <w:p w:rsidR="009D7717" w:rsidRDefault="009D7717" w:rsidP="009D7717">
      <w:pPr>
        <w:pStyle w:val="Config"/>
      </w:pPr>
      <w:r>
        <w:tab/>
        <w:t>if mount | grep "$file_dir" &gt; /dev/null; then</w:t>
      </w:r>
    </w:p>
    <w:p w:rsidR="009D7717" w:rsidRDefault="009D7717" w:rsidP="009D7717">
      <w:pPr>
        <w:pStyle w:val="Config"/>
      </w:pPr>
      <w:r>
        <w:tab/>
      </w:r>
      <w:r>
        <w:tab/>
        <w:t>return 0</w:t>
      </w:r>
    </w:p>
    <w:p w:rsidR="009D7717" w:rsidRDefault="009D7717" w:rsidP="009D7717">
      <w:pPr>
        <w:pStyle w:val="Config"/>
      </w:pPr>
      <w:r>
        <w:tab/>
        <w:t>else</w:t>
      </w:r>
    </w:p>
    <w:p w:rsidR="009D7717" w:rsidRDefault="009D7717" w:rsidP="009D7717">
      <w:pPr>
        <w:pStyle w:val="Config"/>
      </w:pPr>
      <w:r>
        <w:tab/>
      </w:r>
      <w:r>
        <w:tab/>
        <w:t>echo -e "$(date)</w:t>
      </w:r>
      <w:r>
        <w:tab/>
      </w:r>
      <w:r>
        <w:tab/>
        <w:t>Error: Can't mount to Origin.....Check immediately,plz " &gt;&gt; $error_dir/error_trans_process.log</w:t>
      </w:r>
    </w:p>
    <w:p w:rsidR="009D7717" w:rsidRDefault="009D7717" w:rsidP="009D7717">
      <w:pPr>
        <w:pStyle w:val="Config"/>
      </w:pPr>
      <w:r>
        <w:tab/>
      </w:r>
      <w:r>
        <w:tab/>
        <w:t>return 1</w:t>
      </w:r>
    </w:p>
    <w:p w:rsidR="009D7717" w:rsidRDefault="009D7717" w:rsidP="009D7717">
      <w:pPr>
        <w:pStyle w:val="Config"/>
      </w:pPr>
      <w:r>
        <w:tab/>
        <w:t>fi</w:t>
      </w:r>
      <w:r>
        <w:tab/>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check cms connection</w:t>
      </w:r>
    </w:p>
    <w:p w:rsidR="009D7717" w:rsidRDefault="009D7717" w:rsidP="009D7717">
      <w:pPr>
        <w:pStyle w:val="Config"/>
      </w:pPr>
      <w:r>
        <w:t>#input $cms $cms_port</w:t>
      </w:r>
    </w:p>
    <w:p w:rsidR="009D7717" w:rsidRDefault="009D7717" w:rsidP="009D7717">
      <w:pPr>
        <w:pStyle w:val="Config"/>
      </w:pPr>
      <w:r>
        <w:t>function check_cms {</w:t>
      </w:r>
    </w:p>
    <w:p w:rsidR="009D7717" w:rsidRDefault="009D7717" w:rsidP="009D7717">
      <w:pPr>
        <w:pStyle w:val="Config"/>
      </w:pPr>
      <w:r>
        <w:tab/>
        <w:t xml:space="preserve">nc -z -w2 $1 $2 </w:t>
      </w:r>
    </w:p>
    <w:p w:rsidR="009D7717" w:rsidRDefault="009D7717" w:rsidP="009D7717">
      <w:pPr>
        <w:pStyle w:val="Config"/>
      </w:pPr>
      <w:r>
        <w:tab/>
        <w:t>if [ $? -ne 0 ]; then</w:t>
      </w:r>
    </w:p>
    <w:p w:rsidR="009D7717" w:rsidRDefault="009D7717" w:rsidP="009D7717">
      <w:pPr>
        <w:pStyle w:val="Config"/>
      </w:pPr>
      <w:r>
        <w:tab/>
      </w:r>
      <w:r>
        <w:tab/>
        <w:t>echo -e "$(date)</w:t>
      </w:r>
      <w:r>
        <w:tab/>
      </w:r>
      <w:r>
        <w:tab/>
        <w:t>FATAL Error: Oooop.....connection to cms $cms error\n" &gt;&gt; $error_dir/error_trans_process.log</w:t>
      </w:r>
    </w:p>
    <w:p w:rsidR="009D7717" w:rsidRDefault="009D7717" w:rsidP="009D7717">
      <w:pPr>
        <w:pStyle w:val="Config"/>
      </w:pPr>
      <w:r>
        <w:tab/>
      </w:r>
      <w:r>
        <w:tab/>
        <w:t>sleep $sleep_time &amp;&amp; continue</w:t>
      </w:r>
    </w:p>
    <w:p w:rsidR="009D7717" w:rsidRDefault="009D7717" w:rsidP="009D7717">
      <w:pPr>
        <w:pStyle w:val="Config"/>
      </w:pPr>
      <w:r>
        <w:tab/>
        <w:t>fi</w:t>
      </w:r>
      <w:r>
        <w:tab/>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fault_func</w:t>
      </w:r>
    </w:p>
    <w:p w:rsidR="009D7717" w:rsidRDefault="009D7717" w:rsidP="009D7717">
      <w:pPr>
        <w:pStyle w:val="Config"/>
      </w:pPr>
      <w:r>
        <w:t>#Desc: This function will be called when process be fail</w:t>
      </w:r>
    </w:p>
    <w:p w:rsidR="009D7717" w:rsidRDefault="009D7717" w:rsidP="009D7717">
      <w:pPr>
        <w:pStyle w:val="Config"/>
      </w:pPr>
      <w:r>
        <w:t>#Input: $1</w:t>
      </w:r>
    </w:p>
    <w:p w:rsidR="009D7717" w:rsidRDefault="009D7717" w:rsidP="009D7717">
      <w:pPr>
        <w:pStyle w:val="Config"/>
      </w:pPr>
      <w:r>
        <w:t>#</w:t>
      </w:r>
      <w:r>
        <w:tab/>
      </w:r>
      <w:r>
        <w:tab/>
        <w:t>1: update cms to inform that raw is error (can not transcode) and set this file to inactive status</w:t>
      </w:r>
    </w:p>
    <w:p w:rsidR="009D7717" w:rsidRDefault="009D7717" w:rsidP="009D7717">
      <w:pPr>
        <w:pStyle w:val="Config"/>
      </w:pPr>
      <w:r>
        <w:t>#</w:t>
      </w:r>
      <w:r>
        <w:tab/>
      </w:r>
      <w:r>
        <w:tab/>
        <w:t>2: update cms to inform that transcode process is error while raw file still transcode normally and resume status to active</w:t>
      </w:r>
    </w:p>
    <w:p w:rsidR="009D7717" w:rsidRDefault="009D7717" w:rsidP="009D7717">
      <w:pPr>
        <w:pStyle w:val="Config"/>
      </w:pPr>
      <w:r>
        <w:t>function fault_func {</w:t>
      </w:r>
    </w:p>
    <w:p w:rsidR="009D7717" w:rsidRDefault="009D7717" w:rsidP="009D7717">
      <w:pPr>
        <w:pStyle w:val="Config"/>
      </w:pPr>
      <w:r>
        <w:tab/>
        <w:t>if [ $1 -eq 1 ]; then</w:t>
      </w:r>
    </w:p>
    <w:p w:rsidR="009D7717" w:rsidRDefault="009D7717" w:rsidP="009D7717">
      <w:pPr>
        <w:pStyle w:val="Config"/>
      </w:pPr>
      <w:r>
        <w:tab/>
      </w:r>
      <w:r>
        <w:tab/>
        <w:t>status_code=7</w:t>
      </w:r>
    </w:p>
    <w:p w:rsidR="009D7717" w:rsidRDefault="009D7717" w:rsidP="009D7717">
      <w:pPr>
        <w:pStyle w:val="Config"/>
      </w:pPr>
      <w:r>
        <w:tab/>
        <w:t>else</w:t>
      </w:r>
    </w:p>
    <w:p w:rsidR="009D7717" w:rsidRDefault="009D7717" w:rsidP="009D7717">
      <w:pPr>
        <w:pStyle w:val="Config"/>
      </w:pPr>
      <w:r>
        <w:tab/>
      </w:r>
      <w:r>
        <w:tab/>
        <w:t>status_code=6</w:t>
      </w:r>
    </w:p>
    <w:p w:rsidR="009D7717" w:rsidRDefault="009D7717" w:rsidP="009D7717">
      <w:pPr>
        <w:pStyle w:val="Config"/>
      </w:pPr>
      <w:r>
        <w:tab/>
        <w:t>fi</w:t>
      </w:r>
    </w:p>
    <w:p w:rsidR="009D7717" w:rsidRDefault="009D7717" w:rsidP="009D7717">
      <w:pPr>
        <w:pStyle w:val="Config"/>
      </w:pPr>
      <w:r>
        <w:tab/>
        <w:t>mv "$temp_path" "$raw_path" 2&gt;/dev/null</w:t>
      </w:r>
    </w:p>
    <w:p w:rsidR="009D7717" w:rsidRDefault="009D7717" w:rsidP="009D7717">
      <w:pPr>
        <w:pStyle w:val="Config"/>
      </w:pPr>
      <w:r>
        <w:t># Remove hash in check_duplicate file</w:t>
      </w:r>
    </w:p>
    <w:p w:rsidR="009D7717" w:rsidRDefault="009D7717" w:rsidP="009D7717">
      <w:pPr>
        <w:pStyle w:val="Config"/>
      </w:pPr>
      <w:r>
        <w:tab/>
        <w:t>local hash=`cat $log_dir/hash.tmp | grep $profile_id | awk -F' ' '{print$1}'`</w:t>
      </w:r>
    </w:p>
    <w:p w:rsidR="009D7717" w:rsidRDefault="009D7717" w:rsidP="009D7717">
      <w:pPr>
        <w:pStyle w:val="Config"/>
      </w:pPr>
      <w:r>
        <w:tab/>
        <w:t>sed -i "/$hash/ s/^.*$//;/^\s*$/d" $log_dir/check_duplicate.log</w:t>
      </w:r>
    </w:p>
    <w:p w:rsidR="009D7717" w:rsidRDefault="009D7717" w:rsidP="009D7717">
      <w:pPr>
        <w:pStyle w:val="Config"/>
      </w:pPr>
      <w:r>
        <w:tab/>
        <w:t>curl --data "profile_id=$profile_id&amp;status=$status_code" "http://$cms:$cms_port/index.php/converter/update-status-content"</w:t>
      </w:r>
    </w:p>
    <w:p w:rsidR="009D7717" w:rsidRDefault="009D7717" w:rsidP="009D7717">
      <w:pPr>
        <w:pStyle w:val="Config"/>
      </w:pPr>
      <w:r>
        <w:tab/>
        <w:t>#curl --data "profile_id=$profile_id&amp;status=$status_code" "http://$cms/index.php/converter/unlock-content"</w:t>
      </w:r>
    </w:p>
    <w:p w:rsidR="009D7717" w:rsidRDefault="009D7717" w:rsidP="009D7717">
      <w:pPr>
        <w:pStyle w:val="Config"/>
      </w:pPr>
      <w:r>
        <w:tab/>
        <w:t>sleep $sleep_time &amp;&amp; continue</w:t>
      </w:r>
      <w:r>
        <w:tab/>
      </w:r>
      <w:r>
        <w:tab/>
      </w:r>
    </w:p>
    <w:p w:rsidR="009D7717" w:rsidRDefault="009D7717" w:rsidP="009D7717">
      <w:pPr>
        <w:pStyle w:val="Config"/>
      </w:pPr>
      <w:r>
        <w:lastRenderedPageBreak/>
        <w:t>}</w:t>
      </w:r>
    </w:p>
    <w:p w:rsidR="009D7717" w:rsidRDefault="009D7717" w:rsidP="009D7717">
      <w:pPr>
        <w:pStyle w:val="Config"/>
      </w:pPr>
    </w:p>
    <w:p w:rsidR="009D7717" w:rsidRDefault="009D7717" w:rsidP="009D7717">
      <w:pPr>
        <w:pStyle w:val="Config"/>
      </w:pPr>
    </w:p>
    <w:p w:rsidR="009D7717" w:rsidRDefault="009D7717" w:rsidP="009D7717">
      <w:pPr>
        <w:pStyle w:val="Config"/>
      </w:pPr>
      <w:r>
        <w:t>#function standardize_name</w:t>
      </w:r>
    </w:p>
    <w:p w:rsidR="009D7717" w:rsidRDefault="009D7717" w:rsidP="009D7717">
      <w:pPr>
        <w:pStyle w:val="Config"/>
      </w:pPr>
      <w:r>
        <w:t>#Input: $raw_path (video's name, subtitle's name)</w:t>
      </w:r>
    </w:p>
    <w:p w:rsidR="009D7717" w:rsidRDefault="009D7717" w:rsidP="009D7717">
      <w:pPr>
        <w:pStyle w:val="Config"/>
      </w:pPr>
      <w:r>
        <w:t>#Output: $temp_path</w:t>
      </w:r>
    </w:p>
    <w:p w:rsidR="009D7717" w:rsidRDefault="009D7717" w:rsidP="009D7717">
      <w:pPr>
        <w:pStyle w:val="Config"/>
      </w:pPr>
      <w:r>
        <w:t>function standardize_name {</w:t>
      </w:r>
    </w:p>
    <w:p w:rsidR="009D7717" w:rsidRDefault="009D7717" w:rsidP="009D7717">
      <w:pPr>
        <w:pStyle w:val="Config"/>
      </w:pPr>
      <w:r>
        <w:tab/>
        <w:t>raw_dir=`dirname "$1"`</w:t>
      </w:r>
    </w:p>
    <w:p w:rsidR="009D7717" w:rsidRDefault="009D7717" w:rsidP="009D7717">
      <w:pPr>
        <w:pStyle w:val="Config"/>
      </w:pPr>
      <w:r>
        <w:tab/>
        <w:t>old_name=`basename "$1"`</w:t>
      </w:r>
    </w:p>
    <w:p w:rsidR="009D7717" w:rsidRDefault="009D7717" w:rsidP="009D7717">
      <w:pPr>
        <w:pStyle w:val="Config"/>
      </w:pPr>
      <w:r>
        <w:tab/>
        <w:t>stand_name=`echo ${old_name%.*} | tr '[:upper:]' '[:lower:]' | tr -c [:alnum:][:cntrl:] - |tr -s - - | sed 's/^-//' | sed 's/-$//'`</w:t>
      </w:r>
    </w:p>
    <w:p w:rsidR="009D7717" w:rsidRDefault="009D7717" w:rsidP="009D7717">
      <w:pPr>
        <w:pStyle w:val="Config"/>
      </w:pPr>
      <w:r>
        <w:tab/>
        <w:t>ext=`echo ${old_name##*.}`</w:t>
      </w:r>
    </w:p>
    <w:p w:rsidR="009D7717" w:rsidRDefault="009D7717" w:rsidP="009D7717">
      <w:pPr>
        <w:pStyle w:val="Config"/>
      </w:pPr>
      <w:r>
        <w:tab/>
        <w:t>temp_path="$raw_dir/$stand_name.$ext"</w:t>
      </w:r>
    </w:p>
    <w:p w:rsidR="009D7717" w:rsidRDefault="009D7717" w:rsidP="009D7717">
      <w:pPr>
        <w:pStyle w:val="Config"/>
      </w:pPr>
      <w:r>
        <w:tab/>
        <w:t>mv "$1" "$temp_path" 2&gt;/dev/null</w:t>
      </w:r>
    </w:p>
    <w:p w:rsidR="009D7717" w:rsidRDefault="009D7717" w:rsidP="009D7717">
      <w:pPr>
        <w:pStyle w:val="Config"/>
      </w:pPr>
      <w:r>
        <w:t>}</w:t>
      </w:r>
    </w:p>
    <w:p w:rsidR="009D7717" w:rsidRDefault="009D7717" w:rsidP="009D7717">
      <w:pPr>
        <w:pStyle w:val="Config"/>
      </w:pPr>
    </w:p>
    <w:p w:rsidR="009D7717" w:rsidRDefault="009D7717" w:rsidP="009D7717">
      <w:pPr>
        <w:pStyle w:val="Config"/>
      </w:pPr>
    </w:p>
    <w:p w:rsidR="009D7717" w:rsidRDefault="009D7717" w:rsidP="009D7717">
      <w:pPr>
        <w:pStyle w:val="Config"/>
      </w:pPr>
      <w:r>
        <w:t>#function check_raw</w:t>
      </w:r>
    </w:p>
    <w:p w:rsidR="009D7717" w:rsidRDefault="009D7717" w:rsidP="009D7717">
      <w:pPr>
        <w:pStyle w:val="Config"/>
      </w:pPr>
      <w:r>
        <w:t>#</w:t>
      </w:r>
      <w:r>
        <w:tab/>
        <w:t>- check_raw</w:t>
      </w:r>
    </w:p>
    <w:p w:rsidR="009D7717" w:rsidRDefault="009D7717" w:rsidP="009D7717">
      <w:pPr>
        <w:pStyle w:val="Config"/>
      </w:pPr>
      <w:r>
        <w:t>#</w:t>
      </w:r>
      <w:r>
        <w:tab/>
        <w:t>- check_format</w:t>
      </w:r>
    </w:p>
    <w:p w:rsidR="009D7717" w:rsidRDefault="009D7717" w:rsidP="009D7717">
      <w:pPr>
        <w:pStyle w:val="Config"/>
      </w:pPr>
      <w:r>
        <w:t>#</w:t>
      </w:r>
      <w:r>
        <w:tab/>
        <w:t>- check_duplicate</w:t>
      </w:r>
    </w:p>
    <w:p w:rsidR="009D7717" w:rsidRDefault="009D7717" w:rsidP="009D7717">
      <w:pPr>
        <w:pStyle w:val="Config"/>
      </w:pPr>
    </w:p>
    <w:p w:rsidR="009D7717" w:rsidRDefault="009D7717" w:rsidP="009D7717">
      <w:pPr>
        <w:pStyle w:val="Config"/>
      </w:pPr>
      <w:r>
        <w:t>#Check existence and duration video raw</w:t>
      </w:r>
    </w:p>
    <w:p w:rsidR="009D7717" w:rsidRDefault="009D7717" w:rsidP="009D7717">
      <w:pPr>
        <w:pStyle w:val="Config"/>
      </w:pPr>
      <w:r>
        <w:t>#input: $raw_path</w:t>
      </w:r>
    </w:p>
    <w:p w:rsidR="009D7717" w:rsidRDefault="009D7717" w:rsidP="009D7717">
      <w:pPr>
        <w:pStyle w:val="Config"/>
      </w:pPr>
      <w:r>
        <w:t>#output: 0 is ok, 1 is nok</w:t>
      </w:r>
    </w:p>
    <w:p w:rsidR="009D7717" w:rsidRDefault="009D7717" w:rsidP="009D7717">
      <w:pPr>
        <w:pStyle w:val="Config"/>
      </w:pPr>
    </w:p>
    <w:p w:rsidR="009D7717" w:rsidRDefault="009D7717" w:rsidP="009D7717">
      <w:pPr>
        <w:pStyle w:val="Config"/>
      </w:pPr>
      <w:r>
        <w:t>function check_raw {</w:t>
      </w:r>
    </w:p>
    <w:p w:rsidR="009D7717" w:rsidRDefault="009D7717" w:rsidP="009D7717">
      <w:pPr>
        <w:pStyle w:val="Config"/>
      </w:pPr>
      <w:r>
        <w:tab/>
        <w:t>if [ -f $1 ]; then</w:t>
      </w:r>
    </w:p>
    <w:p w:rsidR="009D7717" w:rsidRDefault="009D7717" w:rsidP="009D7717">
      <w:pPr>
        <w:pStyle w:val="Config"/>
      </w:pPr>
      <w:r>
        <w:tab/>
      </w:r>
      <w:r>
        <w:tab/>
        <w:t>local duration_raw=`ffprobe -loglevel quiet -print_format default=nokey=1:noprint_wrappers=1 -show_entries format=duration $1 | cut -d '.' -f1`</w:t>
      </w:r>
    </w:p>
    <w:p w:rsidR="009D7717" w:rsidRDefault="009D7717" w:rsidP="009D7717">
      <w:pPr>
        <w:pStyle w:val="Config"/>
      </w:pPr>
      <w:r>
        <w:tab/>
      </w:r>
      <w:r>
        <w:tab/>
        <w:t>if [ $duration_raw -ne 0 ]; then</w:t>
      </w:r>
    </w:p>
    <w:p w:rsidR="009D7717" w:rsidRDefault="009D7717" w:rsidP="009D7717">
      <w:pPr>
        <w:pStyle w:val="Config"/>
      </w:pPr>
      <w:r>
        <w:tab/>
      </w:r>
      <w:r>
        <w:tab/>
      </w:r>
      <w:r>
        <w:tab/>
        <w:t>echo 0</w:t>
      </w:r>
    </w:p>
    <w:p w:rsidR="009D7717" w:rsidRDefault="009D7717" w:rsidP="009D7717">
      <w:pPr>
        <w:pStyle w:val="Config"/>
      </w:pPr>
      <w:r>
        <w:tab/>
      </w:r>
      <w:r>
        <w:tab/>
        <w:t>else</w:t>
      </w:r>
    </w:p>
    <w:p w:rsidR="009D7717" w:rsidRDefault="009D7717" w:rsidP="009D7717">
      <w:pPr>
        <w:pStyle w:val="Config"/>
      </w:pPr>
      <w:r>
        <w:tab/>
      </w:r>
      <w:r>
        <w:tab/>
      </w:r>
      <w:r>
        <w:tab/>
        <w:t>echo -e "$(date)</w:t>
      </w:r>
      <w:r>
        <w:tab/>
      </w:r>
      <w:r>
        <w:tab/>
        <w:t>Error: video raw $raw_path is not a video" &gt;&gt; $error_dir/error_trans_process.log</w:t>
      </w:r>
    </w:p>
    <w:p w:rsidR="009D7717" w:rsidRDefault="009D7717" w:rsidP="009D7717">
      <w:pPr>
        <w:pStyle w:val="Config"/>
      </w:pPr>
      <w:r>
        <w:tab/>
      </w:r>
      <w:r>
        <w:tab/>
      </w:r>
      <w:r>
        <w:tab/>
        <w:t>echo 1</w:t>
      </w:r>
    </w:p>
    <w:p w:rsidR="009D7717" w:rsidRDefault="009D7717" w:rsidP="009D7717">
      <w:pPr>
        <w:pStyle w:val="Config"/>
      </w:pPr>
      <w:r>
        <w:tab/>
      </w:r>
      <w:r>
        <w:tab/>
        <w:t>fi</w:t>
      </w:r>
    </w:p>
    <w:p w:rsidR="009D7717" w:rsidRDefault="009D7717" w:rsidP="009D7717">
      <w:pPr>
        <w:pStyle w:val="Config"/>
      </w:pPr>
      <w:r>
        <w:tab/>
        <w:t>else</w:t>
      </w:r>
    </w:p>
    <w:p w:rsidR="009D7717" w:rsidRDefault="009D7717" w:rsidP="009D7717">
      <w:pPr>
        <w:pStyle w:val="Config"/>
      </w:pPr>
      <w:r>
        <w:tab/>
      </w:r>
      <w:r>
        <w:tab/>
        <w:t>echo -e "$(date)</w:t>
      </w:r>
      <w:r>
        <w:tab/>
      </w:r>
      <w:r>
        <w:tab/>
        <w:t>Error: video raw $raw_path is not existed" &gt;&gt; $error_dir/error_trans_process.log</w:t>
      </w:r>
    </w:p>
    <w:p w:rsidR="009D7717" w:rsidRDefault="009D7717" w:rsidP="009D7717">
      <w:pPr>
        <w:pStyle w:val="Config"/>
      </w:pPr>
      <w:r>
        <w:tab/>
      </w:r>
      <w:r>
        <w:tab/>
        <w:t>echo 1</w:t>
      </w:r>
    </w:p>
    <w:p w:rsidR="009D7717" w:rsidRDefault="009D7717" w:rsidP="009D7717">
      <w:pPr>
        <w:pStyle w:val="Config"/>
      </w:pPr>
      <w:r>
        <w:tab/>
        <w:t>fi</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check_format {</w:t>
      </w:r>
    </w:p>
    <w:p w:rsidR="009D7717" w:rsidRDefault="009D7717" w:rsidP="009D7717">
      <w:pPr>
        <w:pStyle w:val="Config"/>
      </w:pPr>
      <w:r>
        <w:tab/>
        <w:t>local list="mp4 wav avi mkv flv mp3 3gp wmv m4v ts mov vob mpg divx webm tp mpeg"</w:t>
      </w:r>
    </w:p>
    <w:p w:rsidR="009D7717" w:rsidRDefault="009D7717" w:rsidP="009D7717">
      <w:pPr>
        <w:pStyle w:val="Config"/>
      </w:pPr>
      <w:r>
        <w:tab/>
        <w:t>local file=$(basename $1)</w:t>
      </w:r>
    </w:p>
    <w:p w:rsidR="009D7717" w:rsidRDefault="009D7717" w:rsidP="009D7717">
      <w:pPr>
        <w:pStyle w:val="Config"/>
      </w:pPr>
      <w:r>
        <w:tab/>
        <w:t>local ext=`echo ${file##*.}`</w:t>
      </w:r>
    </w:p>
    <w:p w:rsidR="009D7717" w:rsidRDefault="009D7717" w:rsidP="009D7717">
      <w:pPr>
        <w:pStyle w:val="Config"/>
      </w:pPr>
      <w:r>
        <w:tab/>
        <w:t>if [[ $list =~ $ext ]]; then</w:t>
      </w:r>
    </w:p>
    <w:p w:rsidR="009D7717" w:rsidRDefault="009D7717" w:rsidP="009D7717">
      <w:pPr>
        <w:pStyle w:val="Config"/>
      </w:pPr>
      <w:r>
        <w:tab/>
      </w:r>
      <w:r>
        <w:tab/>
        <w:t>echo 0</w:t>
      </w:r>
    </w:p>
    <w:p w:rsidR="009D7717" w:rsidRDefault="009D7717" w:rsidP="009D7717">
      <w:pPr>
        <w:pStyle w:val="Config"/>
      </w:pPr>
      <w:r>
        <w:tab/>
        <w:t>else</w:t>
      </w:r>
    </w:p>
    <w:p w:rsidR="009D7717" w:rsidRDefault="009D7717" w:rsidP="009D7717">
      <w:pPr>
        <w:pStyle w:val="Config"/>
      </w:pPr>
      <w:r>
        <w:tab/>
      </w:r>
      <w:r>
        <w:tab/>
        <w:t>echo "$(date)</w:t>
      </w:r>
      <w:r>
        <w:tab/>
      </w:r>
      <w:r>
        <w:tab/>
        <w:t>Error: This extension is not support for $raw_path" &gt;&gt; $error_dir/error_trans_process.log</w:t>
      </w:r>
    </w:p>
    <w:p w:rsidR="009D7717" w:rsidRDefault="009D7717" w:rsidP="009D7717">
      <w:pPr>
        <w:pStyle w:val="Config"/>
      </w:pPr>
      <w:r>
        <w:tab/>
      </w:r>
      <w:r>
        <w:tab/>
        <w:t>echo 1</w:t>
      </w:r>
    </w:p>
    <w:p w:rsidR="009D7717" w:rsidRDefault="009D7717" w:rsidP="009D7717">
      <w:pPr>
        <w:pStyle w:val="Config"/>
      </w:pPr>
      <w:r>
        <w:tab/>
        <w:t>fi</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lastRenderedPageBreak/>
        <w:t>function check_duplicate {</w:t>
      </w:r>
    </w:p>
    <w:p w:rsidR="009D7717" w:rsidRDefault="009D7717" w:rsidP="009D7717">
      <w:pPr>
        <w:pStyle w:val="Config"/>
      </w:pPr>
      <w:r>
        <w:t>#Module hash file MD5</w:t>
      </w:r>
    </w:p>
    <w:p w:rsidR="009D7717" w:rsidRDefault="009D7717" w:rsidP="009D7717">
      <w:pPr>
        <w:pStyle w:val="Config"/>
      </w:pPr>
      <w:r>
        <w:tab/>
        <w:t>local filesize=`stat -c %s "$1"`</w:t>
      </w:r>
    </w:p>
    <w:p w:rsidR="009D7717" w:rsidRDefault="009D7717" w:rsidP="009D7717">
      <w:pPr>
        <w:pStyle w:val="Config"/>
      </w:pPr>
      <w:r>
        <w:tab/>
        <w:t>local skipamount="$((${filesize} / 2048))"</w:t>
      </w:r>
    </w:p>
    <w:p w:rsidR="009D7717" w:rsidRDefault="009D7717" w:rsidP="009D7717">
      <w:pPr>
        <w:pStyle w:val="Config"/>
      </w:pPr>
      <w:r>
        <w:tab/>
        <w:t>local MD5FILE=`dd if="$1" bs=1024 count=2 skip=$skipamount 2&gt;/dev/null |md5sum |cut -d ' ' -f1`</w:t>
      </w:r>
    </w:p>
    <w:p w:rsidR="009D7717" w:rsidRDefault="009D7717" w:rsidP="009D7717">
      <w:pPr>
        <w:pStyle w:val="Config"/>
      </w:pPr>
      <w:r>
        <w:t>#Check in check_duplicate.log; if existed, skip and write to duplicate.log. Otherise, add hash code to check_duplicate.log file</w:t>
      </w:r>
    </w:p>
    <w:p w:rsidR="009D7717" w:rsidRDefault="009D7717" w:rsidP="009D7717">
      <w:pPr>
        <w:pStyle w:val="Config"/>
      </w:pPr>
      <w:r>
        <w:tab/>
        <w:t>grep -m 1 $MD5FILE $log_dir/check_duplicate.log &gt;/dev/null</w:t>
      </w:r>
    </w:p>
    <w:p w:rsidR="009D7717" w:rsidRDefault="009D7717" w:rsidP="009D7717">
      <w:pPr>
        <w:pStyle w:val="Config"/>
      </w:pPr>
      <w:r>
        <w:tab/>
        <w:t>if [ $? -eq 0 ]; then</w:t>
      </w:r>
    </w:p>
    <w:p w:rsidR="009D7717" w:rsidRDefault="009D7717" w:rsidP="009D7717">
      <w:pPr>
        <w:pStyle w:val="Config"/>
      </w:pPr>
      <w:r>
        <w:tab/>
      </w:r>
      <w:r>
        <w:tab/>
      </w:r>
      <w:r>
        <w:tab/>
        <w:t>echo -e "$(date)</w:t>
      </w:r>
      <w:r>
        <w:tab/>
      </w:r>
      <w:r>
        <w:tab/>
        <w:t>$profile_id - $raw_path - $MD5FILE" &gt;&gt; $error_dir/duplicate.log</w:t>
      </w:r>
    </w:p>
    <w:p w:rsidR="009D7717" w:rsidRDefault="009D7717" w:rsidP="009D7717">
      <w:pPr>
        <w:pStyle w:val="Config"/>
      </w:pPr>
      <w:r>
        <w:tab/>
      </w:r>
      <w:r>
        <w:tab/>
      </w:r>
      <w:r>
        <w:tab/>
        <w:t>echo -e "$(date)</w:t>
      </w:r>
      <w:r>
        <w:tab/>
      </w:r>
      <w:r>
        <w:tab/>
        <w:t>Error: $raw_path is duplicate video, check again,plz" &gt;&gt; $error_dir/error_trans_process.log</w:t>
      </w:r>
    </w:p>
    <w:p w:rsidR="009D7717" w:rsidRDefault="009D7717" w:rsidP="009D7717">
      <w:pPr>
        <w:pStyle w:val="Config"/>
      </w:pPr>
      <w:r>
        <w:tab/>
      </w:r>
      <w:r>
        <w:tab/>
      </w:r>
      <w:r>
        <w:tab/>
        <w:t>echo -e "</w:t>
      </w:r>
      <w:r>
        <w:tab/>
      </w:r>
      <w:r>
        <w:tab/>
      </w:r>
      <w:r>
        <w:tab/>
      </w:r>
      <w:r>
        <w:tab/>
      </w:r>
      <w:r>
        <w:tab/>
        <w:t>If you still want to transcode this video, you should remove $MD5FILE in $log_dir/check_duplicate.log" &gt;&gt; $error_dir/error_trans_process.log</w:t>
      </w:r>
    </w:p>
    <w:p w:rsidR="009D7717" w:rsidRDefault="009D7717" w:rsidP="009D7717">
      <w:pPr>
        <w:pStyle w:val="Config"/>
      </w:pPr>
      <w:r>
        <w:tab/>
      </w:r>
      <w:r>
        <w:tab/>
      </w:r>
      <w:r>
        <w:tab/>
        <w:t>echo 1</w:t>
      </w:r>
    </w:p>
    <w:p w:rsidR="009D7717" w:rsidRDefault="009D7717" w:rsidP="009D7717">
      <w:pPr>
        <w:pStyle w:val="Config"/>
      </w:pPr>
      <w:r>
        <w:tab/>
        <w:t>else</w:t>
      </w:r>
    </w:p>
    <w:p w:rsidR="009D7717" w:rsidRDefault="009D7717" w:rsidP="009D7717">
      <w:pPr>
        <w:pStyle w:val="Config"/>
      </w:pPr>
      <w:r>
        <w:tab/>
      </w:r>
      <w:r>
        <w:tab/>
      </w:r>
      <w:r>
        <w:tab/>
        <w:t>echo "$MD5FILE" &gt;&gt; $log_dir/check_duplicate.log</w:t>
      </w:r>
    </w:p>
    <w:p w:rsidR="009D7717" w:rsidRDefault="009D7717" w:rsidP="009D7717">
      <w:pPr>
        <w:pStyle w:val="Config"/>
      </w:pPr>
      <w:r>
        <w:tab/>
      </w:r>
      <w:r>
        <w:tab/>
      </w:r>
      <w:r>
        <w:tab/>
        <w:t>echo "$MD5FILE $profile_id" &gt;&gt; $log_dir/hash.tmp</w:t>
      </w:r>
    </w:p>
    <w:p w:rsidR="009D7717" w:rsidRDefault="009D7717" w:rsidP="009D7717">
      <w:pPr>
        <w:pStyle w:val="Config"/>
      </w:pPr>
      <w:r>
        <w:tab/>
      </w:r>
      <w:r>
        <w:tab/>
      </w:r>
      <w:r>
        <w:tab/>
        <w:t>echo 0</w:t>
      </w:r>
    </w:p>
    <w:p w:rsidR="009D7717" w:rsidRDefault="009D7717" w:rsidP="009D7717">
      <w:pPr>
        <w:pStyle w:val="Config"/>
      </w:pPr>
      <w:r>
        <w:tab/>
        <w:t>fi</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check_sub</w:t>
      </w:r>
    </w:p>
    <w:p w:rsidR="009D7717" w:rsidRDefault="009D7717" w:rsidP="009D7717">
      <w:pPr>
        <w:pStyle w:val="Config"/>
      </w:pPr>
      <w:r>
        <w:t>#input: $raw_path $temp_srt $temp_ass</w:t>
      </w:r>
    </w:p>
    <w:p w:rsidR="009D7717" w:rsidRDefault="009D7717" w:rsidP="009D7717">
      <w:pPr>
        <w:pStyle w:val="Config"/>
      </w:pPr>
      <w:r>
        <w:t>#output: 0 is ok, 1 is no subtitle</w:t>
      </w:r>
    </w:p>
    <w:p w:rsidR="009D7717" w:rsidRDefault="009D7717" w:rsidP="009D7717">
      <w:pPr>
        <w:pStyle w:val="Config"/>
      </w:pPr>
      <w:r>
        <w:t>function check_sub {</w:t>
      </w:r>
    </w:p>
    <w:p w:rsidR="009D7717" w:rsidRDefault="009D7717" w:rsidP="009D7717">
      <w:pPr>
        <w:pStyle w:val="Config"/>
      </w:pPr>
      <w:r>
        <w:tab/>
        <w:t>if [ -z $sub_path ]; then</w:t>
      </w:r>
    </w:p>
    <w:p w:rsidR="009D7717" w:rsidRDefault="009D7717" w:rsidP="009D7717">
      <w:pPr>
        <w:pStyle w:val="Config"/>
      </w:pPr>
      <w:r>
        <w:tab/>
      </w:r>
      <w:r>
        <w:tab/>
        <w:t>sub_path=`echo $1 | sed 's/\..*$/\.srt/'`</w:t>
      </w:r>
    </w:p>
    <w:p w:rsidR="009D7717" w:rsidRDefault="009D7717" w:rsidP="009D7717">
      <w:pPr>
        <w:pStyle w:val="Config"/>
      </w:pPr>
      <w:r>
        <w:tab/>
        <w:t>fi</w:t>
      </w:r>
    </w:p>
    <w:p w:rsidR="009D7717" w:rsidRDefault="009D7717" w:rsidP="009D7717">
      <w:pPr>
        <w:pStyle w:val="Config"/>
      </w:pPr>
      <w:r>
        <w:tab/>
        <w:t>if [ -f $sub_path ]; then</w:t>
      </w:r>
    </w:p>
    <w:p w:rsidR="009D7717" w:rsidRDefault="009D7717" w:rsidP="009D7717">
      <w:pPr>
        <w:pStyle w:val="Config"/>
      </w:pPr>
      <w:r>
        <w:tab/>
      </w:r>
      <w:r>
        <w:tab/>
        <w:t>file -bi $sub_path |grep -i utf-16 &gt;/dev/null 2&gt;&amp;1</w:t>
      </w:r>
    </w:p>
    <w:p w:rsidR="009D7717" w:rsidRDefault="009D7717" w:rsidP="009D7717">
      <w:pPr>
        <w:pStyle w:val="Config"/>
      </w:pPr>
      <w:r>
        <w:tab/>
      </w:r>
      <w:r>
        <w:tab/>
      </w:r>
      <w:r>
        <w:tab/>
        <w:t>if [ $? == 0 ]; then</w:t>
      </w:r>
    </w:p>
    <w:p w:rsidR="009D7717" w:rsidRDefault="009D7717" w:rsidP="009D7717">
      <w:pPr>
        <w:pStyle w:val="Config"/>
      </w:pPr>
      <w:r>
        <w:tab/>
      </w:r>
      <w:r>
        <w:tab/>
      </w:r>
      <w:r>
        <w:tab/>
      </w:r>
      <w:r>
        <w:tab/>
        <w:t>iconv -f UTF-16 -t UTF-8 $sub_path &gt; $2</w:t>
      </w:r>
    </w:p>
    <w:p w:rsidR="009D7717" w:rsidRDefault="009D7717" w:rsidP="009D7717">
      <w:pPr>
        <w:pStyle w:val="Config"/>
      </w:pPr>
      <w:r>
        <w:tab/>
      </w:r>
      <w:r>
        <w:tab/>
      </w:r>
      <w:r>
        <w:tab/>
        <w:t>else</w:t>
      </w:r>
    </w:p>
    <w:p w:rsidR="009D7717" w:rsidRDefault="009D7717" w:rsidP="009D7717">
      <w:pPr>
        <w:pStyle w:val="Config"/>
      </w:pPr>
      <w:r>
        <w:tab/>
      </w:r>
      <w:r>
        <w:tab/>
      </w:r>
      <w:r>
        <w:tab/>
      </w:r>
      <w:r>
        <w:tab/>
        <w:t>cp -f $sub_path $2</w:t>
      </w:r>
    </w:p>
    <w:p w:rsidR="009D7717" w:rsidRDefault="009D7717" w:rsidP="009D7717">
      <w:pPr>
        <w:pStyle w:val="Config"/>
      </w:pPr>
      <w:r>
        <w:tab/>
      </w:r>
      <w:r>
        <w:tab/>
      </w:r>
      <w:r>
        <w:tab/>
        <w:t>fi</w:t>
      </w:r>
    </w:p>
    <w:p w:rsidR="009D7717" w:rsidRDefault="009D7717" w:rsidP="009D7717">
      <w:pPr>
        <w:pStyle w:val="Config"/>
      </w:pPr>
      <w:r>
        <w:tab/>
      </w:r>
      <w:r>
        <w:tab/>
        <w:t>ffmpeg -f srt -i $2 -f ass -y $3 &gt;/dev/null 2&gt;&amp;1</w:t>
      </w:r>
    </w:p>
    <w:p w:rsidR="009D7717" w:rsidRDefault="009D7717" w:rsidP="009D7717">
      <w:pPr>
        <w:pStyle w:val="Config"/>
      </w:pPr>
      <w:r>
        <w:t>#</w:t>
      </w:r>
      <w:r>
        <w:tab/>
      </w:r>
      <w:r>
        <w:tab/>
        <w:t>rm -rf $sub_path</w:t>
      </w:r>
    </w:p>
    <w:p w:rsidR="009D7717" w:rsidRDefault="009D7717" w:rsidP="009D7717">
      <w:pPr>
        <w:pStyle w:val="Config"/>
      </w:pPr>
      <w:r>
        <w:tab/>
      </w:r>
      <w:r>
        <w:tab/>
        <w:t>return 0;</w:t>
      </w:r>
    </w:p>
    <w:p w:rsidR="009D7717" w:rsidRDefault="009D7717" w:rsidP="009D7717">
      <w:pPr>
        <w:pStyle w:val="Config"/>
      </w:pPr>
      <w:r>
        <w:tab/>
        <w:t>else</w:t>
      </w:r>
    </w:p>
    <w:p w:rsidR="009D7717" w:rsidRDefault="009D7717" w:rsidP="009D7717">
      <w:pPr>
        <w:pStyle w:val="Config"/>
      </w:pPr>
      <w:r>
        <w:tab/>
      </w:r>
      <w:r>
        <w:tab/>
        <w:t>echo '' &gt; $3</w:t>
      </w:r>
    </w:p>
    <w:p w:rsidR="009D7717" w:rsidRDefault="009D7717" w:rsidP="009D7717">
      <w:pPr>
        <w:pStyle w:val="Config"/>
      </w:pPr>
      <w:r>
        <w:tab/>
      </w:r>
      <w:r>
        <w:tab/>
        <w:t>echo -e "$(date)</w:t>
      </w:r>
      <w:r>
        <w:tab/>
      </w:r>
      <w:r>
        <w:tab/>
        <w:t>Warning: No subtitle for $1" &gt;&gt; $error_dir/error_trans_process.log</w:t>
      </w:r>
    </w:p>
    <w:p w:rsidR="009D7717" w:rsidRDefault="009D7717" w:rsidP="009D7717">
      <w:pPr>
        <w:pStyle w:val="Config"/>
      </w:pPr>
      <w:r>
        <w:tab/>
      </w:r>
      <w:r>
        <w:tab/>
        <w:t>return 1;</w:t>
      </w:r>
    </w:p>
    <w:p w:rsidR="009D7717" w:rsidRDefault="009D7717" w:rsidP="009D7717">
      <w:pPr>
        <w:pStyle w:val="Config"/>
      </w:pPr>
      <w:r>
        <w:tab/>
        <w:t>fi</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w:t>
      </w:r>
    </w:p>
    <w:p w:rsidR="009D7717" w:rsidRDefault="009D7717" w:rsidP="009D7717">
      <w:pPr>
        <w:pStyle w:val="Config"/>
      </w:pPr>
      <w:r>
        <w:t xml:space="preserve"># FUNCTIONS BUILD VIDEO FILTER, VIDEO OPTION AND AUDIO OPTION </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#Build video filter</w:t>
      </w:r>
    </w:p>
    <w:p w:rsidR="009D7717" w:rsidRDefault="009D7717" w:rsidP="009D7717">
      <w:pPr>
        <w:pStyle w:val="Config"/>
      </w:pPr>
      <w:r>
        <w:t>#Input: $widthmax $heightmax $temp_ass</w:t>
      </w:r>
    </w:p>
    <w:p w:rsidR="009D7717" w:rsidRDefault="009D7717" w:rsidP="009D7717">
      <w:pPr>
        <w:pStyle w:val="Config"/>
      </w:pPr>
      <w:r>
        <w:t>function build_vf {</w:t>
      </w:r>
    </w:p>
    <w:p w:rsidR="009D7717" w:rsidRDefault="009D7717" w:rsidP="009D7717">
      <w:pPr>
        <w:pStyle w:val="Config"/>
      </w:pPr>
      <w:r>
        <w:t xml:space="preserve">    if [ $compare_ratio -eq 1 ]; then</w:t>
      </w:r>
    </w:p>
    <w:p w:rsidR="009D7717" w:rsidRDefault="009D7717" w:rsidP="009D7717">
      <w:pPr>
        <w:pStyle w:val="Config"/>
      </w:pPr>
      <w:r>
        <w:t xml:space="preserve">        vf="scale=$1:trunc'(ow/a/2)'*2"</w:t>
      </w:r>
    </w:p>
    <w:p w:rsidR="009D7717" w:rsidRDefault="009D7717" w:rsidP="009D7717">
      <w:pPr>
        <w:pStyle w:val="Config"/>
      </w:pPr>
      <w:r>
        <w:lastRenderedPageBreak/>
        <w:t xml:space="preserve">    else</w:t>
      </w:r>
    </w:p>
    <w:p w:rsidR="009D7717" w:rsidRDefault="009D7717" w:rsidP="009D7717">
      <w:pPr>
        <w:pStyle w:val="Config"/>
      </w:pPr>
      <w:r>
        <w:t xml:space="preserve">        vf="scale=trunc'(oh/a/2)'*2:$2"</w:t>
      </w:r>
    </w:p>
    <w:p w:rsidR="009D7717" w:rsidRDefault="009D7717" w:rsidP="009D7717">
      <w:pPr>
        <w:pStyle w:val="Config"/>
      </w:pPr>
      <w:r>
        <w:t xml:space="preserve">    fi</w:t>
      </w:r>
    </w:p>
    <w:p w:rsidR="009D7717" w:rsidRDefault="009D7717" w:rsidP="009D7717">
      <w:pPr>
        <w:pStyle w:val="Config"/>
      </w:pPr>
      <w:r>
        <w:t xml:space="preserve">    if [ "$3" != "" ]; then</w:t>
      </w:r>
    </w:p>
    <w:p w:rsidR="009D7717" w:rsidRDefault="009D7717" w:rsidP="009D7717">
      <w:pPr>
        <w:pStyle w:val="Config"/>
      </w:pPr>
      <w:r>
        <w:t xml:space="preserve">        vf="ass=$3,$vf"</w:t>
      </w:r>
    </w:p>
    <w:p w:rsidR="009D7717" w:rsidRDefault="009D7717" w:rsidP="009D7717">
      <w:pPr>
        <w:pStyle w:val="Config"/>
      </w:pPr>
      <w:r>
        <w:t xml:space="preserve">    fi</w:t>
      </w:r>
    </w:p>
    <w:p w:rsidR="009D7717" w:rsidRDefault="009D7717" w:rsidP="009D7717">
      <w:pPr>
        <w:pStyle w:val="Config"/>
      </w:pPr>
      <w:r>
        <w:t xml:space="preserve">    echo $vf</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#Build video option (codec, bitrate, filter, preset)</w:t>
      </w:r>
    </w:p>
    <w:p w:rsidR="009D7717" w:rsidRDefault="009D7717" w:rsidP="009D7717">
      <w:pPr>
        <w:pStyle w:val="Config"/>
      </w:pPr>
      <w:r>
        <w:t>#Input: $codec $bitrate $vf $preset</w:t>
      </w:r>
    </w:p>
    <w:p w:rsidR="009D7717" w:rsidRDefault="009D7717" w:rsidP="009D7717">
      <w:pPr>
        <w:pStyle w:val="Config"/>
      </w:pPr>
      <w:r>
        <w:t>function build_video {</w:t>
      </w:r>
    </w:p>
    <w:p w:rsidR="009D7717" w:rsidRDefault="009D7717" w:rsidP="009D7717">
      <w:pPr>
        <w:pStyle w:val="Config"/>
      </w:pPr>
      <w:r>
        <w:t xml:space="preserve">    if [ "$4" == "" ]; then</w:t>
      </w:r>
    </w:p>
    <w:p w:rsidR="009D7717" w:rsidRDefault="009D7717" w:rsidP="009D7717">
      <w:pPr>
        <w:pStyle w:val="Config"/>
      </w:pPr>
      <w:r>
        <w:t xml:space="preserve">        echo -c:v $1 -b:v $2 -vf $3</w:t>
      </w:r>
    </w:p>
    <w:p w:rsidR="009D7717" w:rsidRDefault="009D7717" w:rsidP="009D7717">
      <w:pPr>
        <w:pStyle w:val="Config"/>
      </w:pPr>
      <w:r>
        <w:t xml:space="preserve">    else</w:t>
      </w:r>
    </w:p>
    <w:p w:rsidR="009D7717" w:rsidRDefault="009D7717" w:rsidP="009D7717">
      <w:pPr>
        <w:pStyle w:val="Config"/>
      </w:pPr>
      <w:r>
        <w:t xml:space="preserve">        echo -c:v $1 -b:v $2 -vf $3 -vpre $4</w:t>
      </w:r>
    </w:p>
    <w:p w:rsidR="009D7717" w:rsidRDefault="009D7717" w:rsidP="009D7717">
      <w:pPr>
        <w:pStyle w:val="Config"/>
      </w:pPr>
      <w:r>
        <w:t xml:space="preserve">    fi</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#Build_audio (codec, bitrate, channel, rate, volume)</w:t>
      </w:r>
    </w:p>
    <w:p w:rsidR="009D7717" w:rsidRDefault="009D7717" w:rsidP="009D7717">
      <w:pPr>
        <w:pStyle w:val="Config"/>
      </w:pPr>
      <w:r>
        <w:t>#Input: $codec $bitrate $channel $rate $volume</w:t>
      </w:r>
    </w:p>
    <w:p w:rsidR="009D7717" w:rsidRDefault="009D7717" w:rsidP="009D7717">
      <w:pPr>
        <w:pStyle w:val="Config"/>
      </w:pPr>
      <w:r>
        <w:t>function build_audio {</w:t>
      </w:r>
    </w:p>
    <w:p w:rsidR="009D7717" w:rsidRDefault="009D7717" w:rsidP="009D7717">
      <w:pPr>
        <w:pStyle w:val="Config"/>
      </w:pPr>
      <w:r>
        <w:t xml:space="preserve">    echo -c:a $1 -b:a $2 -ac $3 -ar $4 -af volume=$5</w:t>
      </w:r>
    </w:p>
    <w:p w:rsidR="009D7717" w:rsidRDefault="009D7717" w:rsidP="009D7717">
      <w:pPr>
        <w:pStyle w:val="Config"/>
      </w:pPr>
      <w:r>
        <w:t>}</w:t>
      </w:r>
    </w:p>
    <w:p w:rsidR="009D7717" w:rsidRDefault="009D7717" w:rsidP="009D7717">
      <w:pPr>
        <w:pStyle w:val="Config"/>
      </w:pPr>
    </w:p>
    <w:p w:rsidR="009D7717" w:rsidRDefault="009D7717" w:rsidP="009D7717">
      <w:pPr>
        <w:pStyle w:val="Config"/>
      </w:pPr>
    </w:p>
    <w:p w:rsidR="009D7717" w:rsidRDefault="009D7717" w:rsidP="009D7717">
      <w:pPr>
        <w:pStyle w:val="Config"/>
      </w:pPr>
      <w:r>
        <w:t>#Build output</w:t>
      </w:r>
    </w:p>
    <w:p w:rsidR="009D7717" w:rsidRDefault="009D7717" w:rsidP="009D7717">
      <w:pPr>
        <w:pStyle w:val="Config"/>
      </w:pPr>
      <w:r>
        <w:t>#Input: $temp_path $video_version</w:t>
      </w:r>
    </w:p>
    <w:p w:rsidR="009D7717" w:rsidRDefault="009D7717" w:rsidP="009D7717">
      <w:pPr>
        <w:pStyle w:val="Config"/>
      </w:pPr>
      <w:r>
        <w:t>function output {</w:t>
      </w:r>
    </w:p>
    <w:p w:rsidR="009D7717" w:rsidRDefault="009D7717" w:rsidP="009D7717">
      <w:pPr>
        <w:pStyle w:val="Config"/>
      </w:pPr>
      <w:r>
        <w:tab/>
        <w:t>raw_name=$(basename $1)</w:t>
      </w:r>
    </w:p>
    <w:p w:rsidR="009D7717" w:rsidRDefault="009D7717" w:rsidP="009D7717">
      <w:pPr>
        <w:pStyle w:val="Config"/>
      </w:pPr>
      <w:r>
        <w:t xml:space="preserve">    raw_name_no_ext=$(echo ${raw_name%.*})</w:t>
      </w:r>
    </w:p>
    <w:p w:rsidR="009D7717" w:rsidRDefault="009D7717" w:rsidP="009D7717">
      <w:pPr>
        <w:pStyle w:val="Config"/>
      </w:pPr>
      <w:r>
        <w:tab/>
        <w:t>#output</w:t>
      </w:r>
    </w:p>
    <w:p w:rsidR="009D7717" w:rsidRDefault="009D7717" w:rsidP="009D7717">
      <w:pPr>
        <w:pStyle w:val="Config"/>
      </w:pPr>
      <w:r>
        <w:tab/>
        <w:t>mkdir -p "$destination_folder/${raw_name_no_ext}"</w:t>
      </w:r>
    </w:p>
    <w:p w:rsidR="009D7717" w:rsidRDefault="009D7717" w:rsidP="009D7717">
      <w:pPr>
        <w:pStyle w:val="Config"/>
      </w:pPr>
      <w:r>
        <w:tab/>
        <w:t>echo "$destination_folder/${raw_name_no_ext}/${raw_name_no_ext}_$2.mp4"</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#Build file m3u8</w:t>
      </w:r>
    </w:p>
    <w:p w:rsidR="009D7717" w:rsidRDefault="009D7717" w:rsidP="009D7717">
      <w:pPr>
        <w:pStyle w:val="Config"/>
      </w:pPr>
      <w:r>
        <w:t>#Input: $output_version ($output_SU, $output_SD,...)</w:t>
      </w:r>
    </w:p>
    <w:p w:rsidR="009D7717" w:rsidRDefault="009D7717" w:rsidP="009D7717">
      <w:pPr>
        <w:pStyle w:val="Config"/>
      </w:pPr>
      <w:r>
        <w:t>function build_m3u8 {</w:t>
      </w:r>
    </w:p>
    <w:p w:rsidR="009D7717" w:rsidRDefault="009D7717" w:rsidP="009D7717">
      <w:pPr>
        <w:pStyle w:val="Config"/>
      </w:pPr>
      <w:r>
        <w:tab/>
        <w:t>mp4split -o `echo $1 | sed 's/ismv/ism/'` $1</w:t>
      </w:r>
    </w:p>
    <w:p w:rsidR="009D7717" w:rsidRDefault="009D7717" w:rsidP="009D7717">
      <w:pPr>
        <w:pStyle w:val="Config"/>
      </w:pPr>
      <w:r>
        <w:tab/>
        <w:t>mp4split -o `echo $1 | sed 's/ismv/m3u8/'` `echo $1 | sed 's/ismv/ism/'`</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check ouput file</w:t>
      </w:r>
    </w:p>
    <w:p w:rsidR="009D7717" w:rsidRDefault="009D7717" w:rsidP="009D7717">
      <w:pPr>
        <w:pStyle w:val="Config"/>
      </w:pPr>
      <w:r>
        <w:t>#file after transcode completely should compare duration with raw file to know whether transcode successful or not</w:t>
      </w:r>
    </w:p>
    <w:p w:rsidR="009D7717" w:rsidRDefault="009D7717" w:rsidP="009D7717">
      <w:pPr>
        <w:pStyle w:val="Config"/>
      </w:pPr>
      <w:r>
        <w:t xml:space="preserve">#Input: $transcoded_file </w:t>
      </w:r>
    </w:p>
    <w:p w:rsidR="009D7717" w:rsidRDefault="009D7717" w:rsidP="009D7717">
      <w:pPr>
        <w:pStyle w:val="Config"/>
      </w:pPr>
      <w:r>
        <w:t>#Output: 0 is ok, 1 not ok</w:t>
      </w:r>
    </w:p>
    <w:p w:rsidR="009D7717" w:rsidRDefault="009D7717" w:rsidP="009D7717">
      <w:pPr>
        <w:pStyle w:val="Config"/>
      </w:pPr>
      <w:r>
        <w:t>function check_output {</w:t>
      </w:r>
    </w:p>
    <w:p w:rsidR="009D7717" w:rsidRDefault="009D7717" w:rsidP="009D7717">
      <w:pPr>
        <w:pStyle w:val="Config"/>
      </w:pPr>
      <w:r>
        <w:tab/>
        <w:t>duration_file=`ffprobe -loglevel quiet -print_format default=nokey=1:noprint_wrappers=1 -show_entries format=duration $1 | cut -d '.' -f1`</w:t>
      </w:r>
    </w:p>
    <w:p w:rsidR="009D7717" w:rsidRDefault="009D7717" w:rsidP="009D7717">
      <w:pPr>
        <w:pStyle w:val="Config"/>
      </w:pPr>
      <w:r>
        <w:tab/>
        <w:t>if [ `expr $duration_file \* 100 / $duration_raw` -lt 95 ]; then</w:t>
      </w:r>
    </w:p>
    <w:p w:rsidR="009D7717" w:rsidRDefault="009D7717" w:rsidP="009D7717">
      <w:pPr>
        <w:pStyle w:val="Config"/>
      </w:pPr>
      <w:r>
        <w:tab/>
      </w:r>
      <w:r>
        <w:tab/>
        <w:t>echo "$(date)</w:t>
      </w:r>
      <w:r>
        <w:tab/>
      </w:r>
      <w:r>
        <w:tab/>
        <w:t>Error: File after transcode has too short duration than original raw file. Check raw $raw_path, plz" &gt;&gt; $error_dir/error_trans_process.log</w:t>
      </w:r>
    </w:p>
    <w:p w:rsidR="009D7717" w:rsidRDefault="009D7717" w:rsidP="009D7717">
      <w:pPr>
        <w:pStyle w:val="Config"/>
      </w:pPr>
      <w:r>
        <w:tab/>
      </w:r>
      <w:r>
        <w:tab/>
        <w:t>fault_func 1</w:t>
      </w:r>
    </w:p>
    <w:p w:rsidR="009D7717" w:rsidRDefault="009D7717" w:rsidP="009D7717">
      <w:pPr>
        <w:pStyle w:val="Config"/>
      </w:pPr>
      <w:r>
        <w:tab/>
        <w:t>fi</w:t>
      </w:r>
    </w:p>
    <w:p w:rsidR="009D7717" w:rsidRDefault="009D7717" w:rsidP="009D7717">
      <w:pPr>
        <w:pStyle w:val="Config"/>
      </w:pPr>
    </w:p>
    <w:p w:rsidR="009D7717" w:rsidRDefault="009D7717" w:rsidP="009D7717">
      <w:pPr>
        <w:pStyle w:val="Config"/>
      </w:pPr>
      <w:r>
        <w:lastRenderedPageBreak/>
        <w:t>}</w:t>
      </w:r>
    </w:p>
    <w:p w:rsidR="009D7717" w:rsidRDefault="009D7717" w:rsidP="009D7717">
      <w:pPr>
        <w:pStyle w:val="Config"/>
      </w:pPr>
    </w:p>
    <w:p w:rsidR="009D7717" w:rsidRDefault="009D7717" w:rsidP="009D7717">
      <w:pPr>
        <w:pStyle w:val="Config"/>
      </w:pPr>
      <w:r>
        <w:t>#Function update_cms</w:t>
      </w:r>
    </w:p>
    <w:p w:rsidR="009D7717" w:rsidRDefault="009D7717" w:rsidP="009D7717">
      <w:pPr>
        <w:pStyle w:val="Config"/>
      </w:pPr>
      <w:r>
        <w:t>#Update outputs info to cms</w:t>
      </w:r>
    </w:p>
    <w:p w:rsidR="009D7717" w:rsidRDefault="009D7717" w:rsidP="009D7717">
      <w:pPr>
        <w:pStyle w:val="Config"/>
      </w:pPr>
      <w:r>
        <w:t>#Input: $profile_id $content_id $output_SU</w:t>
      </w:r>
    </w:p>
    <w:p w:rsidR="009D7717" w:rsidRDefault="009D7717" w:rsidP="009D7717">
      <w:pPr>
        <w:pStyle w:val="Config"/>
      </w:pPr>
      <w:r>
        <w:t>#Output: update_success.log update_fail.log</w:t>
      </w:r>
    </w:p>
    <w:p w:rsidR="009D7717" w:rsidRDefault="009D7717" w:rsidP="009D7717">
      <w:pPr>
        <w:pStyle w:val="Config"/>
      </w:pPr>
      <w:r>
        <w:t>function update_cms {</w:t>
      </w:r>
    </w:p>
    <w:p w:rsidR="009D7717" w:rsidRDefault="009D7717" w:rsidP="009D7717">
      <w:pPr>
        <w:pStyle w:val="Config"/>
      </w:pPr>
      <w:r>
        <w:tab/>
        <w:t xml:space="preserve">echo "##Start Update CMS##" &gt;&gt; $error_dir/error_trans_process.log </w:t>
      </w:r>
    </w:p>
    <w:p w:rsidR="009D7717" w:rsidRDefault="009D7717" w:rsidP="009D7717">
      <w:pPr>
        <w:pStyle w:val="Config"/>
      </w:pPr>
      <w:r>
        <w:tab/>
        <w:t>local profile_id=$1</w:t>
      </w:r>
    </w:p>
    <w:p w:rsidR="009D7717" w:rsidRDefault="009D7717" w:rsidP="009D7717">
      <w:pPr>
        <w:pStyle w:val="Config"/>
      </w:pPr>
      <w:r>
        <w:t xml:space="preserve">    </w:t>
      </w:r>
      <w:r>
        <w:tab/>
        <w:t>local content_id=$2</w:t>
      </w:r>
    </w:p>
    <w:p w:rsidR="009D7717" w:rsidRDefault="009D7717" w:rsidP="009D7717">
      <w:pPr>
        <w:pStyle w:val="Config"/>
      </w:pPr>
      <w:r>
        <w:tab/>
        <w:t>local file_path=`echo $3 | awk -F '/opt/transcode/disk1/file/' '{print$2}'`</w:t>
      </w:r>
    </w:p>
    <w:p w:rsidR="009D7717" w:rsidRDefault="009D7717" w:rsidP="009D7717">
      <w:pPr>
        <w:pStyle w:val="Config"/>
      </w:pPr>
      <w:r>
        <w:t xml:space="preserve">  </w:t>
      </w:r>
      <w:r>
        <w:tab/>
        <w:t>local bitrate=`ffprobe -loglevel quiet -print_format default=nokey=1:noprint_wrappers=1 -show_entries format=bit_rate $3`</w:t>
      </w:r>
    </w:p>
    <w:p w:rsidR="009D7717" w:rsidRDefault="009D7717" w:rsidP="009D7717">
      <w:pPr>
        <w:pStyle w:val="Config"/>
      </w:pPr>
      <w:r>
        <w:t xml:space="preserve">    </w:t>
      </w:r>
      <w:r>
        <w:tab/>
        <w:t>local width=`ffprobe -loglevel quiet -print_format default=nokey=1:noprint_wrappers=1 -show_entries stream=width $3`</w:t>
      </w:r>
    </w:p>
    <w:p w:rsidR="009D7717" w:rsidRDefault="009D7717" w:rsidP="009D7717">
      <w:pPr>
        <w:pStyle w:val="Config"/>
      </w:pPr>
      <w:r>
        <w:tab/>
        <w:t>local height=`ffprobe -loglevel quiet -print_format default=nokey=1:noprint_wrappers=1 -show_entries stream=height $3`</w:t>
      </w:r>
    </w:p>
    <w:p w:rsidR="009D7717" w:rsidRDefault="009D7717" w:rsidP="009D7717">
      <w:pPr>
        <w:pStyle w:val="Config"/>
      </w:pPr>
      <w:r>
        <w:tab/>
        <w:t xml:space="preserve">local duration=`ffprobe -loglevel quiet -print_format default=nokey=1:noprint_wrappers=1 -show_entries format=duration $3 | cut -d '.' -f1` </w:t>
      </w:r>
    </w:p>
    <w:p w:rsidR="009D7717" w:rsidRDefault="009D7717" w:rsidP="009D7717">
      <w:pPr>
        <w:pStyle w:val="Config"/>
      </w:pPr>
      <w:r>
        <w:tab/>
        <w:t>local output=`curl --data "profile_id=$profile_id&amp;content_id=$content_id&amp;content_type=$content_type&amp;url=$file_path&amp;bitrate=$bitrate&amp;width=$width&amp;height=$height&amp;duration=$duration" "http://$cms:$cms_port/index.php/converter/content-converted" | sed 's/\({\|"\|}\)//g'`</w:t>
      </w:r>
    </w:p>
    <w:p w:rsidR="009D7717" w:rsidRDefault="009D7717" w:rsidP="009D7717">
      <w:pPr>
        <w:pStyle w:val="Config"/>
      </w:pPr>
      <w:r>
        <w:tab/>
        <w:t>local result=`echo $output | awk -F',' '{print$1}' | awk -F':' '{print$2}'`</w:t>
      </w:r>
    </w:p>
    <w:p w:rsidR="009D7717" w:rsidRDefault="009D7717" w:rsidP="009D7717">
      <w:pPr>
        <w:pStyle w:val="Config"/>
      </w:pPr>
      <w:r>
        <w:tab/>
        <w:t>local content_type=$4</w:t>
      </w:r>
    </w:p>
    <w:p w:rsidR="009D7717" w:rsidRDefault="009D7717" w:rsidP="009D7717">
      <w:pPr>
        <w:pStyle w:val="Config"/>
      </w:pPr>
      <w:r>
        <w:tab/>
        <w:t>if [ "$result" != 'true' ]; then</w:t>
      </w:r>
    </w:p>
    <w:p w:rsidR="009D7717" w:rsidRDefault="009D7717" w:rsidP="009D7717">
      <w:pPr>
        <w:pStyle w:val="Config"/>
      </w:pPr>
      <w:r>
        <w:tab/>
      </w:r>
      <w:r>
        <w:tab/>
        <w:t>echo "curl --data \"profile_id=$profile_id&amp;content_id=$content_id&amp;content_type=$content_type&amp;url=$file_path&amp;bitrate=$bitrate&amp;width=$width&amp;height=$height\" \"http://$cms:$cms_port/index.php/converter/content-converted\"" &gt;&gt; $error_dir/update_fail.log</w:t>
      </w:r>
    </w:p>
    <w:p w:rsidR="009D7717" w:rsidRDefault="009D7717" w:rsidP="009D7717">
      <w:pPr>
        <w:pStyle w:val="Config"/>
      </w:pPr>
      <w:r>
        <w:tab/>
      </w:r>
      <w:r>
        <w:tab/>
        <w:t>echo "$(date)</w:t>
      </w:r>
      <w:r>
        <w:tab/>
      </w:r>
      <w:r>
        <w:tab/>
        <w:t>Error: Video $file_path update fail: $output" &gt;&gt; $error_dir/error_trans_process.log</w:t>
      </w:r>
    </w:p>
    <w:p w:rsidR="009D7717" w:rsidRDefault="009D7717" w:rsidP="009D7717">
      <w:pPr>
        <w:pStyle w:val="Config"/>
      </w:pPr>
      <w:r>
        <w:tab/>
      </w:r>
      <w:r>
        <w:tab/>
        <w:t>return 1</w:t>
      </w:r>
    </w:p>
    <w:p w:rsidR="009D7717" w:rsidRDefault="009D7717" w:rsidP="009D7717">
      <w:pPr>
        <w:pStyle w:val="Config"/>
      </w:pPr>
      <w:r>
        <w:tab/>
        <w:t>else</w:t>
      </w:r>
    </w:p>
    <w:p w:rsidR="009D7717" w:rsidRDefault="009D7717" w:rsidP="009D7717">
      <w:pPr>
        <w:pStyle w:val="Config"/>
      </w:pPr>
      <w:r>
        <w:tab/>
      </w:r>
      <w:r>
        <w:tab/>
        <w:t>echo  "curl --data \"profile_id=$profile_id&amp;content_id=$content_id&amp;content_type=$content_type&amp;url=$file_path&amp;bitrate=$bitrate&amp;width=$width&amp;height=$height\" \"http://$cms:$cms_port/index.php/converter/content-converted\"" &gt;&gt; $error_dir/update_success.log</w:t>
      </w:r>
    </w:p>
    <w:p w:rsidR="009D7717" w:rsidRDefault="009D7717" w:rsidP="009D7717">
      <w:pPr>
        <w:pStyle w:val="Config"/>
      </w:pPr>
      <w:r>
        <w:tab/>
      </w:r>
      <w:r>
        <w:tab/>
        <w:t>return 0</w:t>
      </w:r>
    </w:p>
    <w:p w:rsidR="009D7717" w:rsidRDefault="009D7717" w:rsidP="009D7717">
      <w:pPr>
        <w:pStyle w:val="Config"/>
      </w:pPr>
      <w:r>
        <w:tab/>
        <w:t>fi</w:t>
      </w:r>
    </w:p>
    <w:p w:rsidR="009D7717" w:rsidRDefault="009D7717" w:rsidP="009D7717">
      <w:pPr>
        <w:pStyle w:val="Config"/>
      </w:pPr>
      <w:r>
        <w:tab/>
        <w:t>echo "##Done\n##" &gt;&gt; $error_dir/error_trans_process.log</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update status content</w:t>
      </w:r>
    </w:p>
    <w:p w:rsidR="009D7717" w:rsidRDefault="009D7717" w:rsidP="009D7717">
      <w:pPr>
        <w:pStyle w:val="Config"/>
      </w:pPr>
      <w:r>
        <w:t xml:space="preserve">#Input:  $content_id </w:t>
      </w:r>
    </w:p>
    <w:p w:rsidR="009D7717" w:rsidRDefault="009D7717" w:rsidP="009D7717">
      <w:pPr>
        <w:pStyle w:val="Config"/>
      </w:pPr>
      <w:r>
        <w:t>#status_code:</w:t>
      </w:r>
    </w:p>
    <w:p w:rsidR="009D7717" w:rsidRDefault="009D7717" w:rsidP="009D7717">
      <w:pPr>
        <w:pStyle w:val="Config"/>
      </w:pPr>
      <w:r>
        <w:t>#    const STATUS_ACTIVE = 1;</w:t>
      </w:r>
    </w:p>
    <w:p w:rsidR="009D7717" w:rsidRDefault="009D7717" w:rsidP="009D7717">
      <w:pPr>
        <w:pStyle w:val="Config"/>
      </w:pPr>
      <w:r>
        <w:t>#    const STATUS_INACTIVE = 0;</w:t>
      </w:r>
    </w:p>
    <w:p w:rsidR="009D7717" w:rsidRDefault="009D7717" w:rsidP="009D7717">
      <w:pPr>
        <w:pStyle w:val="Config"/>
      </w:pPr>
      <w:r>
        <w:t>#    const STATUS_TEST = 3;</w:t>
      </w:r>
    </w:p>
    <w:p w:rsidR="009D7717" w:rsidRDefault="009D7717" w:rsidP="009D7717">
      <w:pPr>
        <w:pStyle w:val="Config"/>
      </w:pPr>
      <w:r>
        <w:t>#    const STATUS_TRANCODED = 4; // DA TRANSCOE</w:t>
      </w:r>
    </w:p>
    <w:p w:rsidR="009D7717" w:rsidRDefault="009D7717" w:rsidP="009D7717">
      <w:pPr>
        <w:pStyle w:val="Config"/>
      </w:pPr>
      <w:r>
        <w:t>#    const STATUS_TRANCODE_PENDING = 5; // DANG TRANSCOE, Khoa</w:t>
      </w:r>
    </w:p>
    <w:p w:rsidR="009D7717" w:rsidRDefault="009D7717" w:rsidP="009D7717">
      <w:pPr>
        <w:pStyle w:val="Config"/>
      </w:pPr>
      <w:r>
        <w:t>#    const STATUS_RAW=6; // raw chua transcode</w:t>
      </w:r>
    </w:p>
    <w:p w:rsidR="009D7717" w:rsidRDefault="009D7717" w:rsidP="009D7717">
      <w:pPr>
        <w:pStyle w:val="Config"/>
      </w:pPr>
      <w:r>
        <w:t>#    const STATUS_RAW_ERROR=7; // raw error</w:t>
      </w:r>
    </w:p>
    <w:p w:rsidR="009D7717" w:rsidRDefault="009D7717" w:rsidP="009D7717">
      <w:pPr>
        <w:pStyle w:val="Config"/>
      </w:pPr>
      <w:r>
        <w:t>#    const STATUS_UPLOADING=8; // raw error</w:t>
      </w:r>
    </w:p>
    <w:p w:rsidR="009D7717" w:rsidRDefault="009D7717" w:rsidP="009D7717">
      <w:pPr>
        <w:pStyle w:val="Config"/>
      </w:pPr>
      <w:r>
        <w:t>function update_status {</w:t>
      </w:r>
    </w:p>
    <w:p w:rsidR="009D7717" w:rsidRDefault="009D7717" w:rsidP="009D7717">
      <w:pPr>
        <w:pStyle w:val="Config"/>
      </w:pPr>
      <w:r>
        <w:lastRenderedPageBreak/>
        <w:tab/>
        <w:t>local profile_id=$1</w:t>
      </w:r>
    </w:p>
    <w:p w:rsidR="009D7717" w:rsidRDefault="009D7717" w:rsidP="009D7717">
      <w:pPr>
        <w:pStyle w:val="Config"/>
      </w:pPr>
      <w:r>
        <w:tab/>
        <w:t>curl --data "profile_id=$profile_id&amp;status=4" "http://$cms:$cms_port/index.php/converter/update-status-content" &gt;&gt; $error_dir/error_trans_process.log</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#Function: perform transcoding</w:t>
      </w:r>
    </w:p>
    <w:p w:rsidR="009D7717" w:rsidRDefault="009D7717" w:rsidP="009D7717">
      <w:pPr>
        <w:pStyle w:val="Config"/>
      </w:pPr>
      <w:r>
        <w:t>function transcode {</w:t>
      </w:r>
    </w:p>
    <w:p w:rsidR="009D7717" w:rsidRDefault="009D7717" w:rsidP="009D7717">
      <w:pPr>
        <w:pStyle w:val="Config"/>
      </w:pPr>
      <w:r>
        <w:tab/>
        <w:t xml:space="preserve">for i in "$@"; do </w:t>
      </w:r>
    </w:p>
    <w:p w:rsidR="009D7717" w:rsidRDefault="009D7717" w:rsidP="009D7717">
      <w:pPr>
        <w:pStyle w:val="Config"/>
      </w:pPr>
      <w:r>
        <w:tab/>
      </w:r>
      <w:r>
        <w:tab/>
        <w:t>case "$i" in</w:t>
      </w:r>
    </w:p>
    <w:p w:rsidR="009D7717" w:rsidRDefault="009D7717" w:rsidP="009D7717">
      <w:pPr>
        <w:pStyle w:val="Config"/>
      </w:pPr>
      <w:r>
        <w:tab/>
      </w:r>
      <w:r>
        <w:tab/>
      </w:r>
      <w:r>
        <w:tab/>
        <w:t>SU)</w:t>
      </w:r>
    </w:p>
    <w:p w:rsidR="009D7717" w:rsidRDefault="009D7717" w:rsidP="009D7717">
      <w:pPr>
        <w:pStyle w:val="Config"/>
      </w:pPr>
      <w:r>
        <w:tab/>
      </w:r>
      <w:r>
        <w:tab/>
      </w:r>
      <w:r>
        <w:tab/>
      </w:r>
      <w:r>
        <w:tab/>
        <w:t>video_SU=$(build_video libx264 2000k $(build_vf 1280 720 $sub))</w:t>
      </w:r>
    </w:p>
    <w:p w:rsidR="009D7717" w:rsidRDefault="009D7717" w:rsidP="009D7717">
      <w:pPr>
        <w:pStyle w:val="Config"/>
      </w:pPr>
      <w:r>
        <w:tab/>
      </w:r>
      <w:r>
        <w:tab/>
      </w:r>
      <w:r>
        <w:tab/>
      </w:r>
      <w:r>
        <w:tab/>
        <w:t>audio_SU=$(build_audio libfaac 128k 2 44100 2)</w:t>
      </w:r>
    </w:p>
    <w:p w:rsidR="009D7717" w:rsidRDefault="009D7717" w:rsidP="009D7717">
      <w:pPr>
        <w:pStyle w:val="Config"/>
      </w:pPr>
      <w:r>
        <w:tab/>
      </w:r>
      <w:r>
        <w:tab/>
      </w:r>
      <w:r>
        <w:tab/>
      </w:r>
      <w:r>
        <w:tab/>
        <w:t>output_SU=$(output $temp_path $i)</w:t>
      </w:r>
    </w:p>
    <w:p w:rsidR="009D7717" w:rsidRDefault="009D7717" w:rsidP="009D7717">
      <w:pPr>
        <w:pStyle w:val="Config"/>
      </w:pPr>
      <w:r>
        <w:tab/>
      </w:r>
      <w:r>
        <w:tab/>
      </w:r>
      <w:r>
        <w:tab/>
        <w:t xml:space="preserve"> ;;</w:t>
      </w:r>
    </w:p>
    <w:p w:rsidR="009D7717" w:rsidRDefault="009D7717" w:rsidP="009D7717">
      <w:pPr>
        <w:pStyle w:val="Config"/>
      </w:pPr>
      <w:r>
        <w:tab/>
      </w:r>
      <w:r>
        <w:tab/>
      </w:r>
      <w:r>
        <w:tab/>
        <w:t>HD)</w:t>
      </w:r>
    </w:p>
    <w:p w:rsidR="009D7717" w:rsidRDefault="009D7717" w:rsidP="009D7717">
      <w:pPr>
        <w:pStyle w:val="Config"/>
      </w:pPr>
      <w:r>
        <w:tab/>
      </w:r>
      <w:r>
        <w:tab/>
      </w:r>
      <w:r>
        <w:tab/>
      </w:r>
      <w:r>
        <w:tab/>
        <w:t>video_HD=$(build_video libx264 1200k $(build_vf 1280 720 $sub))</w:t>
      </w:r>
    </w:p>
    <w:p w:rsidR="009D7717" w:rsidRDefault="009D7717" w:rsidP="009D7717">
      <w:pPr>
        <w:pStyle w:val="Config"/>
      </w:pPr>
      <w:r>
        <w:tab/>
      </w:r>
      <w:r>
        <w:tab/>
      </w:r>
      <w:r>
        <w:tab/>
      </w:r>
      <w:r>
        <w:tab/>
        <w:t>audio_HD=$(build_audio libfaac 128k 2 44100 2)</w:t>
      </w:r>
    </w:p>
    <w:p w:rsidR="009D7717" w:rsidRDefault="009D7717" w:rsidP="009D7717">
      <w:pPr>
        <w:pStyle w:val="Config"/>
      </w:pPr>
      <w:r>
        <w:tab/>
      </w:r>
      <w:r>
        <w:tab/>
      </w:r>
      <w:r>
        <w:tab/>
      </w:r>
      <w:r>
        <w:tab/>
        <w:t>output_HD=$(output $temp_path $i)</w:t>
      </w:r>
    </w:p>
    <w:p w:rsidR="009D7717" w:rsidRDefault="009D7717" w:rsidP="009D7717">
      <w:pPr>
        <w:pStyle w:val="Config"/>
      </w:pPr>
      <w:r>
        <w:tab/>
      </w:r>
      <w:r>
        <w:tab/>
      </w:r>
      <w:r>
        <w:tab/>
        <w:t xml:space="preserve"> ;;</w:t>
      </w:r>
    </w:p>
    <w:p w:rsidR="009D7717" w:rsidRDefault="009D7717" w:rsidP="009D7717">
      <w:pPr>
        <w:pStyle w:val="Config"/>
      </w:pPr>
      <w:r>
        <w:tab/>
      </w:r>
      <w:r>
        <w:tab/>
      </w:r>
      <w:r>
        <w:tab/>
        <w:t>SD)</w:t>
      </w:r>
    </w:p>
    <w:p w:rsidR="009D7717" w:rsidRDefault="009D7717" w:rsidP="009D7717">
      <w:pPr>
        <w:pStyle w:val="Config"/>
      </w:pPr>
      <w:r>
        <w:tab/>
      </w:r>
      <w:r>
        <w:tab/>
      </w:r>
      <w:r>
        <w:tab/>
      </w:r>
      <w:r>
        <w:tab/>
        <w:t>video_SD=$(build_video libx264 800k $(build_vf 848 480 $sub))</w:t>
      </w:r>
    </w:p>
    <w:p w:rsidR="009D7717" w:rsidRDefault="009D7717" w:rsidP="009D7717">
      <w:pPr>
        <w:pStyle w:val="Config"/>
      </w:pPr>
      <w:r>
        <w:tab/>
      </w:r>
      <w:r>
        <w:tab/>
      </w:r>
      <w:r>
        <w:tab/>
      </w:r>
      <w:r>
        <w:tab/>
        <w:t>audio_SD=$(build_audio libfaac 64k 2 44100 2)</w:t>
      </w:r>
    </w:p>
    <w:p w:rsidR="009D7717" w:rsidRDefault="009D7717" w:rsidP="009D7717">
      <w:pPr>
        <w:pStyle w:val="Config"/>
      </w:pPr>
      <w:r>
        <w:tab/>
      </w:r>
      <w:r>
        <w:tab/>
      </w:r>
      <w:r>
        <w:tab/>
      </w:r>
      <w:r>
        <w:tab/>
        <w:t>output_SD=$(output $temp_path $i)</w:t>
      </w:r>
    </w:p>
    <w:p w:rsidR="009D7717" w:rsidRDefault="009D7717" w:rsidP="009D7717">
      <w:pPr>
        <w:pStyle w:val="Config"/>
      </w:pPr>
      <w:r>
        <w:tab/>
      </w:r>
      <w:r>
        <w:tab/>
      </w:r>
      <w:r>
        <w:tab/>
        <w:t xml:space="preserve"> ;;</w:t>
      </w:r>
    </w:p>
    <w:p w:rsidR="009D7717" w:rsidRDefault="009D7717" w:rsidP="009D7717">
      <w:pPr>
        <w:pStyle w:val="Config"/>
      </w:pPr>
      <w:r>
        <w:tab/>
      </w:r>
      <w:r>
        <w:tab/>
      </w:r>
      <w:r>
        <w:tab/>
        <w:t>MB)</w:t>
      </w:r>
    </w:p>
    <w:p w:rsidR="009D7717" w:rsidRDefault="009D7717" w:rsidP="009D7717">
      <w:pPr>
        <w:pStyle w:val="Config"/>
      </w:pPr>
      <w:r>
        <w:tab/>
      </w:r>
      <w:r>
        <w:tab/>
      </w:r>
      <w:r>
        <w:tab/>
      </w:r>
      <w:r>
        <w:tab/>
        <w:t>video_MB=$(build_video libx264 500k $(build_vf 640 360 $sub))</w:t>
      </w:r>
    </w:p>
    <w:p w:rsidR="009D7717" w:rsidRDefault="009D7717" w:rsidP="009D7717">
      <w:pPr>
        <w:pStyle w:val="Config"/>
      </w:pPr>
      <w:r>
        <w:tab/>
      </w:r>
      <w:r>
        <w:tab/>
      </w:r>
      <w:r>
        <w:tab/>
      </w:r>
      <w:r>
        <w:tab/>
        <w:t>audio_MB=$(build_audio libfaac 64k 2 44100 2)</w:t>
      </w:r>
    </w:p>
    <w:p w:rsidR="009D7717" w:rsidRDefault="009D7717" w:rsidP="009D7717">
      <w:pPr>
        <w:pStyle w:val="Config"/>
      </w:pPr>
      <w:r>
        <w:tab/>
      </w:r>
      <w:r>
        <w:tab/>
      </w:r>
      <w:r>
        <w:tab/>
      </w:r>
      <w:r>
        <w:tab/>
        <w:t>output_MB=$(output $temp_path $i)</w:t>
      </w:r>
    </w:p>
    <w:p w:rsidR="009D7717" w:rsidRDefault="009D7717" w:rsidP="009D7717">
      <w:pPr>
        <w:pStyle w:val="Config"/>
      </w:pPr>
      <w:r>
        <w:tab/>
      </w:r>
      <w:r>
        <w:tab/>
      </w:r>
      <w:r>
        <w:tab/>
        <w:t xml:space="preserve"> ;;</w:t>
      </w:r>
    </w:p>
    <w:p w:rsidR="009D7717" w:rsidRDefault="009D7717" w:rsidP="009D7717">
      <w:pPr>
        <w:pStyle w:val="Config"/>
      </w:pPr>
      <w:r>
        <w:tab/>
      </w:r>
      <w:r>
        <w:tab/>
      </w:r>
      <w:r>
        <w:tab/>
        <w:t>FP)</w:t>
      </w:r>
    </w:p>
    <w:p w:rsidR="009D7717" w:rsidRDefault="009D7717" w:rsidP="009D7717">
      <w:pPr>
        <w:pStyle w:val="Config"/>
      </w:pPr>
      <w:r>
        <w:tab/>
      </w:r>
      <w:r>
        <w:tab/>
      </w:r>
      <w:r>
        <w:tab/>
      </w:r>
      <w:r>
        <w:tab/>
        <w:t>video_FP=$(build_video libx264 300k $(build_vf 424 240 $sub))</w:t>
      </w:r>
    </w:p>
    <w:p w:rsidR="009D7717" w:rsidRDefault="009D7717" w:rsidP="009D7717">
      <w:pPr>
        <w:pStyle w:val="Config"/>
      </w:pPr>
      <w:r>
        <w:tab/>
      </w:r>
      <w:r>
        <w:tab/>
      </w:r>
      <w:r>
        <w:tab/>
      </w:r>
      <w:r>
        <w:tab/>
        <w:t>audio_FP=$(build_audio libfaac 64k 2 44100 2)</w:t>
      </w:r>
    </w:p>
    <w:p w:rsidR="009D7717" w:rsidRDefault="009D7717" w:rsidP="009D7717">
      <w:pPr>
        <w:pStyle w:val="Config"/>
      </w:pPr>
      <w:r>
        <w:tab/>
      </w:r>
      <w:r>
        <w:tab/>
      </w:r>
      <w:r>
        <w:tab/>
      </w:r>
      <w:r>
        <w:tab/>
        <w:t>output_FP=$(output $temp_path $i)</w:t>
      </w:r>
    </w:p>
    <w:p w:rsidR="009D7717" w:rsidRDefault="009D7717" w:rsidP="009D7717">
      <w:pPr>
        <w:pStyle w:val="Config"/>
      </w:pPr>
      <w:r>
        <w:tab/>
      </w:r>
      <w:r>
        <w:tab/>
      </w:r>
      <w:r>
        <w:tab/>
        <w:t xml:space="preserve"> ;;</w:t>
      </w:r>
      <w:r>
        <w:tab/>
      </w:r>
    </w:p>
    <w:p w:rsidR="009D7717" w:rsidRDefault="009D7717" w:rsidP="009D7717">
      <w:pPr>
        <w:pStyle w:val="Config"/>
      </w:pPr>
      <w:r>
        <w:tab/>
      </w:r>
      <w:r>
        <w:tab/>
        <w:t>esac</w:t>
      </w:r>
    </w:p>
    <w:p w:rsidR="009D7717" w:rsidRDefault="009D7717" w:rsidP="009D7717">
      <w:pPr>
        <w:pStyle w:val="Config"/>
      </w:pPr>
      <w:r>
        <w:tab/>
        <w:t>done</w:t>
      </w:r>
    </w:p>
    <w:p w:rsidR="009D7717" w:rsidRDefault="009D7717" w:rsidP="009D7717">
      <w:pPr>
        <w:pStyle w:val="Config"/>
      </w:pPr>
      <w:r>
        <w:tab/>
        <w:t>case "$#" in</w:t>
      </w:r>
    </w:p>
    <w:p w:rsidR="009D7717" w:rsidRDefault="009D7717" w:rsidP="009D7717">
      <w:pPr>
        <w:pStyle w:val="Config"/>
      </w:pPr>
      <w:r>
        <w:tab/>
      </w:r>
      <w:r>
        <w:tab/>
        <w:t>1)</w:t>
      </w:r>
    </w:p>
    <w:p w:rsidR="009D7717" w:rsidRDefault="009D7717" w:rsidP="009D7717">
      <w:pPr>
        <w:pStyle w:val="Config"/>
      </w:pPr>
      <w:r>
        <w:tab/>
      </w:r>
      <w:r>
        <w:tab/>
      </w:r>
      <w:r>
        <w:tab/>
        <w:t>echo "ffmpeg $main_opt $video_FP $audio_FP $output_FP" &gt;&gt; $error_dir/error_trans_process.log</w:t>
      </w:r>
    </w:p>
    <w:p w:rsidR="009D7717" w:rsidRDefault="009D7717" w:rsidP="009D7717">
      <w:pPr>
        <w:pStyle w:val="Config"/>
      </w:pPr>
      <w:r>
        <w:tab/>
      </w:r>
      <w:r>
        <w:tab/>
      </w:r>
      <w:r>
        <w:tab/>
        <w:t>ffmpeg $main_opt $video_FP $audio_FP $output_FP</w:t>
      </w:r>
    </w:p>
    <w:p w:rsidR="009D7717" w:rsidRDefault="009D7717" w:rsidP="009D7717">
      <w:pPr>
        <w:pStyle w:val="Config"/>
      </w:pPr>
      <w:r>
        <w:tab/>
      </w:r>
      <w:r>
        <w:tab/>
        <w:t xml:space="preserve"> ;;</w:t>
      </w:r>
    </w:p>
    <w:p w:rsidR="009D7717" w:rsidRDefault="009D7717" w:rsidP="009D7717">
      <w:pPr>
        <w:pStyle w:val="Config"/>
      </w:pPr>
      <w:r>
        <w:tab/>
      </w:r>
      <w:r>
        <w:tab/>
        <w:t>2)</w:t>
      </w:r>
    </w:p>
    <w:p w:rsidR="009D7717" w:rsidRDefault="009D7717" w:rsidP="009D7717">
      <w:pPr>
        <w:pStyle w:val="Config"/>
      </w:pPr>
      <w:r>
        <w:tab/>
      </w:r>
      <w:r>
        <w:tab/>
      </w:r>
      <w:r>
        <w:tab/>
        <w:t>echo "ffmpeg $main_opt $video_MB $audio_MB $output_MB $video_FP $audio_FP $output_FP" &gt;&gt; $error_dir/error_trans_process.log</w:t>
      </w:r>
    </w:p>
    <w:p w:rsidR="009D7717" w:rsidRDefault="009D7717" w:rsidP="009D7717">
      <w:pPr>
        <w:pStyle w:val="Config"/>
      </w:pPr>
      <w:r>
        <w:tab/>
      </w:r>
      <w:r>
        <w:tab/>
      </w:r>
      <w:r>
        <w:tab/>
        <w:t>ffmpeg $main_opt $video_MB $audio_MB $output_MB $video_FP $audio_FP $output_FP</w:t>
      </w:r>
    </w:p>
    <w:p w:rsidR="009D7717" w:rsidRDefault="009D7717" w:rsidP="009D7717">
      <w:pPr>
        <w:pStyle w:val="Config"/>
      </w:pPr>
      <w:r>
        <w:tab/>
      </w:r>
      <w:r>
        <w:tab/>
        <w:t xml:space="preserve"> ;;</w:t>
      </w:r>
    </w:p>
    <w:p w:rsidR="009D7717" w:rsidRDefault="009D7717" w:rsidP="009D7717">
      <w:pPr>
        <w:pStyle w:val="Config"/>
      </w:pPr>
      <w:r>
        <w:tab/>
      </w:r>
      <w:r>
        <w:tab/>
        <w:t>3)</w:t>
      </w:r>
    </w:p>
    <w:p w:rsidR="009D7717" w:rsidRDefault="009D7717" w:rsidP="009D7717">
      <w:pPr>
        <w:pStyle w:val="Config"/>
      </w:pPr>
      <w:r>
        <w:tab/>
      </w:r>
      <w:r>
        <w:tab/>
      </w:r>
      <w:r>
        <w:tab/>
        <w:t>echo "ffmpeg $main_opt $video_SD $audio_SD $output_SD $video_MB $audio_MB $output_MB $video_FP $audio_FP $output_FP" &gt;&gt; $error_dir/error_trans_process.log</w:t>
      </w:r>
    </w:p>
    <w:p w:rsidR="009D7717" w:rsidRDefault="009D7717" w:rsidP="009D7717">
      <w:pPr>
        <w:pStyle w:val="Config"/>
      </w:pPr>
      <w:r>
        <w:lastRenderedPageBreak/>
        <w:tab/>
      </w:r>
      <w:r>
        <w:tab/>
      </w:r>
      <w:r>
        <w:tab/>
        <w:t>ffmpeg $main_opt $video_SD $audio_SD $output_SD $video_MB $audio_MB $output_MB $video_FP $audio_FP $output_FP</w:t>
      </w:r>
    </w:p>
    <w:p w:rsidR="009D7717" w:rsidRDefault="009D7717" w:rsidP="009D7717">
      <w:pPr>
        <w:pStyle w:val="Config"/>
      </w:pPr>
      <w:r>
        <w:tab/>
      </w:r>
      <w:r>
        <w:tab/>
        <w:t xml:space="preserve"> ;;</w:t>
      </w:r>
    </w:p>
    <w:p w:rsidR="009D7717" w:rsidRDefault="009D7717" w:rsidP="009D7717">
      <w:pPr>
        <w:pStyle w:val="Config"/>
      </w:pPr>
      <w:r>
        <w:tab/>
      </w:r>
      <w:r>
        <w:tab/>
        <w:t>4)</w:t>
      </w:r>
    </w:p>
    <w:p w:rsidR="009D7717" w:rsidRDefault="009D7717" w:rsidP="009D7717">
      <w:pPr>
        <w:pStyle w:val="Config"/>
      </w:pPr>
      <w:r>
        <w:tab/>
      </w:r>
      <w:r>
        <w:tab/>
      </w:r>
      <w:r>
        <w:tab/>
        <w:t>echo "ffmpeg $main_opt $video_HD $audio_HD $output_HD $video_SD $audio_SD $output_SD $video_MB $audio_MB $output_MB $video_FP $audio_FP $output_FP" &gt;&gt; $error_dir/error_trans_process.log</w:t>
      </w:r>
    </w:p>
    <w:p w:rsidR="009D7717" w:rsidRDefault="009D7717" w:rsidP="009D7717">
      <w:pPr>
        <w:pStyle w:val="Config"/>
      </w:pPr>
      <w:r>
        <w:tab/>
      </w:r>
      <w:r>
        <w:tab/>
      </w:r>
      <w:r>
        <w:tab/>
        <w:t>ffmpeg $main_opt $video_HD $audio_HD $output_HD $video_SD $audio_SD $output_SD $video_MB $audio_MB $output_MB $video_FP $audio_FP $output_FP</w:t>
      </w:r>
    </w:p>
    <w:p w:rsidR="009D7717" w:rsidRDefault="009D7717" w:rsidP="009D7717">
      <w:pPr>
        <w:pStyle w:val="Config"/>
      </w:pPr>
      <w:r>
        <w:tab/>
      </w:r>
      <w:r>
        <w:tab/>
        <w:t xml:space="preserve"> ;;</w:t>
      </w:r>
    </w:p>
    <w:p w:rsidR="009D7717" w:rsidRDefault="009D7717" w:rsidP="009D7717">
      <w:pPr>
        <w:pStyle w:val="Config"/>
      </w:pPr>
      <w:r>
        <w:tab/>
      </w:r>
      <w:r>
        <w:tab/>
        <w:t>5)</w:t>
      </w:r>
    </w:p>
    <w:p w:rsidR="009D7717" w:rsidRDefault="009D7717" w:rsidP="009D7717">
      <w:pPr>
        <w:pStyle w:val="Config"/>
      </w:pPr>
      <w:r>
        <w:tab/>
      </w:r>
      <w:r>
        <w:tab/>
      </w:r>
      <w:r>
        <w:tab/>
        <w:t>echo "ffmpeg $main_opt $video_SU $audio_SU $output_SU $video_HD $audio_HD $output_HD $video_SD $audio_SD $output_SD $video_MB $audio_MB $output_MB $video_FP $audio_FP $output_FP" &gt;&gt; $error_dir/error_trans_process.log</w:t>
      </w:r>
    </w:p>
    <w:p w:rsidR="009D7717" w:rsidRDefault="009D7717" w:rsidP="009D7717">
      <w:pPr>
        <w:pStyle w:val="Config"/>
      </w:pPr>
      <w:r>
        <w:tab/>
      </w:r>
      <w:r>
        <w:tab/>
      </w:r>
      <w:r>
        <w:tab/>
        <w:t>ffmpeg $main_opt $video_SU $audio_SU $output_SU $video_HD $audio_HD $output_HD $video_SD $audio_SD $output_SD $video_MB $audio_MB $output_MB $video_FP $audio_FP $output_FP</w:t>
      </w:r>
    </w:p>
    <w:p w:rsidR="009D7717" w:rsidRDefault="009D7717" w:rsidP="009D7717">
      <w:pPr>
        <w:pStyle w:val="Config"/>
      </w:pPr>
      <w:r>
        <w:tab/>
      </w:r>
      <w:r>
        <w:tab/>
        <w:t xml:space="preserve"> ;;</w:t>
      </w:r>
    </w:p>
    <w:p w:rsidR="009D7717" w:rsidRDefault="009D7717" w:rsidP="009D7717">
      <w:pPr>
        <w:pStyle w:val="Config"/>
      </w:pPr>
      <w:r>
        <w:tab/>
        <w:t>esac</w:t>
      </w:r>
    </w:p>
    <w:p w:rsidR="009D7717" w:rsidRDefault="009D7717" w:rsidP="009D7717">
      <w:pPr>
        <w:pStyle w:val="Config"/>
      </w:pPr>
      <w:r>
        <w:tab/>
        <w:t>if [ $? ne 0 ]; then</w:t>
      </w:r>
    </w:p>
    <w:p w:rsidR="009D7717" w:rsidRDefault="009D7717" w:rsidP="009D7717">
      <w:pPr>
        <w:pStyle w:val="Config"/>
      </w:pPr>
      <w:r>
        <w:t>#if transcode fail, log &amp;&amp; recover raw_path</w:t>
      </w:r>
    </w:p>
    <w:p w:rsidR="009D7717" w:rsidRDefault="009D7717" w:rsidP="009D7717">
      <w:pPr>
        <w:pStyle w:val="Config"/>
      </w:pPr>
      <w:r>
        <w:tab/>
      </w:r>
      <w:r>
        <w:tab/>
        <w:t>echo "$(date)</w:t>
      </w:r>
      <w:r>
        <w:tab/>
      </w:r>
      <w:r>
        <w:tab/>
        <w:t>Error: Transcode process fail with $raw_path" &gt;&gt; $error_dir/error_trans_process.log</w:t>
      </w:r>
    </w:p>
    <w:p w:rsidR="009D7717" w:rsidRDefault="009D7717" w:rsidP="009D7717">
      <w:pPr>
        <w:pStyle w:val="Config"/>
      </w:pPr>
      <w:r>
        <w:tab/>
      </w:r>
      <w:r>
        <w:tab/>
        <w:t>fault_func 2</w:t>
      </w:r>
    </w:p>
    <w:p w:rsidR="009D7717" w:rsidRDefault="009D7717" w:rsidP="009D7717">
      <w:pPr>
        <w:pStyle w:val="Config"/>
      </w:pPr>
      <w:r>
        <w:tab/>
        <w:t>fi</w:t>
      </w:r>
      <w:r>
        <w:tab/>
      </w:r>
    </w:p>
    <w:p w:rsidR="009D7717" w:rsidRDefault="009D7717" w:rsidP="009D7717">
      <w:pPr>
        <w:pStyle w:val="Config"/>
      </w:pPr>
      <w:r>
        <w:tab/>
        <w:t>check_output $output_FP</w:t>
      </w:r>
    </w:p>
    <w:p w:rsidR="009D7717" w:rsidRDefault="009D7717" w:rsidP="009D7717">
      <w:pPr>
        <w:pStyle w:val="Config"/>
      </w:pPr>
      <w:r>
        <w:t>#Remove raw file</w:t>
      </w:r>
    </w:p>
    <w:p w:rsidR="009D7717" w:rsidRDefault="009D7717" w:rsidP="009D7717">
      <w:pPr>
        <w:pStyle w:val="Config"/>
      </w:pPr>
      <w:r>
        <w:t>#</w:t>
      </w:r>
      <w:r>
        <w:tab/>
        <w:t>rm -rf $temp_path</w:t>
      </w:r>
    </w:p>
    <w:p w:rsidR="009D7717" w:rsidRDefault="009D7717" w:rsidP="009D7717">
      <w:pPr>
        <w:pStyle w:val="Config"/>
      </w:pPr>
      <w:r>
        <w:t>#</w:t>
      </w:r>
      <w:r>
        <w:tab/>
        <w:t>rm -rf $sub_path</w:t>
      </w:r>
    </w:p>
    <w:p w:rsidR="009D7717" w:rsidRDefault="009D7717" w:rsidP="009D7717">
      <w:pPr>
        <w:pStyle w:val="Config"/>
      </w:pPr>
      <w:r>
        <w:tab/>
        <w:t>sed -i "/$profile_id/ s/^.*$//;/^\s*$/d" $log_dir/hash.tmp</w:t>
      </w:r>
      <w:r>
        <w:tab/>
      </w:r>
    </w:p>
    <w:p w:rsidR="009D7717" w:rsidRDefault="009D7717" w:rsidP="009D7717">
      <w:pPr>
        <w:pStyle w:val="Config"/>
      </w:pPr>
      <w:r>
        <w:t>}</w:t>
      </w:r>
      <w:r>
        <w:tab/>
      </w:r>
      <w:r>
        <w:tab/>
      </w:r>
    </w:p>
    <w:p w:rsidR="009D7717" w:rsidRDefault="009D7717" w:rsidP="009D7717">
      <w:pPr>
        <w:pStyle w:val="Config"/>
      </w:pPr>
    </w:p>
    <w:p w:rsidR="009D7717" w:rsidRDefault="009D7717" w:rsidP="009D7717">
      <w:pPr>
        <w:pStyle w:val="Config"/>
      </w:pPr>
      <w:r>
        <w:t>######################################################</w:t>
      </w:r>
    </w:p>
    <w:p w:rsidR="009D7717" w:rsidRDefault="009D7717" w:rsidP="009D7717">
      <w:pPr>
        <w:pStyle w:val="Config"/>
      </w:pPr>
      <w:r>
        <w:t>#MAIN BODY - TRANSCODE PROCESS</w:t>
      </w:r>
    </w:p>
    <w:p w:rsidR="009D7717" w:rsidRDefault="009D7717" w:rsidP="009D7717">
      <w:pPr>
        <w:pStyle w:val="Config"/>
      </w:pPr>
      <w:r>
        <w:t>######################################################</w:t>
      </w:r>
    </w:p>
    <w:p w:rsidR="009D7717" w:rsidRDefault="009D7717" w:rsidP="009D7717">
      <w:pPr>
        <w:pStyle w:val="Config"/>
      </w:pPr>
    </w:p>
    <w:p w:rsidR="009D7717" w:rsidRDefault="009D7717" w:rsidP="009D7717">
      <w:pPr>
        <w:pStyle w:val="Config"/>
      </w:pPr>
      <w:r>
        <w:t>while [ 1 ]; do</w:t>
      </w:r>
    </w:p>
    <w:p w:rsidR="009D7717" w:rsidRDefault="009D7717" w:rsidP="009D7717">
      <w:pPr>
        <w:pStyle w:val="Config"/>
      </w:pPr>
      <w:r>
        <w:tab/>
        <w:t>sleep_time=`awk -vmin=60 -vmax=100 'BEGIN{srand(); print int(min+rand()*(max-min+1))}'`</w:t>
      </w:r>
    </w:p>
    <w:p w:rsidR="009D7717" w:rsidRDefault="009D7717" w:rsidP="009D7717">
      <w:pPr>
        <w:pStyle w:val="Config"/>
      </w:pPr>
      <w:r>
        <w:tab/>
      </w:r>
    </w:p>
    <w:p w:rsidR="009D7717" w:rsidRDefault="009D7717" w:rsidP="009D7717">
      <w:pPr>
        <w:pStyle w:val="Config"/>
      </w:pPr>
      <w:r>
        <w:t>#get &amp; process raw infor</w:t>
      </w:r>
    </w:p>
    <w:p w:rsidR="009D7717" w:rsidRDefault="009D7717" w:rsidP="009D7717">
      <w:pPr>
        <w:pStyle w:val="Config"/>
      </w:pPr>
      <w:r>
        <w:tab/>
        <w:t>check_cms $cms $cms_port</w:t>
      </w:r>
    </w:p>
    <w:p w:rsidR="009D7717" w:rsidRDefault="009D7717" w:rsidP="009D7717">
      <w:pPr>
        <w:pStyle w:val="Config"/>
      </w:pPr>
      <w:r>
        <w:tab/>
        <w:t>get_link="http://$cms:$cms_port/converter/contents-raw"</w:t>
      </w:r>
    </w:p>
    <w:p w:rsidR="009D7717" w:rsidRDefault="009D7717" w:rsidP="009D7717">
      <w:pPr>
        <w:pStyle w:val="Config"/>
      </w:pPr>
      <w:r>
        <w:tab/>
        <w:t>output=`curl -m 5 "$get_link" | sed 's/\({\|"\|}\)//g'`</w:t>
      </w:r>
    </w:p>
    <w:p w:rsidR="009D7717" w:rsidRDefault="009D7717" w:rsidP="009D7717">
      <w:pPr>
        <w:pStyle w:val="Config"/>
      </w:pPr>
      <w:r>
        <w:tab/>
        <w:t>echo "$(date)</w:t>
      </w:r>
      <w:r>
        <w:tab/>
      </w:r>
      <w:r>
        <w:tab/>
        <w:t>Info: Get link result: $output" &gt;&gt; $error_dir/error_trans_process.log</w:t>
      </w:r>
    </w:p>
    <w:p w:rsidR="009D7717" w:rsidRDefault="009D7717" w:rsidP="009D7717">
      <w:pPr>
        <w:pStyle w:val="Config"/>
      </w:pPr>
      <w:r>
        <w:tab/>
        <w:t>result=`echo $output | awk -F',' '{print$1}' | awk -F':' '{print$2}'`</w:t>
      </w:r>
    </w:p>
    <w:p w:rsidR="009D7717" w:rsidRDefault="009D7717" w:rsidP="009D7717">
      <w:pPr>
        <w:pStyle w:val="Config"/>
      </w:pPr>
      <w:r>
        <w:t>#</w:t>
      </w:r>
      <w:r>
        <w:tab/>
        <w:t>raw_path='/opt/transcode/raw/test.mkv'</w:t>
      </w:r>
    </w:p>
    <w:p w:rsidR="009D7717" w:rsidRDefault="009D7717" w:rsidP="009D7717">
      <w:pPr>
        <w:pStyle w:val="Config"/>
      </w:pPr>
      <w:r>
        <w:tab/>
        <w:t>if [ "$result" != 'true' ]; then</w:t>
      </w:r>
    </w:p>
    <w:p w:rsidR="009D7717" w:rsidRDefault="009D7717" w:rsidP="009D7717">
      <w:pPr>
        <w:pStyle w:val="Config"/>
      </w:pPr>
      <w:r>
        <w:tab/>
      </w:r>
      <w:r>
        <w:tab/>
        <w:t>echo "$(date)</w:t>
      </w:r>
      <w:r>
        <w:tab/>
      </w:r>
      <w:r>
        <w:tab/>
        <w:t>Warning: no raw file .....go to bed...zzz...zzz" &gt;&gt; $error_dir/error_trans_process.log</w:t>
      </w:r>
    </w:p>
    <w:p w:rsidR="009D7717" w:rsidRDefault="009D7717" w:rsidP="009D7717">
      <w:pPr>
        <w:pStyle w:val="Config"/>
      </w:pPr>
      <w:r>
        <w:tab/>
      </w:r>
      <w:r>
        <w:tab/>
        <w:t>sleep $sleep_time &amp;&amp; continue</w:t>
      </w:r>
    </w:p>
    <w:p w:rsidR="009D7717" w:rsidRDefault="009D7717" w:rsidP="009D7717">
      <w:pPr>
        <w:pStyle w:val="Config"/>
      </w:pPr>
      <w:r>
        <w:tab/>
        <w:t>else</w:t>
      </w:r>
    </w:p>
    <w:p w:rsidR="009D7717" w:rsidRDefault="009D7717" w:rsidP="009D7717">
      <w:pPr>
        <w:pStyle w:val="Config"/>
      </w:pPr>
      <w:r>
        <w:tab/>
      </w:r>
      <w:r>
        <w:tab/>
        <w:t>profile_id=`echo $output | awk -F',' '{print$3}' | awk -F':' '{print$3}'`</w:t>
      </w:r>
    </w:p>
    <w:p w:rsidR="009D7717" w:rsidRDefault="009D7717" w:rsidP="009D7717">
      <w:pPr>
        <w:pStyle w:val="Config"/>
      </w:pPr>
      <w:r>
        <w:tab/>
      </w:r>
      <w:r>
        <w:tab/>
        <w:t>content_id=`echo $output | awk -F',' '{print$4}' | awk -F':' '{print$2}'`</w:t>
      </w:r>
    </w:p>
    <w:p w:rsidR="009D7717" w:rsidRDefault="009D7717" w:rsidP="009D7717">
      <w:pPr>
        <w:pStyle w:val="Config"/>
      </w:pPr>
      <w:r>
        <w:tab/>
      </w:r>
      <w:r>
        <w:tab/>
      </w:r>
    </w:p>
    <w:p w:rsidR="009D7717" w:rsidRDefault="009D7717" w:rsidP="009D7717">
      <w:pPr>
        <w:pStyle w:val="Config"/>
      </w:pPr>
      <w:r>
        <w:lastRenderedPageBreak/>
        <w:tab/>
      </w:r>
      <w:r>
        <w:tab/>
        <w:t>cp_id=`echo $output | awk -F',' '{print$5}' | awk -F':' '{print$2}'`</w:t>
      </w:r>
    </w:p>
    <w:p w:rsidR="009D7717" w:rsidRDefault="009D7717" w:rsidP="009D7717">
      <w:pPr>
        <w:pStyle w:val="Config"/>
      </w:pPr>
      <w:r>
        <w:tab/>
      </w:r>
      <w:r>
        <w:tab/>
        <w:t>raw_path=`echo $output | awk -F',' '{print$6}' | awk -F':' '{print$2}'`</w:t>
      </w:r>
    </w:p>
    <w:p w:rsidR="009D7717" w:rsidRDefault="009D7717" w:rsidP="009D7717">
      <w:pPr>
        <w:pStyle w:val="Config"/>
      </w:pPr>
      <w:r>
        <w:tab/>
      </w:r>
      <w:r>
        <w:tab/>
        <w:t>sub_path=`echo $output | awk -F',' '{print$7}' | awk -F':' '{print$2}'`</w:t>
      </w:r>
    </w:p>
    <w:p w:rsidR="009D7717" w:rsidRDefault="009D7717" w:rsidP="009D7717">
      <w:pPr>
        <w:pStyle w:val="Config"/>
      </w:pPr>
      <w:r>
        <w:tab/>
      </w:r>
      <w:r>
        <w:tab/>
        <w:t>content_type=`echo $output | awk -F',' '{print$8}' | awk -F':' '{print$2}'`</w:t>
      </w:r>
    </w:p>
    <w:p w:rsidR="009D7717" w:rsidRDefault="009D7717" w:rsidP="009D7717">
      <w:pPr>
        <w:pStyle w:val="Config"/>
      </w:pPr>
      <w:r>
        <w:t>#</w:t>
      </w:r>
      <w:r>
        <w:tab/>
      </w:r>
      <w:r>
        <w:tab/>
        <w:t>check_mount $raw_path</w:t>
      </w:r>
    </w:p>
    <w:p w:rsidR="009D7717" w:rsidRDefault="009D7717" w:rsidP="009D7717">
      <w:pPr>
        <w:pStyle w:val="Config"/>
      </w:pPr>
      <w:r>
        <w:t>#</w:t>
      </w:r>
      <w:r>
        <w:tab/>
      </w:r>
      <w:r>
        <w:tab/>
        <w:t>if [ $? -eq 1 ]; then</w:t>
      </w:r>
    </w:p>
    <w:p w:rsidR="009D7717" w:rsidRDefault="009D7717" w:rsidP="009D7717">
      <w:pPr>
        <w:pStyle w:val="Config"/>
      </w:pPr>
      <w:r>
        <w:t>#</w:t>
      </w:r>
      <w:r>
        <w:tab/>
      </w:r>
      <w:r>
        <w:tab/>
      </w:r>
      <w:r>
        <w:tab/>
        <w:t>sleep $sleep_time &amp;&amp; continue</w:t>
      </w:r>
    </w:p>
    <w:p w:rsidR="009D7717" w:rsidRDefault="009D7717" w:rsidP="009D7717">
      <w:pPr>
        <w:pStyle w:val="Config"/>
      </w:pPr>
      <w:r>
        <w:t>#</w:t>
      </w:r>
      <w:r>
        <w:tab/>
      </w:r>
      <w:r>
        <w:tab/>
        <w:t>fi</w:t>
      </w:r>
    </w:p>
    <w:p w:rsidR="009D7717" w:rsidRDefault="009D7717" w:rsidP="009D7717">
      <w:pPr>
        <w:pStyle w:val="Config"/>
      </w:pPr>
      <w:r>
        <w:tab/>
      </w:r>
    </w:p>
    <w:p w:rsidR="009D7717" w:rsidRDefault="009D7717" w:rsidP="009D7717">
      <w:pPr>
        <w:pStyle w:val="Config"/>
      </w:pPr>
      <w:r>
        <w:tab/>
      </w:r>
      <w:r>
        <w:tab/>
        <w:t>SAVEIFS=$IFS</w:t>
      </w:r>
    </w:p>
    <w:p w:rsidR="009D7717" w:rsidRDefault="009D7717" w:rsidP="009D7717">
      <w:pPr>
        <w:pStyle w:val="Config"/>
      </w:pPr>
      <w:r>
        <w:tab/>
      </w:r>
      <w:r>
        <w:tab/>
        <w:t>IFS=$'\n'</w:t>
      </w:r>
    </w:p>
    <w:p w:rsidR="009D7717" w:rsidRDefault="009D7717" w:rsidP="009D7717">
      <w:pPr>
        <w:pStyle w:val="Config"/>
      </w:pPr>
      <w:r>
        <w:tab/>
      </w:r>
      <w:r>
        <w:tab/>
      </w:r>
      <w:r>
        <w:tab/>
        <w:t>standardize_name  "$raw_path"</w:t>
      </w:r>
    </w:p>
    <w:p w:rsidR="009D7717" w:rsidRDefault="009D7717" w:rsidP="009D7717">
      <w:pPr>
        <w:pStyle w:val="Config"/>
      </w:pPr>
      <w:r>
        <w:tab/>
      </w:r>
      <w:r>
        <w:tab/>
      </w:r>
      <w:r>
        <w:tab/>
        <w:t>check_sub $raw_path $temp_srt $temp_ass</w:t>
      </w:r>
    </w:p>
    <w:p w:rsidR="009D7717" w:rsidRDefault="009D7717" w:rsidP="009D7717">
      <w:pPr>
        <w:pStyle w:val="Config"/>
      </w:pPr>
      <w:r>
        <w:tab/>
      </w:r>
      <w:r>
        <w:tab/>
      </w:r>
      <w:r>
        <w:tab/>
        <w:t>if [ $? -eq 1 ]; then</w:t>
      </w:r>
    </w:p>
    <w:p w:rsidR="009D7717" w:rsidRDefault="009D7717" w:rsidP="009D7717">
      <w:pPr>
        <w:pStyle w:val="Config"/>
      </w:pPr>
      <w:r>
        <w:tab/>
      </w:r>
      <w:r>
        <w:tab/>
      </w:r>
      <w:r>
        <w:tab/>
      </w:r>
      <w:r>
        <w:tab/>
        <w:t>sub=''</w:t>
      </w:r>
    </w:p>
    <w:p w:rsidR="009D7717" w:rsidRDefault="009D7717" w:rsidP="009D7717">
      <w:pPr>
        <w:pStyle w:val="Config"/>
      </w:pPr>
      <w:r>
        <w:tab/>
      </w:r>
      <w:r>
        <w:tab/>
      </w:r>
      <w:r>
        <w:tab/>
        <w:t>else</w:t>
      </w:r>
    </w:p>
    <w:p w:rsidR="009D7717" w:rsidRDefault="009D7717" w:rsidP="009D7717">
      <w:pPr>
        <w:pStyle w:val="Config"/>
      </w:pPr>
      <w:r>
        <w:tab/>
      </w:r>
      <w:r>
        <w:tab/>
      </w:r>
      <w:r>
        <w:tab/>
      </w:r>
      <w:r>
        <w:tab/>
        <w:t>sub=$temp_ass</w:t>
      </w:r>
    </w:p>
    <w:p w:rsidR="009D7717" w:rsidRDefault="009D7717" w:rsidP="009D7717">
      <w:pPr>
        <w:pStyle w:val="Config"/>
      </w:pPr>
      <w:r>
        <w:tab/>
      </w:r>
      <w:r>
        <w:tab/>
      </w:r>
      <w:r>
        <w:tab/>
        <w:t>fi</w:t>
      </w:r>
    </w:p>
    <w:p w:rsidR="009D7717" w:rsidRDefault="009D7717" w:rsidP="009D7717">
      <w:pPr>
        <w:pStyle w:val="Config"/>
      </w:pPr>
      <w:r>
        <w:tab/>
      </w:r>
      <w:r>
        <w:tab/>
        <w:t>IFS=$SAVEIFS</w:t>
      </w:r>
      <w:r>
        <w:tab/>
      </w:r>
    </w:p>
    <w:p w:rsidR="009D7717" w:rsidRDefault="009D7717" w:rsidP="009D7717">
      <w:pPr>
        <w:pStyle w:val="Config"/>
      </w:pPr>
      <w:r>
        <w:tab/>
      </w:r>
      <w:r>
        <w:tab/>
      </w:r>
    </w:p>
    <w:p w:rsidR="009D7717" w:rsidRDefault="009D7717" w:rsidP="009D7717">
      <w:pPr>
        <w:pStyle w:val="Config"/>
      </w:pPr>
      <w:r>
        <w:t>#</w:t>
      </w:r>
      <w:r>
        <w:tab/>
      </w:r>
      <w:r>
        <w:tab/>
        <w:t>if [[ $(check_raw $temp_path) -eq 0 &amp;&amp; $(check_format $temp_path) -eq 0 &amp;&amp; $(check_duplicate $temp_path) -eq 0 ]]; then</w:t>
      </w:r>
      <w:r>
        <w:tab/>
      </w:r>
      <w:r>
        <w:tab/>
      </w:r>
    </w:p>
    <w:p w:rsidR="009D7717" w:rsidRDefault="009D7717" w:rsidP="009D7717">
      <w:pPr>
        <w:pStyle w:val="Config"/>
      </w:pPr>
      <w:r>
        <w:t xml:space="preserve">                if [[ $(check_raw $temp_path) -eq 0 &amp;&amp; $(check_format $temp_path) -eq 0 ]]; then</w:t>
      </w:r>
    </w:p>
    <w:p w:rsidR="009D7717" w:rsidRDefault="009D7717" w:rsidP="009D7717">
      <w:pPr>
        <w:pStyle w:val="Config"/>
      </w:pPr>
      <w:r>
        <w:t>#Check vs cut folder destination</w:t>
      </w:r>
    </w:p>
    <w:p w:rsidR="009D7717" w:rsidRDefault="009D7717" w:rsidP="009D7717">
      <w:pPr>
        <w:pStyle w:val="Config"/>
      </w:pPr>
      <w:r>
        <w:tab/>
      </w:r>
      <w:r>
        <w:tab/>
      </w:r>
      <w:r>
        <w:tab/>
        <w:t>if [ `ls $file_dir/$cp_id | grep video-file- | wc -l` -eq 0 ]; then</w:t>
      </w:r>
    </w:p>
    <w:p w:rsidR="009D7717" w:rsidRDefault="009D7717" w:rsidP="009D7717">
      <w:pPr>
        <w:pStyle w:val="Config"/>
      </w:pPr>
      <w:r>
        <w:tab/>
      </w:r>
      <w:r>
        <w:tab/>
      </w:r>
      <w:r>
        <w:tab/>
      </w:r>
      <w:r>
        <w:tab/>
        <w:t>mkdir -p $file_dir/$cp_id/video-file-0</w:t>
      </w:r>
    </w:p>
    <w:p w:rsidR="009D7717" w:rsidRDefault="009D7717" w:rsidP="009D7717">
      <w:pPr>
        <w:pStyle w:val="Config"/>
      </w:pPr>
      <w:r>
        <w:tab/>
      </w:r>
      <w:r>
        <w:tab/>
      </w:r>
      <w:r>
        <w:tab/>
        <w:t>fi</w:t>
      </w:r>
    </w:p>
    <w:p w:rsidR="009D7717" w:rsidRDefault="009D7717" w:rsidP="009D7717">
      <w:pPr>
        <w:pStyle w:val="Config"/>
      </w:pPr>
      <w:r>
        <w:tab/>
      </w:r>
      <w:r>
        <w:tab/>
      </w:r>
      <w:r>
        <w:tab/>
        <w:t>exist_num=`ls -dt $file_dir/$cp_id/video-file-* | head -n 1 | cut -d '-' -f3`</w:t>
      </w:r>
    </w:p>
    <w:p w:rsidR="009D7717" w:rsidRDefault="009D7717" w:rsidP="009D7717">
      <w:pPr>
        <w:pStyle w:val="Config"/>
      </w:pPr>
      <w:r>
        <w:tab/>
      </w:r>
      <w:r>
        <w:tab/>
      </w:r>
      <w:r>
        <w:tab/>
        <w:t>destination_folder="$file_dir/$cp_id/video-file-$exist_num"</w:t>
      </w:r>
    </w:p>
    <w:p w:rsidR="009D7717" w:rsidRDefault="009D7717" w:rsidP="009D7717">
      <w:pPr>
        <w:pStyle w:val="Config"/>
      </w:pPr>
      <w:r>
        <w:tab/>
      </w:r>
      <w:r>
        <w:tab/>
      </w:r>
      <w:r>
        <w:tab/>
        <w:t>file_total=`ls $destination_folder | wc -l`</w:t>
      </w:r>
    </w:p>
    <w:p w:rsidR="009D7717" w:rsidRDefault="009D7717" w:rsidP="009D7717">
      <w:pPr>
        <w:pStyle w:val="Config"/>
      </w:pPr>
      <w:r>
        <w:tab/>
      </w:r>
      <w:r>
        <w:tab/>
      </w:r>
      <w:r>
        <w:tab/>
      </w:r>
    </w:p>
    <w:p w:rsidR="009D7717" w:rsidRDefault="009D7717" w:rsidP="009D7717">
      <w:pPr>
        <w:pStyle w:val="Config"/>
      </w:pPr>
      <w:r>
        <w:tab/>
      </w:r>
      <w:r>
        <w:tab/>
      </w:r>
      <w:r>
        <w:tab/>
        <w:t>if [ "$file_total" -ge 1000 ]; then</w:t>
      </w:r>
    </w:p>
    <w:p w:rsidR="009D7717" w:rsidRDefault="009D7717" w:rsidP="009D7717">
      <w:pPr>
        <w:pStyle w:val="Config"/>
      </w:pPr>
      <w:r>
        <w:tab/>
      </w:r>
      <w:r>
        <w:tab/>
      </w:r>
      <w:r>
        <w:tab/>
      </w:r>
      <w:r>
        <w:tab/>
      </w:r>
      <w:r>
        <w:tab/>
        <w:t>next_num=$[exist_num + 1]</w:t>
      </w:r>
    </w:p>
    <w:p w:rsidR="009D7717" w:rsidRDefault="009D7717" w:rsidP="009D7717">
      <w:pPr>
        <w:pStyle w:val="Config"/>
      </w:pPr>
      <w:r>
        <w:tab/>
      </w:r>
      <w:r>
        <w:tab/>
      </w:r>
      <w:r>
        <w:tab/>
      </w:r>
      <w:r>
        <w:tab/>
      </w:r>
      <w:r>
        <w:tab/>
        <w:t>destination_folder=$file_dir/$cp_id/video-file-$next_num</w:t>
      </w:r>
    </w:p>
    <w:p w:rsidR="009D7717" w:rsidRDefault="009D7717" w:rsidP="009D7717">
      <w:pPr>
        <w:pStyle w:val="Config"/>
      </w:pPr>
      <w:r>
        <w:tab/>
      </w:r>
      <w:r>
        <w:tab/>
      </w:r>
      <w:r>
        <w:tab/>
      </w:r>
      <w:r>
        <w:tab/>
      </w:r>
      <w:r>
        <w:tab/>
        <w:t>mkdir -p $destination_folder</w:t>
      </w:r>
      <w:r>
        <w:tab/>
      </w:r>
      <w:r>
        <w:tab/>
      </w:r>
      <w:r>
        <w:tab/>
      </w:r>
      <w:r>
        <w:tab/>
      </w:r>
    </w:p>
    <w:p w:rsidR="009D7717" w:rsidRDefault="009D7717" w:rsidP="009D7717">
      <w:pPr>
        <w:pStyle w:val="Config"/>
      </w:pPr>
      <w:r>
        <w:tab/>
      </w:r>
      <w:r>
        <w:tab/>
      </w:r>
      <w:r>
        <w:tab/>
        <w:t>fi</w:t>
      </w:r>
    </w:p>
    <w:p w:rsidR="009D7717" w:rsidRDefault="009D7717" w:rsidP="009D7717">
      <w:pPr>
        <w:pStyle w:val="Config"/>
      </w:pPr>
      <w:r>
        <w:t>#/opt/transcode/file/$disk_id/video-file-$number/$stand_name_HD.ssm/$stand_name_HD.ismv</w:t>
      </w:r>
    </w:p>
    <w:p w:rsidR="009D7717" w:rsidRDefault="009D7717" w:rsidP="009D7717">
      <w:pPr>
        <w:pStyle w:val="Config"/>
      </w:pPr>
      <w:r>
        <w:tab/>
      </w:r>
      <w:r>
        <w:tab/>
      </w:r>
      <w:r>
        <w:tab/>
        <w:t>main_opt="-loglevel warning -i $temp_path -y -map_chapters -1"</w:t>
      </w:r>
      <w:r>
        <w:tab/>
      </w:r>
      <w:r>
        <w:tab/>
      </w:r>
      <w:r>
        <w:tab/>
      </w:r>
    </w:p>
    <w:p w:rsidR="009D7717" w:rsidRDefault="009D7717" w:rsidP="009D7717">
      <w:pPr>
        <w:pStyle w:val="Config"/>
      </w:pPr>
      <w:r>
        <w:t xml:space="preserve">#Check raw quality: revolution of video is base on height of video. </w:t>
      </w:r>
    </w:p>
    <w:p w:rsidR="009D7717" w:rsidRDefault="009D7717" w:rsidP="009D7717">
      <w:pPr>
        <w:pStyle w:val="Config"/>
      </w:pPr>
      <w:r>
        <w:t>#So we'll check height of raw video to decide the number of output versions</w:t>
      </w:r>
    </w:p>
    <w:p w:rsidR="009D7717" w:rsidRDefault="009D7717" w:rsidP="009D7717">
      <w:pPr>
        <w:pStyle w:val="Config"/>
      </w:pPr>
      <w:r>
        <w:t>#For example:</w:t>
      </w:r>
    </w:p>
    <w:p w:rsidR="009D7717" w:rsidRDefault="009D7717" w:rsidP="009D7717">
      <w:pPr>
        <w:pStyle w:val="Config"/>
      </w:pPr>
      <w:r>
        <w:t>#240p (424x240, 0.10 megapixels)</w:t>
      </w:r>
    </w:p>
    <w:p w:rsidR="009D7717" w:rsidRDefault="009D7717" w:rsidP="009D7717">
      <w:pPr>
        <w:pStyle w:val="Config"/>
      </w:pPr>
      <w:r>
        <w:t>#360p (640x360, 0.23 megapixels)</w:t>
      </w:r>
    </w:p>
    <w:p w:rsidR="009D7717" w:rsidRDefault="009D7717" w:rsidP="009D7717">
      <w:pPr>
        <w:pStyle w:val="Config"/>
      </w:pPr>
      <w:r>
        <w:t>#480p (848x480, 0.41 megapixels, "SD" or "NTSC widescreen")</w:t>
      </w:r>
    </w:p>
    <w:p w:rsidR="009D7717" w:rsidRDefault="009D7717" w:rsidP="009D7717">
      <w:pPr>
        <w:pStyle w:val="Config"/>
      </w:pPr>
      <w:r>
        <w:t>#720p (1280x720, 0.92 megapixels, "HD")</w:t>
      </w:r>
    </w:p>
    <w:p w:rsidR="009D7717" w:rsidRDefault="009D7717" w:rsidP="009D7717">
      <w:pPr>
        <w:pStyle w:val="Config"/>
      </w:pPr>
      <w:r>
        <w:t>#1080p (1920x1080, 2.07 megapixels, "Full HD")</w:t>
      </w:r>
      <w:r>
        <w:tab/>
      </w:r>
    </w:p>
    <w:p w:rsidR="009D7717" w:rsidRDefault="009D7717" w:rsidP="009D7717">
      <w:pPr>
        <w:pStyle w:val="Config"/>
      </w:pPr>
      <w:r>
        <w:tab/>
      </w:r>
      <w:r>
        <w:tab/>
      </w:r>
      <w:r>
        <w:tab/>
        <w:t>duration_raw=`ffprobe -loglevel quiet -print_format default=nokey=1:noprint_wrappers=1 -show_entries format=duration $temp_path | cut -d '.' -f1`</w:t>
      </w:r>
    </w:p>
    <w:p w:rsidR="009D7717" w:rsidRDefault="009D7717" w:rsidP="009D7717">
      <w:pPr>
        <w:pStyle w:val="Config"/>
      </w:pPr>
      <w:r>
        <w:lastRenderedPageBreak/>
        <w:tab/>
      </w:r>
      <w:r>
        <w:tab/>
      </w:r>
      <w:r>
        <w:tab/>
        <w:t>raw_width=$(ffprobe -loglevel quiet -print_format default=nokey=1:noprint_wrappers=1 -show_entries stream=width $temp_path | head -n 1)</w:t>
      </w:r>
    </w:p>
    <w:p w:rsidR="009D7717" w:rsidRDefault="009D7717" w:rsidP="009D7717">
      <w:pPr>
        <w:pStyle w:val="Config"/>
      </w:pPr>
      <w:r>
        <w:tab/>
      </w:r>
      <w:r>
        <w:tab/>
      </w:r>
      <w:r>
        <w:tab/>
        <w:t>raw_height=$(ffprobe -loglevel quiet -print_format default=nokey=1:noprint_wrappers=1 -show_entries stream=height $temp_path | head -n 1)</w:t>
      </w:r>
    </w:p>
    <w:p w:rsidR="009D7717" w:rsidRDefault="009D7717" w:rsidP="009D7717">
      <w:pPr>
        <w:pStyle w:val="Config"/>
      </w:pPr>
      <w:r>
        <w:tab/>
      </w:r>
      <w:r>
        <w:tab/>
      </w:r>
      <w:r>
        <w:tab/>
        <w:t>raw_ratio=$(echo "scale=2;$raw_width/$raw_height"|bc)</w:t>
      </w:r>
    </w:p>
    <w:p w:rsidR="009D7717" w:rsidRDefault="009D7717" w:rsidP="009D7717">
      <w:pPr>
        <w:pStyle w:val="Config"/>
      </w:pPr>
      <w:r>
        <w:tab/>
      </w:r>
      <w:r>
        <w:tab/>
      </w:r>
      <w:r>
        <w:tab/>
        <w:t>compare_ratio=$(echo "$raw_ratio &gt; $fix_ratio"|bc)</w:t>
      </w:r>
    </w:p>
    <w:p w:rsidR="009D7717" w:rsidRDefault="009D7717" w:rsidP="009D7717">
      <w:pPr>
        <w:pStyle w:val="Config"/>
      </w:pPr>
      <w:r>
        <w:tab/>
      </w:r>
      <w:r>
        <w:tab/>
      </w:r>
      <w:r>
        <w:tab/>
        <w:t>if (( 0 &lt;= $raw_height &amp;&amp; $raw_height &lt;= 240 )); then</w:t>
      </w:r>
    </w:p>
    <w:p w:rsidR="009D7717" w:rsidRDefault="009D7717" w:rsidP="009D7717">
      <w:pPr>
        <w:pStyle w:val="Config"/>
      </w:pPr>
      <w:r>
        <w:tab/>
      </w:r>
      <w:r>
        <w:tab/>
      </w:r>
      <w:r>
        <w:tab/>
      </w:r>
      <w:r>
        <w:tab/>
      </w:r>
      <w:r>
        <w:tab/>
        <w:t>transcode FP</w:t>
      </w:r>
    </w:p>
    <w:p w:rsidR="009D7717" w:rsidRDefault="009D7717" w:rsidP="009D7717">
      <w:pPr>
        <w:pStyle w:val="Config"/>
      </w:pPr>
      <w:r>
        <w:tab/>
      </w:r>
      <w:r>
        <w:tab/>
      </w:r>
      <w:r>
        <w:tab/>
      </w:r>
      <w:r>
        <w:tab/>
      </w:r>
      <w:r>
        <w:tab/>
        <w:t>update_cms $profile_id $content_id $output_FP $content_type</w:t>
      </w:r>
    </w:p>
    <w:p w:rsidR="009D7717" w:rsidRDefault="009D7717" w:rsidP="009D7717">
      <w:pPr>
        <w:pStyle w:val="Config"/>
      </w:pPr>
      <w:r>
        <w:tab/>
      </w:r>
      <w:r>
        <w:tab/>
      </w:r>
      <w:r>
        <w:tab/>
      </w:r>
      <w:r>
        <w:tab/>
      </w:r>
      <w:r>
        <w:tab/>
        <w:t>update_status $profile_id</w:t>
      </w:r>
    </w:p>
    <w:p w:rsidR="009D7717" w:rsidRDefault="009D7717" w:rsidP="009D7717">
      <w:pPr>
        <w:pStyle w:val="Config"/>
      </w:pPr>
      <w:r>
        <w:tab/>
      </w:r>
      <w:r>
        <w:tab/>
      </w:r>
      <w:r>
        <w:tab/>
        <w:t>elif (( 241 &lt;= $raw_height &amp;&amp; $raw_height &lt;= 360 )); then</w:t>
      </w:r>
    </w:p>
    <w:p w:rsidR="009D7717" w:rsidRDefault="009D7717" w:rsidP="009D7717">
      <w:pPr>
        <w:pStyle w:val="Config"/>
      </w:pPr>
      <w:r>
        <w:tab/>
      </w:r>
      <w:r>
        <w:tab/>
      </w:r>
      <w:r>
        <w:tab/>
      </w:r>
      <w:r>
        <w:tab/>
      </w:r>
      <w:r>
        <w:tab/>
        <w:t>transcode FP MB</w:t>
      </w:r>
    </w:p>
    <w:p w:rsidR="009D7717" w:rsidRDefault="009D7717" w:rsidP="009D7717">
      <w:pPr>
        <w:pStyle w:val="Config"/>
      </w:pPr>
      <w:r>
        <w:tab/>
      </w:r>
      <w:r>
        <w:tab/>
      </w:r>
      <w:r>
        <w:tab/>
      </w:r>
      <w:r>
        <w:tab/>
      </w:r>
      <w:r>
        <w:tab/>
        <w:t>update_cms $profile_id $content_id $output_MB $content_type</w:t>
      </w:r>
    </w:p>
    <w:p w:rsidR="009D7717" w:rsidRDefault="009D7717" w:rsidP="009D7717">
      <w:pPr>
        <w:pStyle w:val="Config"/>
      </w:pPr>
      <w:r>
        <w:tab/>
      </w:r>
      <w:r>
        <w:tab/>
      </w:r>
      <w:r>
        <w:tab/>
      </w:r>
      <w:r>
        <w:tab/>
      </w:r>
      <w:r>
        <w:tab/>
        <w:t>update_cms $profile_id $content_id $output_FP $content_type</w:t>
      </w:r>
    </w:p>
    <w:p w:rsidR="009D7717" w:rsidRDefault="009D7717" w:rsidP="009D7717">
      <w:pPr>
        <w:pStyle w:val="Config"/>
      </w:pPr>
      <w:r>
        <w:tab/>
      </w:r>
      <w:r>
        <w:tab/>
      </w:r>
      <w:r>
        <w:tab/>
      </w:r>
      <w:r>
        <w:tab/>
      </w:r>
      <w:r>
        <w:tab/>
        <w:t>update_status $profile_id</w:t>
      </w:r>
    </w:p>
    <w:p w:rsidR="009D7717" w:rsidRDefault="009D7717" w:rsidP="009D7717">
      <w:pPr>
        <w:pStyle w:val="Config"/>
      </w:pPr>
      <w:r>
        <w:tab/>
      </w:r>
      <w:r>
        <w:tab/>
      </w:r>
      <w:r>
        <w:tab/>
        <w:t>elif (( 361 &lt;= $raw_height &amp;&amp; $raw_height &lt;= 480)); then</w:t>
      </w:r>
    </w:p>
    <w:p w:rsidR="009D7717" w:rsidRDefault="009D7717" w:rsidP="009D7717">
      <w:pPr>
        <w:pStyle w:val="Config"/>
      </w:pPr>
      <w:r>
        <w:tab/>
      </w:r>
      <w:r>
        <w:tab/>
      </w:r>
      <w:r>
        <w:tab/>
      </w:r>
      <w:r>
        <w:tab/>
      </w:r>
      <w:r>
        <w:tab/>
        <w:t>transcode FP MB SD</w:t>
      </w:r>
    </w:p>
    <w:p w:rsidR="009D7717" w:rsidRDefault="009D7717" w:rsidP="009D7717">
      <w:pPr>
        <w:pStyle w:val="Config"/>
      </w:pPr>
      <w:r>
        <w:tab/>
      </w:r>
      <w:r>
        <w:tab/>
      </w:r>
      <w:r>
        <w:tab/>
      </w:r>
      <w:r>
        <w:tab/>
      </w:r>
      <w:r>
        <w:tab/>
        <w:t>update_cms $profile_id $content_id $output_SD $content_type</w:t>
      </w:r>
    </w:p>
    <w:p w:rsidR="009D7717" w:rsidRDefault="009D7717" w:rsidP="009D7717">
      <w:pPr>
        <w:pStyle w:val="Config"/>
      </w:pPr>
      <w:r>
        <w:tab/>
      </w:r>
      <w:r>
        <w:tab/>
      </w:r>
      <w:r>
        <w:tab/>
      </w:r>
      <w:r>
        <w:tab/>
      </w:r>
      <w:r>
        <w:tab/>
        <w:t>update_cms $profile_id $content_id $output_MB $content_type</w:t>
      </w:r>
    </w:p>
    <w:p w:rsidR="009D7717" w:rsidRDefault="009D7717" w:rsidP="009D7717">
      <w:pPr>
        <w:pStyle w:val="Config"/>
      </w:pPr>
      <w:r>
        <w:tab/>
      </w:r>
      <w:r>
        <w:tab/>
      </w:r>
      <w:r>
        <w:tab/>
      </w:r>
      <w:r>
        <w:tab/>
      </w:r>
      <w:r>
        <w:tab/>
        <w:t>update_cms $profile_id $content_id $output_FP $content_type</w:t>
      </w:r>
    </w:p>
    <w:p w:rsidR="009D7717" w:rsidRDefault="009D7717" w:rsidP="009D7717">
      <w:pPr>
        <w:pStyle w:val="Config"/>
      </w:pPr>
      <w:r>
        <w:tab/>
      </w:r>
      <w:r>
        <w:tab/>
      </w:r>
      <w:r>
        <w:tab/>
      </w:r>
      <w:r>
        <w:tab/>
      </w:r>
      <w:r>
        <w:tab/>
        <w:t>update_status $profile_id</w:t>
      </w:r>
    </w:p>
    <w:p w:rsidR="009D7717" w:rsidRDefault="009D7717" w:rsidP="009D7717">
      <w:pPr>
        <w:pStyle w:val="Config"/>
      </w:pPr>
      <w:r>
        <w:tab/>
      </w:r>
      <w:r>
        <w:tab/>
      </w:r>
      <w:r>
        <w:tab/>
        <w:t>elif (( 481 &lt;= $raw_height &amp;&amp; $raw_height &lt;= 720 )); then</w:t>
      </w:r>
    </w:p>
    <w:p w:rsidR="009D7717" w:rsidRDefault="009D7717" w:rsidP="009D7717">
      <w:pPr>
        <w:pStyle w:val="Config"/>
      </w:pPr>
      <w:r>
        <w:tab/>
      </w:r>
      <w:r>
        <w:tab/>
      </w:r>
      <w:r>
        <w:tab/>
      </w:r>
      <w:r>
        <w:tab/>
      </w:r>
      <w:r>
        <w:tab/>
        <w:t>transcode FP MB SD HD</w:t>
      </w:r>
    </w:p>
    <w:p w:rsidR="009D7717" w:rsidRDefault="009D7717" w:rsidP="009D7717">
      <w:pPr>
        <w:pStyle w:val="Config"/>
      </w:pPr>
      <w:r>
        <w:tab/>
      </w:r>
      <w:r>
        <w:tab/>
      </w:r>
      <w:r>
        <w:tab/>
      </w:r>
      <w:r>
        <w:tab/>
      </w:r>
      <w:r>
        <w:tab/>
        <w:t>update_cms $profile_id $content_id $output_HD $content_type</w:t>
      </w:r>
    </w:p>
    <w:p w:rsidR="009D7717" w:rsidRDefault="009D7717" w:rsidP="009D7717">
      <w:pPr>
        <w:pStyle w:val="Config"/>
      </w:pPr>
      <w:r>
        <w:tab/>
      </w:r>
      <w:r>
        <w:tab/>
      </w:r>
      <w:r>
        <w:tab/>
      </w:r>
      <w:r>
        <w:tab/>
      </w:r>
      <w:r>
        <w:tab/>
        <w:t>update_cms $profile_id $content_id $output_SD $content_type</w:t>
      </w:r>
    </w:p>
    <w:p w:rsidR="009D7717" w:rsidRDefault="009D7717" w:rsidP="009D7717">
      <w:pPr>
        <w:pStyle w:val="Config"/>
      </w:pPr>
      <w:r>
        <w:tab/>
      </w:r>
      <w:r>
        <w:tab/>
      </w:r>
      <w:r>
        <w:tab/>
      </w:r>
      <w:r>
        <w:tab/>
      </w:r>
      <w:r>
        <w:tab/>
        <w:t>update_cms $profile_id $content_id $output_MB $content_type</w:t>
      </w:r>
    </w:p>
    <w:p w:rsidR="009D7717" w:rsidRDefault="009D7717" w:rsidP="009D7717">
      <w:pPr>
        <w:pStyle w:val="Config"/>
      </w:pPr>
      <w:r>
        <w:tab/>
      </w:r>
      <w:r>
        <w:tab/>
      </w:r>
      <w:r>
        <w:tab/>
      </w:r>
      <w:r>
        <w:tab/>
      </w:r>
      <w:r>
        <w:tab/>
        <w:t>update_cms $profile_id $content_id $output_FP $content_type</w:t>
      </w:r>
    </w:p>
    <w:p w:rsidR="009D7717" w:rsidRDefault="009D7717" w:rsidP="009D7717">
      <w:pPr>
        <w:pStyle w:val="Config"/>
      </w:pPr>
      <w:r>
        <w:tab/>
      </w:r>
      <w:r>
        <w:tab/>
      </w:r>
      <w:r>
        <w:tab/>
      </w:r>
      <w:r>
        <w:tab/>
      </w:r>
      <w:r>
        <w:tab/>
        <w:t>update_status $profile_id</w:t>
      </w:r>
    </w:p>
    <w:p w:rsidR="009D7717" w:rsidRDefault="009D7717" w:rsidP="009D7717">
      <w:pPr>
        <w:pStyle w:val="Config"/>
      </w:pPr>
      <w:r>
        <w:tab/>
      </w:r>
      <w:r>
        <w:tab/>
      </w:r>
      <w:r>
        <w:tab/>
        <w:t>else</w:t>
      </w:r>
    </w:p>
    <w:p w:rsidR="009D7717" w:rsidRDefault="009D7717" w:rsidP="009D7717">
      <w:pPr>
        <w:pStyle w:val="Config"/>
      </w:pPr>
      <w:r>
        <w:tab/>
      </w:r>
      <w:r>
        <w:tab/>
      </w:r>
      <w:r>
        <w:tab/>
      </w:r>
      <w:r>
        <w:tab/>
      </w:r>
      <w:r>
        <w:tab/>
        <w:t>transcode FP MB SD HD SU</w:t>
      </w:r>
    </w:p>
    <w:p w:rsidR="009D7717" w:rsidRDefault="009D7717" w:rsidP="009D7717">
      <w:pPr>
        <w:pStyle w:val="Config"/>
      </w:pPr>
      <w:r>
        <w:tab/>
      </w:r>
      <w:r>
        <w:tab/>
      </w:r>
      <w:r>
        <w:tab/>
      </w:r>
      <w:r>
        <w:tab/>
      </w:r>
      <w:r>
        <w:tab/>
        <w:t>update_cms $profile_id $content_id $output_SU $content_type</w:t>
      </w:r>
    </w:p>
    <w:p w:rsidR="009D7717" w:rsidRDefault="009D7717" w:rsidP="009D7717">
      <w:pPr>
        <w:pStyle w:val="Config"/>
      </w:pPr>
      <w:r>
        <w:tab/>
      </w:r>
      <w:r>
        <w:tab/>
      </w:r>
      <w:r>
        <w:tab/>
      </w:r>
      <w:r>
        <w:tab/>
      </w:r>
      <w:r>
        <w:tab/>
        <w:t>update_cms $profile_id $content_id $output_HD $content_type</w:t>
      </w:r>
    </w:p>
    <w:p w:rsidR="009D7717" w:rsidRDefault="009D7717" w:rsidP="009D7717">
      <w:pPr>
        <w:pStyle w:val="Config"/>
      </w:pPr>
      <w:r>
        <w:tab/>
      </w:r>
      <w:r>
        <w:tab/>
      </w:r>
      <w:r>
        <w:tab/>
      </w:r>
      <w:r>
        <w:tab/>
      </w:r>
      <w:r>
        <w:tab/>
        <w:t>update_cms $profile_id $content_id $output_SD $content_type</w:t>
      </w:r>
    </w:p>
    <w:p w:rsidR="009D7717" w:rsidRDefault="009D7717" w:rsidP="009D7717">
      <w:pPr>
        <w:pStyle w:val="Config"/>
      </w:pPr>
      <w:r>
        <w:tab/>
      </w:r>
      <w:r>
        <w:tab/>
      </w:r>
      <w:r>
        <w:tab/>
      </w:r>
      <w:r>
        <w:tab/>
      </w:r>
      <w:r>
        <w:tab/>
        <w:t>update_cms $profile_id $content_id $output_MB $content_type</w:t>
      </w:r>
    </w:p>
    <w:p w:rsidR="009D7717" w:rsidRDefault="009D7717" w:rsidP="009D7717">
      <w:pPr>
        <w:pStyle w:val="Config"/>
      </w:pPr>
      <w:r>
        <w:tab/>
      </w:r>
      <w:r>
        <w:tab/>
      </w:r>
      <w:r>
        <w:tab/>
      </w:r>
      <w:r>
        <w:tab/>
      </w:r>
      <w:r>
        <w:tab/>
        <w:t>update_cms $profile_id $content_id $output_FP $content_type</w:t>
      </w:r>
    </w:p>
    <w:p w:rsidR="009D7717" w:rsidRDefault="009D7717" w:rsidP="009D7717">
      <w:pPr>
        <w:pStyle w:val="Config"/>
      </w:pPr>
      <w:r>
        <w:tab/>
      </w:r>
      <w:r>
        <w:tab/>
      </w:r>
      <w:r>
        <w:tab/>
      </w:r>
      <w:r>
        <w:tab/>
      </w:r>
      <w:r>
        <w:tab/>
        <w:t>update_status $profile_id</w:t>
      </w:r>
    </w:p>
    <w:p w:rsidR="009D7717" w:rsidRDefault="009D7717" w:rsidP="009D7717">
      <w:pPr>
        <w:pStyle w:val="Config"/>
      </w:pPr>
      <w:r>
        <w:tab/>
      </w:r>
      <w:r>
        <w:tab/>
      </w:r>
      <w:r>
        <w:tab/>
        <w:t>fi</w:t>
      </w:r>
      <w:r>
        <w:tab/>
      </w:r>
    </w:p>
    <w:p w:rsidR="009D7717" w:rsidRDefault="009D7717" w:rsidP="009D7717">
      <w:pPr>
        <w:pStyle w:val="Config"/>
      </w:pPr>
      <w:r>
        <w:tab/>
      </w:r>
      <w:r>
        <w:tab/>
        <w:t>else</w:t>
      </w:r>
    </w:p>
    <w:p w:rsidR="009D7717" w:rsidRDefault="009D7717" w:rsidP="009D7717">
      <w:pPr>
        <w:pStyle w:val="Config"/>
      </w:pPr>
      <w:r>
        <w:tab/>
      </w:r>
      <w:r>
        <w:tab/>
      </w:r>
      <w:r>
        <w:tab/>
        <w:t>fault_func 1</w:t>
      </w:r>
    </w:p>
    <w:p w:rsidR="009D7717" w:rsidRDefault="009D7717" w:rsidP="009D7717">
      <w:pPr>
        <w:pStyle w:val="Config"/>
      </w:pPr>
      <w:r>
        <w:tab/>
      </w:r>
      <w:r>
        <w:tab/>
        <w:t>fi</w:t>
      </w:r>
    </w:p>
    <w:p w:rsidR="009D7717" w:rsidRDefault="009D7717" w:rsidP="009D7717">
      <w:pPr>
        <w:pStyle w:val="Config"/>
      </w:pPr>
      <w:r>
        <w:tab/>
        <w:t>fi</w:t>
      </w:r>
    </w:p>
    <w:p w:rsidR="009D7717" w:rsidRDefault="009D7717" w:rsidP="009D7717">
      <w:pPr>
        <w:pStyle w:val="Config"/>
      </w:pPr>
      <w:r>
        <w:t>done</w:t>
      </w:r>
    </w:p>
    <w:p w:rsidR="009D7717" w:rsidRDefault="009D7717" w:rsidP="009D7717"/>
    <w:p w:rsidR="00CD3B99" w:rsidRDefault="00D03821" w:rsidP="00CD3B99">
      <w:pPr>
        <w:pStyle w:val="Heading2"/>
      </w:pPr>
      <w:bookmarkStart w:id="20" w:name="_Toc463268849"/>
      <w:r>
        <w:t>Triển khai</w:t>
      </w:r>
      <w:r w:rsidR="00CD3B99">
        <w:t xml:space="preserve"> script</w:t>
      </w:r>
      <w:bookmarkEnd w:id="20"/>
    </w:p>
    <w:p w:rsidR="009D7717" w:rsidRDefault="009D7717" w:rsidP="008D680E">
      <w:pPr>
        <w:pStyle w:val="NoSpacing"/>
      </w:pPr>
      <w:r>
        <w:t>(2 script được đính kèm theo tài liệu này)</w:t>
      </w:r>
    </w:p>
    <w:p w:rsidR="008D680E" w:rsidRDefault="008D680E" w:rsidP="008D680E">
      <w:pPr>
        <w:pStyle w:val="NoSpacing"/>
        <w:rPr>
          <w:rStyle w:val="CommandChar"/>
        </w:rPr>
      </w:pPr>
      <w:r>
        <w:t xml:space="preserve">Thực hiện việc copy thư mục script vào </w:t>
      </w:r>
      <w:r w:rsidRPr="00CD3B99">
        <w:rPr>
          <w:rStyle w:val="CommandChar"/>
        </w:rPr>
        <w:t>/opt/script_trans/</w:t>
      </w:r>
    </w:p>
    <w:p w:rsidR="002A24E9" w:rsidRDefault="002A24E9" w:rsidP="008D680E">
      <w:pPr>
        <w:pStyle w:val="NoSpacing"/>
        <w:rPr>
          <w:rStyle w:val="CommandChar"/>
        </w:rPr>
      </w:pPr>
      <w:r>
        <w:rPr>
          <w:rStyle w:val="CommandChar"/>
        </w:rPr>
        <w:t>Khai báo API của CMS để làm việc cùng transcoder:</w:t>
      </w:r>
    </w:p>
    <w:p w:rsidR="002A24E9" w:rsidRDefault="002A24E9" w:rsidP="002A24E9">
      <w:pPr>
        <w:pStyle w:val="NoSpacing"/>
        <w:rPr>
          <w:rStyle w:val="CommandChar"/>
        </w:rPr>
      </w:pPr>
    </w:p>
    <w:p w:rsidR="002A24E9" w:rsidRPr="002A24E9" w:rsidRDefault="002A24E9" w:rsidP="002A24E9">
      <w:pPr>
        <w:pStyle w:val="NoSpacing"/>
        <w:rPr>
          <w:rStyle w:val="CommandChar"/>
        </w:rPr>
      </w:pPr>
      <w:r w:rsidRPr="002A24E9">
        <w:rPr>
          <w:rStyle w:val="CommandChar"/>
        </w:rPr>
        <w:t>###Configuration parameters</w:t>
      </w:r>
    </w:p>
    <w:p w:rsidR="002A24E9" w:rsidRPr="002A24E9" w:rsidRDefault="002A24E9" w:rsidP="002A24E9">
      <w:pPr>
        <w:pStyle w:val="NoSpacing"/>
        <w:rPr>
          <w:rStyle w:val="CommandChar"/>
        </w:rPr>
      </w:pPr>
      <w:r w:rsidRPr="002A24E9">
        <w:rPr>
          <w:rStyle w:val="CommandChar"/>
        </w:rPr>
        <w:t>cms='</w:t>
      </w:r>
      <w:r w:rsidRPr="002A24E9">
        <w:rPr>
          <w:rStyle w:val="CommandChar"/>
          <w:color w:val="FF0000"/>
        </w:rPr>
        <w:t>&lt;Domain api của cms&gt;</w:t>
      </w:r>
      <w:r w:rsidRPr="002A24E9">
        <w:rPr>
          <w:rStyle w:val="CommandChar"/>
        </w:rPr>
        <w:t>'</w:t>
      </w:r>
    </w:p>
    <w:p w:rsidR="002A24E9" w:rsidRPr="00CD3B99" w:rsidRDefault="002A24E9" w:rsidP="002A24E9">
      <w:pPr>
        <w:pStyle w:val="NoSpacing"/>
        <w:rPr>
          <w:rStyle w:val="CommandChar"/>
        </w:rPr>
      </w:pPr>
      <w:r w:rsidRPr="002A24E9">
        <w:rPr>
          <w:rStyle w:val="CommandChar"/>
        </w:rPr>
        <w:t>cms_port='</w:t>
      </w:r>
      <w:r w:rsidR="009D7717" w:rsidRPr="009D7717">
        <w:rPr>
          <w:rStyle w:val="CommandChar"/>
          <w:color w:val="FF0000"/>
        </w:rPr>
        <w:t>&lt;port cms&gt;</w:t>
      </w:r>
      <w:r w:rsidRPr="002A24E9">
        <w:rPr>
          <w:rStyle w:val="CommandChar"/>
        </w:rPr>
        <w:t>'</w:t>
      </w:r>
    </w:p>
    <w:p w:rsidR="008D680E" w:rsidRDefault="008D680E" w:rsidP="008D680E">
      <w:pPr>
        <w:pStyle w:val="NoSpacing"/>
      </w:pPr>
      <w:r>
        <w:t xml:space="preserve">Thực hiện khai báo </w:t>
      </w:r>
      <w:r w:rsidR="00CD3B99">
        <w:t xml:space="preserve">thêm </w:t>
      </w:r>
      <w:r>
        <w:t>domain và IP:</w:t>
      </w:r>
    </w:p>
    <w:p w:rsidR="008D680E" w:rsidRDefault="008D680E" w:rsidP="00CD3B99">
      <w:pPr>
        <w:pStyle w:val="Command"/>
        <w:rPr>
          <w:highlight w:val="lightGray"/>
        </w:rPr>
      </w:pPr>
      <w:r w:rsidRPr="008D680E">
        <w:rPr>
          <w:highlight w:val="lightGray"/>
        </w:rPr>
        <w:t># vi /etc/host</w:t>
      </w:r>
    </w:p>
    <w:p w:rsidR="00CD3B99" w:rsidRPr="008D680E" w:rsidRDefault="00CD3B99" w:rsidP="00CD3B99">
      <w:pPr>
        <w:pStyle w:val="Command"/>
        <w:rPr>
          <w:highlight w:val="lightGray"/>
        </w:rPr>
      </w:pPr>
    </w:p>
    <w:p w:rsidR="008D680E" w:rsidRDefault="00E92B18" w:rsidP="00CD3B99">
      <w:pPr>
        <w:pStyle w:val="Command"/>
      </w:pPr>
      <w:r w:rsidRPr="00DA2DCF">
        <w:rPr>
          <w:color w:val="FF0000"/>
          <w:highlight w:val="lightGray"/>
        </w:rPr>
        <w:t>&lt;IPcuacms&gt;</w:t>
      </w:r>
      <w:r w:rsidR="008D680E" w:rsidRPr="00DA2DCF">
        <w:rPr>
          <w:color w:val="FF0000"/>
          <w:highlight w:val="lightGray"/>
        </w:rPr>
        <w:t xml:space="preserve"> </w:t>
      </w:r>
      <w:r w:rsidR="002A24E9" w:rsidRPr="002A24E9">
        <w:rPr>
          <w:rStyle w:val="CommandChar"/>
          <w:color w:val="FF0000"/>
        </w:rPr>
        <w:t>&lt;Domain api của cms&gt;</w:t>
      </w:r>
    </w:p>
    <w:p w:rsidR="00CF2618" w:rsidRDefault="00CF2618" w:rsidP="00CF2618">
      <w:pPr>
        <w:pStyle w:val="NoSpacing"/>
      </w:pPr>
    </w:p>
    <w:p w:rsidR="00FF5B07" w:rsidRDefault="00FF5B07" w:rsidP="00CF2618">
      <w:pPr>
        <w:pStyle w:val="NoSpacing"/>
      </w:pPr>
      <w:r>
        <w:t xml:space="preserve">Tạo thư mục chứ </w:t>
      </w:r>
      <w:r w:rsidR="004F6620">
        <w:t>transcode</w:t>
      </w:r>
    </w:p>
    <w:p w:rsidR="00FF5B07" w:rsidRDefault="00FF5B07" w:rsidP="00CD3B99">
      <w:pPr>
        <w:pStyle w:val="Command"/>
      </w:pPr>
      <w:r>
        <w:t># mkdir</w:t>
      </w:r>
      <w:r w:rsidR="004F6620">
        <w:t xml:space="preserve"> -p</w:t>
      </w:r>
      <w:r>
        <w:t xml:space="preserve"> </w:t>
      </w:r>
      <w:r w:rsidRPr="00FF5B07">
        <w:t>/opt/transcode/</w:t>
      </w:r>
      <w:r w:rsidR="00CF2618">
        <w:t>disk1</w:t>
      </w:r>
    </w:p>
    <w:p w:rsidR="00CF2618" w:rsidRDefault="00CF2618" w:rsidP="00CF2618">
      <w:pPr>
        <w:pStyle w:val="NoSpacing"/>
      </w:pPr>
      <w:r>
        <w:t>Mount ổ đĩa có dung lượng lớn để chưa file video.</w:t>
      </w:r>
    </w:p>
    <w:p w:rsidR="00CF2618" w:rsidRDefault="00CF2618" w:rsidP="00CD3B99">
      <w:pPr>
        <w:pStyle w:val="Command"/>
      </w:pPr>
      <w:r>
        <w:t xml:space="preserve"># mount </w:t>
      </w:r>
      <w:r w:rsidRPr="00CF2618">
        <w:t>/dev/mapper/vg_streamingorig-LogVol02</w:t>
      </w:r>
      <w:r>
        <w:t xml:space="preserve"> </w:t>
      </w:r>
      <w:r w:rsidRPr="00CF2618">
        <w:t>/opt/transcode/disk1</w:t>
      </w:r>
    </w:p>
    <w:p w:rsidR="00CF2618" w:rsidRDefault="00CF2618" w:rsidP="00CF2618">
      <w:pPr>
        <w:pStyle w:val="NoSpacing"/>
      </w:pPr>
      <w:r>
        <w:t>Cấu hình cho volume tư động mount khi hệ thông reboot</w:t>
      </w:r>
    </w:p>
    <w:p w:rsidR="00CF2618" w:rsidRDefault="00CF2618" w:rsidP="00CD3B99">
      <w:pPr>
        <w:pStyle w:val="Command"/>
      </w:pPr>
      <w:r>
        <w:t># vi /etc/fstat</w:t>
      </w:r>
    </w:p>
    <w:p w:rsidR="00CF2618" w:rsidRDefault="00CF2618" w:rsidP="00CD3B99">
      <w:pPr>
        <w:pStyle w:val="Command"/>
      </w:pPr>
      <w:r w:rsidRPr="00CF2618">
        <w:t>/dev/mapper/vg_streamingorig-LogVol02 /opt/transcode/disk1                    ext4    defaults        1 2</w:t>
      </w:r>
    </w:p>
    <w:p w:rsidR="00CF2618" w:rsidRDefault="004F6620" w:rsidP="00CF2618">
      <w:pPr>
        <w:pStyle w:val="NoSpacing"/>
      </w:pPr>
      <w:r>
        <w:t>Tạo thư mục file raw va file thành phẩm</w:t>
      </w:r>
    </w:p>
    <w:p w:rsidR="004F6620" w:rsidRDefault="004F6620" w:rsidP="004F6620">
      <w:pPr>
        <w:pStyle w:val="Command"/>
      </w:pPr>
      <w:r>
        <w:t xml:space="preserve"># </w:t>
      </w:r>
      <w:r w:rsidRPr="004F6620">
        <w:t>mkdir -p /opt/transcode/disk1/{file,raw}</w:t>
      </w:r>
    </w:p>
    <w:p w:rsidR="00CF2618" w:rsidRDefault="00CF2618" w:rsidP="00CF2618">
      <w:pPr>
        <w:pStyle w:val="NoSpacing"/>
      </w:pPr>
      <w:r>
        <w:t xml:space="preserve">Khai báo đường dẫn chứa file thành phẩm trong script </w:t>
      </w:r>
    </w:p>
    <w:p w:rsidR="00CF2618" w:rsidRDefault="00CF2618" w:rsidP="00CF2618">
      <w:pPr>
        <w:pStyle w:val="Command"/>
      </w:pPr>
      <w:r>
        <w:t xml:space="preserve"># vi </w:t>
      </w:r>
      <w:r w:rsidRPr="00CF2618">
        <w:t>/opt/script_trans</w:t>
      </w:r>
      <w:r>
        <w:t>/</w:t>
      </w:r>
      <w:r w:rsidRPr="00CF2618">
        <w:t>transcode_api.sh</w:t>
      </w:r>
    </w:p>
    <w:p w:rsidR="00CF2618" w:rsidRDefault="00CF2618" w:rsidP="00CF2618">
      <w:pPr>
        <w:pStyle w:val="Command"/>
      </w:pPr>
      <w:r>
        <w:t xml:space="preserve">disk_id='disk1'    </w:t>
      </w:r>
    </w:p>
    <w:p w:rsidR="00CF2618" w:rsidRDefault="00CF2618" w:rsidP="00CF2618">
      <w:pPr>
        <w:pStyle w:val="Command"/>
      </w:pPr>
      <w:r>
        <w:t>file_dir="/opt/transcode/$disk_id/file"</w:t>
      </w:r>
    </w:p>
    <w:p w:rsidR="00171052" w:rsidRDefault="00171052" w:rsidP="00171052">
      <w:pPr>
        <w:pStyle w:val="Heading2"/>
      </w:pPr>
      <w:bookmarkStart w:id="21" w:name="_Toc463268850"/>
      <w:r>
        <w:t>Khởi động tiến trình transcoder</w:t>
      </w:r>
      <w:bookmarkEnd w:id="21"/>
    </w:p>
    <w:p w:rsidR="00171052" w:rsidRDefault="00171052" w:rsidP="00171052">
      <w:pPr>
        <w:pStyle w:val="Command"/>
      </w:pPr>
      <w:r>
        <w:t xml:space="preserve">#cd </w:t>
      </w:r>
      <w:r w:rsidRPr="00171052">
        <w:t>/opt/script_trans</w:t>
      </w:r>
    </w:p>
    <w:p w:rsidR="00171052" w:rsidRDefault="00171052" w:rsidP="00171052">
      <w:pPr>
        <w:pStyle w:val="Command"/>
      </w:pPr>
      <w:r>
        <w:t xml:space="preserve"># ./main_transcode_api.sh </w:t>
      </w:r>
    </w:p>
    <w:p w:rsidR="00171052" w:rsidRDefault="00171052" w:rsidP="00171052">
      <w:pPr>
        <w:pStyle w:val="Command"/>
      </w:pPr>
      <w:r>
        <w:t>Ban co muon khoi tao hay them tien trinh transcode?</w:t>
      </w:r>
    </w:p>
    <w:p w:rsidR="00171052" w:rsidRDefault="00171052" w:rsidP="00171052">
      <w:pPr>
        <w:pStyle w:val="Command"/>
      </w:pPr>
    </w:p>
    <w:p w:rsidR="00171052" w:rsidRDefault="00171052" w:rsidP="00171052">
      <w:pPr>
        <w:pStyle w:val="Command"/>
      </w:pPr>
      <w:r>
        <w:t>1.Khoi tao</w:t>
      </w:r>
    </w:p>
    <w:p w:rsidR="00171052" w:rsidRDefault="00171052" w:rsidP="00171052">
      <w:pPr>
        <w:pStyle w:val="Command"/>
      </w:pPr>
    </w:p>
    <w:p w:rsidR="00171052" w:rsidRDefault="00171052" w:rsidP="00171052">
      <w:pPr>
        <w:pStyle w:val="Command"/>
      </w:pPr>
      <w:r>
        <w:t>2.Them</w:t>
      </w:r>
    </w:p>
    <w:p w:rsidR="00171052" w:rsidRDefault="00171052" w:rsidP="00171052">
      <w:pPr>
        <w:pStyle w:val="NoSpacing"/>
      </w:pPr>
    </w:p>
    <w:p w:rsidR="00171052" w:rsidRDefault="00171052" w:rsidP="00171052">
      <w:pPr>
        <w:pStyle w:val="NoSpacing"/>
      </w:pPr>
      <w:r>
        <w:t>Kiểm tra tiến trình</w:t>
      </w:r>
    </w:p>
    <w:p w:rsidR="00171052" w:rsidRDefault="00171052" w:rsidP="00171052">
      <w:pPr>
        <w:pStyle w:val="Command"/>
      </w:pPr>
      <w:r>
        <w:t># ps ux|grep transcode</w:t>
      </w:r>
    </w:p>
    <w:p w:rsidR="00171052" w:rsidRDefault="00171052" w:rsidP="00171052">
      <w:pPr>
        <w:pStyle w:val="Command"/>
      </w:pPr>
      <w:r>
        <w:t>root      4615  0.0  0.0 106760  2040 ?        S    Jun10   6:30 /bin/bash /opt/script_trans/transcode_api.sh 1</w:t>
      </w:r>
    </w:p>
    <w:p w:rsidR="002A24E9" w:rsidRDefault="002A24E9" w:rsidP="002A24E9">
      <w:pPr>
        <w:pStyle w:val="Heading2"/>
      </w:pPr>
      <w:bookmarkStart w:id="22" w:name="_Toc463268851"/>
      <w:r>
        <w:t>Theo dõi quá trình transcode</w:t>
      </w:r>
      <w:r w:rsidR="00201B0F">
        <w:t>r</w:t>
      </w:r>
      <w:bookmarkEnd w:id="22"/>
    </w:p>
    <w:p w:rsidR="002A24E9" w:rsidRDefault="002A24E9" w:rsidP="002A24E9">
      <w:pPr>
        <w:pStyle w:val="NoSpacing"/>
      </w:pPr>
      <w:r>
        <w:t>Để xem transcoder đang transcode nôi dung nào, có thể tail log như sau:</w:t>
      </w:r>
    </w:p>
    <w:p w:rsidR="002A24E9" w:rsidRDefault="002A24E9" w:rsidP="002A24E9">
      <w:pPr>
        <w:pStyle w:val="Command"/>
      </w:pPr>
      <w:r>
        <w:t xml:space="preserve"># </w:t>
      </w:r>
      <w:r w:rsidRPr="002A24E9">
        <w:t>tailf /opt/logs/error/error_trans_process.log</w:t>
      </w:r>
    </w:p>
    <w:p w:rsidR="002A24E9" w:rsidRDefault="002A24E9" w:rsidP="002A24E9">
      <w:pPr>
        <w:pStyle w:val="Command"/>
      </w:pPr>
    </w:p>
    <w:p w:rsidR="002A24E9" w:rsidRDefault="002A24E9" w:rsidP="002A24E9">
      <w:pPr>
        <w:pStyle w:val="Command"/>
      </w:pPr>
      <w:r>
        <w:t>Thu Jun  9 17:57:36 ICT 2016            Warning: No subtitle for /opt/transcode/disk1/raw/1/bigbuckbunny_1100.mp4</w:t>
      </w:r>
    </w:p>
    <w:p w:rsidR="002A24E9" w:rsidRDefault="002A24E9" w:rsidP="002A24E9">
      <w:pPr>
        <w:pStyle w:val="Command"/>
      </w:pPr>
      <w:r>
        <w:lastRenderedPageBreak/>
        <w:t>ffmpeg -loglevel warning -i /opt/transcode/disk1/raw/1/bigbuckbunny-1100.mp4 -y -map_chapters -1 -c:v libx264 -b:v 896k -vf scale=trunc'(oh/a/2)'*2:360 -c:a libfaac -b:a 64k -ac 2 -ar 44100 -af volume=2 /opt/transcode/disk1/file/1/video-file-0/bigbuckbunny-1100/bigbuckbunny-1100_MB.mp4 -c:v libx264 -b:v 576k -vf scale=trunc'(oh/a/2)'*2:240 -c:a libfaac -b:a 64k -ac 2 -ar 44100 -af volume=2 /opt/transcode/disk1/file/1/video-file-0/bigbuckbunny-1100/bigbuckbunny-1100_FP.mp4</w:t>
      </w:r>
    </w:p>
    <w:p w:rsidR="009D7717" w:rsidRDefault="009D7717" w:rsidP="002A24E9">
      <w:pPr>
        <w:pStyle w:val="Command"/>
      </w:pPr>
    </w:p>
    <w:p w:rsidR="009D7717" w:rsidRDefault="009D7717" w:rsidP="002A24E9">
      <w:pPr>
        <w:pStyle w:val="Command"/>
      </w:pPr>
    </w:p>
    <w:p w:rsidR="00201B0F" w:rsidRDefault="00201B0F" w:rsidP="002A24E9">
      <w:pPr>
        <w:pStyle w:val="Command"/>
      </w:pPr>
    </w:p>
    <w:p w:rsidR="00201B0F" w:rsidRDefault="00201B0F">
      <w:pPr>
        <w:pStyle w:val="Heading2"/>
      </w:pPr>
      <w:bookmarkStart w:id="23" w:name="_Toc463268852"/>
      <w:r>
        <w:t>Dừng tiến trình transcoder</w:t>
      </w:r>
      <w:bookmarkEnd w:id="23"/>
    </w:p>
    <w:p w:rsidR="00201B0F" w:rsidRDefault="00201B0F" w:rsidP="00201B0F">
      <w:r>
        <w:t>Tìm tiến trình transcoder và kill theo pid</w:t>
      </w:r>
    </w:p>
    <w:p w:rsidR="00201B0F" w:rsidRDefault="00201B0F" w:rsidP="00201B0F">
      <w:pPr>
        <w:pStyle w:val="Config"/>
      </w:pPr>
      <w:r w:rsidRPr="00201B0F">
        <w:t># ps aux</w:t>
      </w:r>
    </w:p>
    <w:p w:rsidR="00201B0F" w:rsidRDefault="00201B0F" w:rsidP="00201B0F">
      <w:pPr>
        <w:pStyle w:val="Config"/>
      </w:pPr>
      <w:r>
        <w:t xml:space="preserve">…                                                                                                               </w:t>
      </w:r>
    </w:p>
    <w:p w:rsidR="00201B0F" w:rsidRDefault="00201B0F" w:rsidP="00201B0F">
      <w:pPr>
        <w:pStyle w:val="Config"/>
      </w:pPr>
      <w:r>
        <w:t>root     29272  0.0  0.0 106248  1484 ?        S    12:07   0:00 /bin/bash /opt/script_trans/transcode_api.sh 1</w:t>
      </w:r>
    </w:p>
    <w:p w:rsidR="00201B0F" w:rsidRDefault="00201B0F" w:rsidP="00201B0F">
      <w:pPr>
        <w:pStyle w:val="Config"/>
      </w:pPr>
      <w:r>
        <w:t>…</w:t>
      </w:r>
    </w:p>
    <w:p w:rsidR="00201B0F" w:rsidRDefault="00201B0F" w:rsidP="00201B0F">
      <w:pPr>
        <w:pStyle w:val="Config"/>
      </w:pPr>
      <w:r>
        <w:t xml:space="preserve"># kill -9 29272  </w:t>
      </w:r>
    </w:p>
    <w:sectPr w:rsidR="00201B0F" w:rsidSect="00F50C68">
      <w:headerReference w:type="default" r:id="rId16"/>
      <w:footerReference w:type="default" r:id="rId17"/>
      <w:pgSz w:w="11907" w:h="16839" w:code="9"/>
      <w:pgMar w:top="1440" w:right="720" w:bottom="1440" w:left="1440" w:header="720" w:footer="0" w:gutter="0"/>
      <w:pgBorders w:display="firstPage" w:offsetFrom="page">
        <w:top w:val="single" w:sz="8" w:space="24" w:color="auto"/>
        <w:left w:val="single" w:sz="8" w:space="31"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01A" w:rsidRDefault="0035501A" w:rsidP="006628DE">
      <w:pPr>
        <w:spacing w:after="0" w:line="240" w:lineRule="auto"/>
      </w:pPr>
      <w:r>
        <w:separator/>
      </w:r>
    </w:p>
  </w:endnote>
  <w:endnote w:type="continuationSeparator" w:id="0">
    <w:p w:rsidR="0035501A" w:rsidRDefault="0035501A" w:rsidP="0066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jc w:val="right"/>
      <w:tblLook w:val="04A0" w:firstRow="1" w:lastRow="0" w:firstColumn="1" w:lastColumn="0" w:noHBand="0" w:noVBand="1"/>
    </w:tblPr>
    <w:tblGrid>
      <w:gridCol w:w="9720"/>
    </w:tblGrid>
    <w:tr w:rsidR="00DE0A7B" w:rsidRPr="00045C32" w:rsidTr="00690EAC">
      <w:trPr>
        <w:trHeight w:hRule="exact" w:val="555"/>
        <w:jc w:val="right"/>
      </w:trPr>
      <w:tc>
        <w:tcPr>
          <w:tcW w:w="9720" w:type="dxa"/>
          <w:tcBorders>
            <w:top w:val="single" w:sz="6" w:space="0" w:color="000000"/>
          </w:tcBorders>
        </w:tcPr>
        <w:p w:rsidR="00DE0A7B" w:rsidRPr="008E4B4F" w:rsidRDefault="00DE0A7B" w:rsidP="00CC33CB">
          <w:pPr>
            <w:jc w:val="center"/>
            <w:rPr>
              <w:bCs/>
              <w:color w:val="777777"/>
              <w:sz w:val="16"/>
              <w:szCs w:val="16"/>
            </w:rPr>
          </w:pPr>
          <w:r w:rsidRPr="0090735C">
            <w:rPr>
              <w:bCs/>
              <w:color w:val="000000" w:themeColor="text1"/>
              <w:sz w:val="16"/>
              <w:szCs w:val="16"/>
            </w:rPr>
            <w:t>A</w:t>
          </w:r>
          <w:r w:rsidRPr="0090735C">
            <w:rPr>
              <w:color w:val="000000" w:themeColor="text1"/>
              <w:sz w:val="16"/>
              <w:szCs w:val="16"/>
            </w:rPr>
            <w:t>ll right reserved. Passing on and copying of this document, use and communication of its contents not permitted without written authorization from VIVAS</w:t>
          </w:r>
        </w:p>
      </w:tc>
    </w:tr>
    <w:tr w:rsidR="00DE0A7B" w:rsidRPr="00045C32" w:rsidTr="00690EAC">
      <w:trPr>
        <w:trHeight w:hRule="exact" w:val="288"/>
        <w:jc w:val="right"/>
      </w:trPr>
      <w:tc>
        <w:tcPr>
          <w:tcW w:w="9720" w:type="dxa"/>
        </w:tcPr>
        <w:p w:rsidR="00DE0A7B" w:rsidRPr="0090735C" w:rsidRDefault="00DE0A7B" w:rsidP="00CC33CB">
          <w:pPr>
            <w:jc w:val="right"/>
            <w:rPr>
              <w:bCs/>
              <w:color w:val="000000" w:themeColor="text1"/>
            </w:rPr>
          </w:pPr>
          <w:r w:rsidRPr="0090735C">
            <w:rPr>
              <w:bCs/>
              <w:color w:val="000000" w:themeColor="text1"/>
            </w:rPr>
            <w:t xml:space="preserve">Page </w:t>
          </w:r>
          <w:r w:rsidRPr="0090735C">
            <w:rPr>
              <w:bCs/>
              <w:color w:val="000000" w:themeColor="text1"/>
            </w:rPr>
            <w:fldChar w:fldCharType="begin"/>
          </w:r>
          <w:r w:rsidRPr="0090735C">
            <w:rPr>
              <w:bCs/>
              <w:color w:val="000000" w:themeColor="text1"/>
            </w:rPr>
            <w:instrText xml:space="preserve"> PAGE </w:instrText>
          </w:r>
          <w:r w:rsidRPr="0090735C">
            <w:rPr>
              <w:bCs/>
              <w:color w:val="000000" w:themeColor="text1"/>
            </w:rPr>
            <w:fldChar w:fldCharType="separate"/>
          </w:r>
          <w:r w:rsidR="00B23483">
            <w:rPr>
              <w:bCs/>
              <w:noProof/>
              <w:color w:val="000000" w:themeColor="text1"/>
            </w:rPr>
            <w:t>6</w:t>
          </w:r>
          <w:r w:rsidRPr="0090735C">
            <w:rPr>
              <w:bCs/>
              <w:color w:val="000000" w:themeColor="text1"/>
            </w:rPr>
            <w:fldChar w:fldCharType="end"/>
          </w:r>
          <w:r w:rsidRPr="0090735C">
            <w:rPr>
              <w:bCs/>
              <w:color w:val="000000" w:themeColor="text1"/>
            </w:rPr>
            <w:t xml:space="preserve"> / </w:t>
          </w:r>
          <w:r w:rsidRPr="0090735C">
            <w:rPr>
              <w:bCs/>
              <w:color w:val="000000" w:themeColor="text1"/>
            </w:rPr>
            <w:fldChar w:fldCharType="begin"/>
          </w:r>
          <w:r w:rsidRPr="0090735C">
            <w:rPr>
              <w:bCs/>
              <w:color w:val="000000" w:themeColor="text1"/>
            </w:rPr>
            <w:instrText xml:space="preserve"> NUMPAGES  </w:instrText>
          </w:r>
          <w:r w:rsidRPr="0090735C">
            <w:rPr>
              <w:bCs/>
              <w:color w:val="000000" w:themeColor="text1"/>
            </w:rPr>
            <w:fldChar w:fldCharType="separate"/>
          </w:r>
          <w:r w:rsidR="00B23483">
            <w:rPr>
              <w:bCs/>
              <w:noProof/>
              <w:color w:val="000000" w:themeColor="text1"/>
            </w:rPr>
            <w:t>21</w:t>
          </w:r>
          <w:r w:rsidRPr="0090735C">
            <w:rPr>
              <w:bCs/>
              <w:color w:val="000000" w:themeColor="text1"/>
            </w:rPr>
            <w:fldChar w:fldCharType="end"/>
          </w:r>
        </w:p>
        <w:p w:rsidR="00DE0A7B" w:rsidRPr="00EE6F16" w:rsidRDefault="00DE0A7B" w:rsidP="00CC33CB">
          <w:pPr>
            <w:jc w:val="center"/>
            <w:rPr>
              <w:bCs/>
              <w:color w:val="777777"/>
              <w:sz w:val="16"/>
            </w:rPr>
          </w:pPr>
        </w:p>
      </w:tc>
    </w:tr>
  </w:tbl>
  <w:p w:rsidR="00DE0A7B" w:rsidRPr="0031018A" w:rsidRDefault="00DE0A7B" w:rsidP="00836543">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01A" w:rsidRDefault="0035501A" w:rsidP="006628DE">
      <w:pPr>
        <w:spacing w:after="0" w:line="240" w:lineRule="auto"/>
      </w:pPr>
      <w:r>
        <w:separator/>
      </w:r>
    </w:p>
  </w:footnote>
  <w:footnote w:type="continuationSeparator" w:id="0">
    <w:p w:rsidR="0035501A" w:rsidRDefault="0035501A" w:rsidP="00662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5545"/>
      <w:gridCol w:w="4202"/>
    </w:tblGrid>
    <w:tr w:rsidR="00DE0A7B" w:rsidRPr="0090735C" w:rsidTr="000A1071">
      <w:trPr>
        <w:trHeight w:hRule="exact" w:val="288"/>
        <w:jc w:val="right"/>
      </w:trPr>
      <w:tc>
        <w:tcPr>
          <w:tcW w:w="8344" w:type="dxa"/>
        </w:tcPr>
        <w:p w:rsidR="00DE0A7B" w:rsidRPr="0090735C" w:rsidRDefault="00DE0A7B" w:rsidP="0047307E">
          <w:pPr>
            <w:rPr>
              <w:bCs/>
              <w:noProof/>
            </w:rPr>
          </w:pPr>
          <w:r w:rsidRPr="0090735C">
            <w:rPr>
              <w:bCs/>
              <w:noProof/>
            </w:rPr>
            <w:drawing>
              <wp:inline distT="0" distB="0" distL="0" distR="0" wp14:anchorId="69B28D63" wp14:editId="01E6FE50">
                <wp:extent cx="762000" cy="177800"/>
                <wp:effectExtent l="0" t="0" r="0" b="0"/>
                <wp:docPr id="9" name="Picture 7" descr="Viva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va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77800"/>
                        </a:xfrm>
                        <a:prstGeom prst="rect">
                          <a:avLst/>
                        </a:prstGeom>
                        <a:noFill/>
                        <a:ln>
                          <a:noFill/>
                        </a:ln>
                      </pic:spPr>
                    </pic:pic>
                  </a:graphicData>
                </a:graphic>
              </wp:inline>
            </w:drawing>
          </w:r>
        </w:p>
      </w:tc>
      <w:tc>
        <w:tcPr>
          <w:tcW w:w="6315" w:type="dxa"/>
          <w:shd w:val="clear" w:color="auto" w:fill="auto"/>
          <w:vAlign w:val="center"/>
        </w:tcPr>
        <w:p w:rsidR="00DE0A7B" w:rsidRPr="0090735C" w:rsidRDefault="00DE0A7B" w:rsidP="00836543">
          <w:pPr>
            <w:jc w:val="right"/>
            <w:rPr>
              <w:bCs/>
              <w:sz w:val="16"/>
              <w:szCs w:val="16"/>
            </w:rPr>
          </w:pPr>
          <w:r>
            <w:rPr>
              <w:bCs/>
              <w:sz w:val="16"/>
              <w:szCs w:val="16"/>
            </w:rPr>
            <w:t>Video365</w:t>
          </w:r>
        </w:p>
      </w:tc>
    </w:tr>
    <w:tr w:rsidR="00DE0A7B" w:rsidRPr="0090735C" w:rsidTr="000A1071">
      <w:trPr>
        <w:trHeight w:hRule="exact" w:val="288"/>
        <w:jc w:val="right"/>
      </w:trPr>
      <w:tc>
        <w:tcPr>
          <w:tcW w:w="8344" w:type="dxa"/>
        </w:tcPr>
        <w:p w:rsidR="00DE0A7B" w:rsidRPr="0090735C" w:rsidRDefault="00DE0A7B" w:rsidP="004B7FFA">
          <w:pPr>
            <w:jc w:val="right"/>
            <w:rPr>
              <w:bCs/>
              <w:noProof/>
            </w:rPr>
          </w:pPr>
        </w:p>
      </w:tc>
      <w:tc>
        <w:tcPr>
          <w:tcW w:w="6315" w:type="dxa"/>
          <w:shd w:val="clear" w:color="auto" w:fill="auto"/>
          <w:vAlign w:val="center"/>
        </w:tcPr>
        <w:p w:rsidR="00DE0A7B" w:rsidRPr="0090735C" w:rsidRDefault="00DE0A7B" w:rsidP="0049637A">
          <w:pPr>
            <w:jc w:val="right"/>
            <w:rPr>
              <w:bCs/>
              <w:sz w:val="16"/>
              <w:szCs w:val="16"/>
            </w:rPr>
          </w:pPr>
          <w:r>
            <w:rPr>
              <w:bCs/>
              <w:sz w:val="16"/>
              <w:szCs w:val="16"/>
            </w:rPr>
            <w:t>Transcoder Deployment Guide</w:t>
          </w:r>
          <w:r w:rsidRPr="0090735C">
            <w:rPr>
              <w:bCs/>
              <w:sz w:val="16"/>
              <w:szCs w:val="16"/>
            </w:rPr>
            <w:t xml:space="preserve"> – </w:t>
          </w:r>
          <w:r>
            <w:rPr>
              <w:bCs/>
              <w:sz w:val="16"/>
              <w:szCs w:val="16"/>
            </w:rPr>
            <w:t>1.1</w:t>
          </w:r>
        </w:p>
      </w:tc>
    </w:tr>
    <w:tr w:rsidR="00DE0A7B" w:rsidRPr="0090735C" w:rsidTr="000A1071">
      <w:trPr>
        <w:trHeight w:hRule="exact" w:val="288"/>
        <w:jc w:val="right"/>
      </w:trPr>
      <w:tc>
        <w:tcPr>
          <w:tcW w:w="8344" w:type="dxa"/>
          <w:tcBorders>
            <w:bottom w:val="single" w:sz="8" w:space="0" w:color="auto"/>
          </w:tcBorders>
        </w:tcPr>
        <w:p w:rsidR="00DE0A7B" w:rsidRPr="0090735C" w:rsidRDefault="00DE0A7B" w:rsidP="008E4B4F">
          <w:pPr>
            <w:pStyle w:val="Header"/>
            <w:jc w:val="left"/>
            <w:rPr>
              <w:b/>
              <w:szCs w:val="16"/>
            </w:rPr>
          </w:pPr>
          <w:r>
            <w:rPr>
              <w:b/>
              <w:szCs w:val="16"/>
            </w:rPr>
            <w:t>Transcoder</w:t>
          </w:r>
        </w:p>
        <w:p w:rsidR="00DE0A7B" w:rsidRPr="0090735C" w:rsidRDefault="00DE0A7B" w:rsidP="004B7FFA">
          <w:pPr>
            <w:jc w:val="right"/>
            <w:rPr>
              <w:bCs/>
              <w:noProof/>
            </w:rPr>
          </w:pPr>
        </w:p>
      </w:tc>
      <w:tc>
        <w:tcPr>
          <w:tcW w:w="6315" w:type="dxa"/>
          <w:tcBorders>
            <w:bottom w:val="single" w:sz="8" w:space="0" w:color="auto"/>
          </w:tcBorders>
          <w:shd w:val="clear" w:color="auto" w:fill="auto"/>
          <w:vAlign w:val="center"/>
        </w:tcPr>
        <w:p w:rsidR="00DE0A7B" w:rsidRPr="0090735C" w:rsidRDefault="00DE0A7B" w:rsidP="00707559">
          <w:pPr>
            <w:jc w:val="center"/>
            <w:rPr>
              <w:bCs/>
              <w:sz w:val="16"/>
              <w:szCs w:val="16"/>
            </w:rPr>
          </w:pPr>
          <w:r>
            <w:rPr>
              <w:bCs/>
              <w:sz w:val="16"/>
              <w:szCs w:val="16"/>
            </w:rPr>
            <w:t xml:space="preserve">                                                                             ID: 2</w:t>
          </w:r>
        </w:p>
      </w:tc>
    </w:tr>
  </w:tbl>
  <w:p w:rsidR="00DE0A7B" w:rsidRPr="00DC5A01" w:rsidRDefault="00DE0A7B" w:rsidP="00DC5A01">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39CC462"/>
    <w:lvl w:ilvl="0">
      <w:start w:val="1"/>
      <w:numFmt w:val="bullet"/>
      <w:lvlText w:val=""/>
      <w:lvlJc w:val="left"/>
      <w:pPr>
        <w:tabs>
          <w:tab w:val="num" w:pos="360"/>
        </w:tabs>
        <w:ind w:left="360" w:hanging="360"/>
      </w:pPr>
      <w:rPr>
        <w:rFonts w:ascii="Symbol" w:hAnsi="Symbol" w:hint="default"/>
      </w:rPr>
    </w:lvl>
  </w:abstractNum>
  <w:abstractNum w:abstractNumId="1">
    <w:nsid w:val="015249C1"/>
    <w:multiLevelType w:val="hybridMultilevel"/>
    <w:tmpl w:val="01F8DC98"/>
    <w:lvl w:ilvl="0" w:tplc="715A21CE">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C70F8"/>
    <w:multiLevelType w:val="multilevel"/>
    <w:tmpl w:val="03925CD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C00000"/>
      </w:rPr>
    </w:lvl>
    <w:lvl w:ilvl="2">
      <w:start w:val="1"/>
      <w:numFmt w:val="decimal"/>
      <w:pStyle w:val="Heading3"/>
      <w:lvlText w:val="%1.%2.%3"/>
      <w:lvlJc w:val="left"/>
      <w:pPr>
        <w:ind w:left="810" w:hanging="720"/>
      </w:pPr>
      <w:rPr>
        <w:color w:val="C00000"/>
      </w:rPr>
    </w:lvl>
    <w:lvl w:ilvl="3">
      <w:start w:val="1"/>
      <w:numFmt w:val="decimal"/>
      <w:lvlText w:val="%1.%2.%3.%4"/>
      <w:lvlJc w:val="left"/>
      <w:pPr>
        <w:ind w:left="864" w:hanging="864"/>
      </w:pPr>
      <w:rPr>
        <w:color w:val="C00000"/>
      </w:rPr>
    </w:lvl>
    <w:lvl w:ilvl="4">
      <w:start w:val="1"/>
      <w:numFmt w:val="decimal"/>
      <w:lvlText w:val="%1.%2.%3.%4.%5"/>
      <w:lvlJc w:val="left"/>
      <w:pPr>
        <w:ind w:left="1008" w:hanging="1008"/>
      </w:pPr>
      <w:rPr>
        <w:color w:val="EE3536"/>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C51504C"/>
    <w:multiLevelType w:val="hybridMultilevel"/>
    <w:tmpl w:val="383EF95C"/>
    <w:lvl w:ilvl="0" w:tplc="44B4205A">
      <w:start w:val="1"/>
      <w:numFmt w:val="bullet"/>
      <w:pStyle w:val="FirstLevelBullet"/>
      <w:lvlText w:val=""/>
      <w:lvlJc w:val="left"/>
      <w:pPr>
        <w:tabs>
          <w:tab w:val="num" w:pos="1485"/>
        </w:tabs>
        <w:ind w:left="1485" w:hanging="360"/>
      </w:pPr>
      <w:rPr>
        <w:rFonts w:ascii="Wingdings" w:hAnsi="Wingdings"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D74E723A">
      <w:start w:val="1"/>
      <w:numFmt w:val="bullet"/>
      <w:pStyle w:val="SecondLeve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4">
    <w:nsid w:val="39F82D2E"/>
    <w:multiLevelType w:val="hybridMultilevel"/>
    <w:tmpl w:val="F8046A54"/>
    <w:lvl w:ilvl="0" w:tplc="A7B2F9DC">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52B31"/>
    <w:multiLevelType w:val="multilevel"/>
    <w:tmpl w:val="59F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57E45"/>
    <w:multiLevelType w:val="hybridMultilevel"/>
    <w:tmpl w:val="FFC85114"/>
    <w:lvl w:ilvl="0" w:tplc="0FD246B8">
      <w:start w:val="1"/>
      <w:numFmt w:val="bullet"/>
      <w:pStyle w:val="Bullet1"/>
      <w:lvlText w:val="-"/>
      <w:lvlJc w:val="left"/>
      <w:pPr>
        <w:ind w:left="720" w:hanging="360"/>
      </w:pPr>
      <w:rPr>
        <w:rFonts w:ascii="Segoe UI" w:eastAsia="Calibri" w:hAnsi="Segoe UI" w:cs="Segoe UI" w:hint="default"/>
      </w:rPr>
    </w:lvl>
    <w:lvl w:ilvl="1" w:tplc="E33033A2">
      <w:start w:val="1"/>
      <w:numFmt w:val="bullet"/>
      <w:pStyle w:val="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A3505"/>
    <w:multiLevelType w:val="hybridMultilevel"/>
    <w:tmpl w:val="8EA82D6A"/>
    <w:lvl w:ilvl="0" w:tplc="1466F9A6">
      <w:start w:val="1"/>
      <w:numFmt w:val="bullet"/>
      <w:lvlText w:val="-"/>
      <w:lvlJc w:val="left"/>
      <w:pPr>
        <w:ind w:left="720" w:hanging="360"/>
      </w:pPr>
      <w:rPr>
        <w:rFonts w:ascii="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912A1"/>
    <w:multiLevelType w:val="multilevel"/>
    <w:tmpl w:val="DA8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A235B"/>
    <w:multiLevelType w:val="hybridMultilevel"/>
    <w:tmpl w:val="18A4B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56806"/>
    <w:multiLevelType w:val="hybridMultilevel"/>
    <w:tmpl w:val="FC0C092A"/>
    <w:lvl w:ilvl="0" w:tplc="1466F9A6">
      <w:start w:val="1"/>
      <w:numFmt w:val="bullet"/>
      <w:lvlText w:val="-"/>
      <w:lvlJc w:val="left"/>
      <w:pPr>
        <w:ind w:left="720" w:hanging="360"/>
      </w:pPr>
      <w:rPr>
        <w:rFonts w:ascii="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71F51"/>
    <w:multiLevelType w:val="hybridMultilevel"/>
    <w:tmpl w:val="4686F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4"/>
  </w:num>
  <w:num w:numId="5">
    <w:abstractNumId w:val="0"/>
  </w:num>
  <w:num w:numId="6">
    <w:abstractNumId w:val="3"/>
  </w:num>
  <w:num w:numId="7">
    <w:abstractNumId w:val="6"/>
  </w:num>
  <w:num w:numId="8">
    <w:abstractNumId w:val="6"/>
  </w:num>
  <w:num w:numId="9">
    <w:abstractNumId w:val="6"/>
  </w:num>
  <w:num w:numId="10">
    <w:abstractNumId w:val="10"/>
  </w:num>
  <w:num w:numId="11">
    <w:abstractNumId w:val="7"/>
  </w:num>
  <w:num w:numId="12">
    <w:abstractNumId w:val="2"/>
  </w:num>
  <w:num w:numId="13">
    <w:abstractNumId w:val="2"/>
  </w:num>
  <w:num w:numId="14">
    <w:abstractNumId w:val="2"/>
  </w:num>
  <w:num w:numId="15">
    <w:abstractNumId w:val="2"/>
  </w:num>
  <w:num w:numId="16">
    <w:abstractNumId w:val="2"/>
  </w:num>
  <w:num w:numId="17">
    <w:abstractNumId w:val="5"/>
  </w:num>
  <w:num w:numId="18">
    <w:abstractNumId w:val="8"/>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o:colormru v:ext="edit" colors="#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CD"/>
    <w:rsid w:val="00002518"/>
    <w:rsid w:val="0002231B"/>
    <w:rsid w:val="00025BCE"/>
    <w:rsid w:val="000313B8"/>
    <w:rsid w:val="00045C32"/>
    <w:rsid w:val="00047517"/>
    <w:rsid w:val="0007372F"/>
    <w:rsid w:val="000753EB"/>
    <w:rsid w:val="00080DAD"/>
    <w:rsid w:val="000860C8"/>
    <w:rsid w:val="00090E33"/>
    <w:rsid w:val="00097C11"/>
    <w:rsid w:val="000A1071"/>
    <w:rsid w:val="000A6805"/>
    <w:rsid w:val="000B47D6"/>
    <w:rsid w:val="000B6195"/>
    <w:rsid w:val="000C495D"/>
    <w:rsid w:val="000D35C4"/>
    <w:rsid w:val="000E08F1"/>
    <w:rsid w:val="000E0D8A"/>
    <w:rsid w:val="00102B4E"/>
    <w:rsid w:val="00130140"/>
    <w:rsid w:val="001322D2"/>
    <w:rsid w:val="00161B66"/>
    <w:rsid w:val="00171052"/>
    <w:rsid w:val="00176773"/>
    <w:rsid w:val="001873C3"/>
    <w:rsid w:val="001A0B7D"/>
    <w:rsid w:val="001A5F4E"/>
    <w:rsid w:val="001B708D"/>
    <w:rsid w:val="001C3D0F"/>
    <w:rsid w:val="001D1971"/>
    <w:rsid w:val="001D250B"/>
    <w:rsid w:val="001D4584"/>
    <w:rsid w:val="001E0C2C"/>
    <w:rsid w:val="001E1FD4"/>
    <w:rsid w:val="001E344D"/>
    <w:rsid w:val="001E38F7"/>
    <w:rsid w:val="001E4CB9"/>
    <w:rsid w:val="001F1373"/>
    <w:rsid w:val="001F2268"/>
    <w:rsid w:val="00201B0F"/>
    <w:rsid w:val="00214790"/>
    <w:rsid w:val="00214C28"/>
    <w:rsid w:val="00215B41"/>
    <w:rsid w:val="00230A71"/>
    <w:rsid w:val="002318AF"/>
    <w:rsid w:val="00245D64"/>
    <w:rsid w:val="00246A46"/>
    <w:rsid w:val="00246DD8"/>
    <w:rsid w:val="002539EC"/>
    <w:rsid w:val="00261FFE"/>
    <w:rsid w:val="00264F4C"/>
    <w:rsid w:val="002762F3"/>
    <w:rsid w:val="00285922"/>
    <w:rsid w:val="002928DB"/>
    <w:rsid w:val="00296F5E"/>
    <w:rsid w:val="00297027"/>
    <w:rsid w:val="002A24E9"/>
    <w:rsid w:val="002B06DC"/>
    <w:rsid w:val="002D34D9"/>
    <w:rsid w:val="002F5DF2"/>
    <w:rsid w:val="0030616E"/>
    <w:rsid w:val="0031018A"/>
    <w:rsid w:val="00314E17"/>
    <w:rsid w:val="003236F8"/>
    <w:rsid w:val="0033690F"/>
    <w:rsid w:val="00342E11"/>
    <w:rsid w:val="00344DD1"/>
    <w:rsid w:val="003468EF"/>
    <w:rsid w:val="00347A5C"/>
    <w:rsid w:val="0035501A"/>
    <w:rsid w:val="00357FFA"/>
    <w:rsid w:val="003635F1"/>
    <w:rsid w:val="0037427D"/>
    <w:rsid w:val="00381C31"/>
    <w:rsid w:val="00390912"/>
    <w:rsid w:val="003A19BA"/>
    <w:rsid w:val="003A404C"/>
    <w:rsid w:val="003B31E8"/>
    <w:rsid w:val="003B3B98"/>
    <w:rsid w:val="003D27DE"/>
    <w:rsid w:val="003D3C79"/>
    <w:rsid w:val="003E1C0C"/>
    <w:rsid w:val="003E2638"/>
    <w:rsid w:val="003F2732"/>
    <w:rsid w:val="003F28DA"/>
    <w:rsid w:val="004025BA"/>
    <w:rsid w:val="00412FD5"/>
    <w:rsid w:val="00414554"/>
    <w:rsid w:val="0041581B"/>
    <w:rsid w:val="00425A77"/>
    <w:rsid w:val="00436D33"/>
    <w:rsid w:val="004376F5"/>
    <w:rsid w:val="004406FC"/>
    <w:rsid w:val="00442889"/>
    <w:rsid w:val="00445B91"/>
    <w:rsid w:val="00453028"/>
    <w:rsid w:val="004677DC"/>
    <w:rsid w:val="00467A3F"/>
    <w:rsid w:val="0047307E"/>
    <w:rsid w:val="0047355D"/>
    <w:rsid w:val="0048331B"/>
    <w:rsid w:val="004850C8"/>
    <w:rsid w:val="0049500B"/>
    <w:rsid w:val="0049637A"/>
    <w:rsid w:val="004A557C"/>
    <w:rsid w:val="004A7A8E"/>
    <w:rsid w:val="004B3379"/>
    <w:rsid w:val="004B583D"/>
    <w:rsid w:val="004B7FFA"/>
    <w:rsid w:val="004C1BF9"/>
    <w:rsid w:val="004C5D11"/>
    <w:rsid w:val="004C6300"/>
    <w:rsid w:val="004D269D"/>
    <w:rsid w:val="004D456A"/>
    <w:rsid w:val="004D74E7"/>
    <w:rsid w:val="004F4625"/>
    <w:rsid w:val="004F6620"/>
    <w:rsid w:val="005041F8"/>
    <w:rsid w:val="00510130"/>
    <w:rsid w:val="00525066"/>
    <w:rsid w:val="00526AE1"/>
    <w:rsid w:val="00530C27"/>
    <w:rsid w:val="0053125A"/>
    <w:rsid w:val="0053797C"/>
    <w:rsid w:val="00537EE4"/>
    <w:rsid w:val="005418EF"/>
    <w:rsid w:val="0056108D"/>
    <w:rsid w:val="0056424C"/>
    <w:rsid w:val="00590BD4"/>
    <w:rsid w:val="00591D7F"/>
    <w:rsid w:val="005936B0"/>
    <w:rsid w:val="005945CF"/>
    <w:rsid w:val="005B09C7"/>
    <w:rsid w:val="005B2BB8"/>
    <w:rsid w:val="005C0D29"/>
    <w:rsid w:val="005C1271"/>
    <w:rsid w:val="005D2431"/>
    <w:rsid w:val="005F4219"/>
    <w:rsid w:val="005F51CD"/>
    <w:rsid w:val="005F7C46"/>
    <w:rsid w:val="00603B51"/>
    <w:rsid w:val="00607E6F"/>
    <w:rsid w:val="006118EB"/>
    <w:rsid w:val="0063081C"/>
    <w:rsid w:val="00633088"/>
    <w:rsid w:val="006628DE"/>
    <w:rsid w:val="00665105"/>
    <w:rsid w:val="00671260"/>
    <w:rsid w:val="00676075"/>
    <w:rsid w:val="0068003E"/>
    <w:rsid w:val="0068348A"/>
    <w:rsid w:val="00690D80"/>
    <w:rsid w:val="00690EAC"/>
    <w:rsid w:val="006A2101"/>
    <w:rsid w:val="006B1603"/>
    <w:rsid w:val="006C36BE"/>
    <w:rsid w:val="006C6708"/>
    <w:rsid w:val="006E4050"/>
    <w:rsid w:val="006F5783"/>
    <w:rsid w:val="00703AEF"/>
    <w:rsid w:val="00707159"/>
    <w:rsid w:val="00707559"/>
    <w:rsid w:val="00712BCC"/>
    <w:rsid w:val="00716676"/>
    <w:rsid w:val="007177F1"/>
    <w:rsid w:val="00720F7F"/>
    <w:rsid w:val="0073155E"/>
    <w:rsid w:val="00735342"/>
    <w:rsid w:val="00754793"/>
    <w:rsid w:val="007639D3"/>
    <w:rsid w:val="00765FDE"/>
    <w:rsid w:val="00767121"/>
    <w:rsid w:val="007678C6"/>
    <w:rsid w:val="00767F4F"/>
    <w:rsid w:val="00772DD4"/>
    <w:rsid w:val="00777C5A"/>
    <w:rsid w:val="007841B8"/>
    <w:rsid w:val="007A32F8"/>
    <w:rsid w:val="007C0A9F"/>
    <w:rsid w:val="007D06C5"/>
    <w:rsid w:val="007D6F7A"/>
    <w:rsid w:val="007D78F9"/>
    <w:rsid w:val="007E4745"/>
    <w:rsid w:val="007F1F25"/>
    <w:rsid w:val="00802F82"/>
    <w:rsid w:val="00810D00"/>
    <w:rsid w:val="0081637B"/>
    <w:rsid w:val="00823E84"/>
    <w:rsid w:val="00824D74"/>
    <w:rsid w:val="00831D25"/>
    <w:rsid w:val="00836543"/>
    <w:rsid w:val="008377AF"/>
    <w:rsid w:val="00843762"/>
    <w:rsid w:val="008444A7"/>
    <w:rsid w:val="008510AF"/>
    <w:rsid w:val="008971DE"/>
    <w:rsid w:val="008A7987"/>
    <w:rsid w:val="008B597B"/>
    <w:rsid w:val="008C1BF2"/>
    <w:rsid w:val="008C5260"/>
    <w:rsid w:val="008C59D3"/>
    <w:rsid w:val="008D2182"/>
    <w:rsid w:val="008D680E"/>
    <w:rsid w:val="008E4B4F"/>
    <w:rsid w:val="008F1CCF"/>
    <w:rsid w:val="00903EB8"/>
    <w:rsid w:val="00903FA5"/>
    <w:rsid w:val="00904D2C"/>
    <w:rsid w:val="0090735C"/>
    <w:rsid w:val="00921B2F"/>
    <w:rsid w:val="00923A8F"/>
    <w:rsid w:val="00925C14"/>
    <w:rsid w:val="00927AE6"/>
    <w:rsid w:val="00935642"/>
    <w:rsid w:val="009438D2"/>
    <w:rsid w:val="009507E4"/>
    <w:rsid w:val="009635F8"/>
    <w:rsid w:val="0096582B"/>
    <w:rsid w:val="00973E4A"/>
    <w:rsid w:val="009751A1"/>
    <w:rsid w:val="00987539"/>
    <w:rsid w:val="00990E0F"/>
    <w:rsid w:val="0099366A"/>
    <w:rsid w:val="00994A70"/>
    <w:rsid w:val="009A6404"/>
    <w:rsid w:val="009B0E28"/>
    <w:rsid w:val="009B60DE"/>
    <w:rsid w:val="009C4339"/>
    <w:rsid w:val="009D2883"/>
    <w:rsid w:val="009D7717"/>
    <w:rsid w:val="009F3CDD"/>
    <w:rsid w:val="009F7ADE"/>
    <w:rsid w:val="00A00213"/>
    <w:rsid w:val="00A143FD"/>
    <w:rsid w:val="00A1454D"/>
    <w:rsid w:val="00A2577B"/>
    <w:rsid w:val="00A26832"/>
    <w:rsid w:val="00A30E13"/>
    <w:rsid w:val="00A4575F"/>
    <w:rsid w:val="00A50528"/>
    <w:rsid w:val="00A50A7D"/>
    <w:rsid w:val="00A57608"/>
    <w:rsid w:val="00A608C1"/>
    <w:rsid w:val="00A6445C"/>
    <w:rsid w:val="00A661BE"/>
    <w:rsid w:val="00A73371"/>
    <w:rsid w:val="00A801CE"/>
    <w:rsid w:val="00A90584"/>
    <w:rsid w:val="00A9291F"/>
    <w:rsid w:val="00A94D84"/>
    <w:rsid w:val="00A950B0"/>
    <w:rsid w:val="00AA3CA8"/>
    <w:rsid w:val="00AB117C"/>
    <w:rsid w:val="00AD3F73"/>
    <w:rsid w:val="00AD5422"/>
    <w:rsid w:val="00AE41E7"/>
    <w:rsid w:val="00AF485E"/>
    <w:rsid w:val="00B06DBC"/>
    <w:rsid w:val="00B079FB"/>
    <w:rsid w:val="00B07B1F"/>
    <w:rsid w:val="00B130A4"/>
    <w:rsid w:val="00B13AD9"/>
    <w:rsid w:val="00B1691F"/>
    <w:rsid w:val="00B23483"/>
    <w:rsid w:val="00B258D1"/>
    <w:rsid w:val="00B550A9"/>
    <w:rsid w:val="00B56057"/>
    <w:rsid w:val="00B6614F"/>
    <w:rsid w:val="00B75393"/>
    <w:rsid w:val="00BA351C"/>
    <w:rsid w:val="00BA5C5B"/>
    <w:rsid w:val="00BA6D15"/>
    <w:rsid w:val="00BB0940"/>
    <w:rsid w:val="00BB1DCC"/>
    <w:rsid w:val="00BB25CF"/>
    <w:rsid w:val="00BC1081"/>
    <w:rsid w:val="00BC3D87"/>
    <w:rsid w:val="00BC509E"/>
    <w:rsid w:val="00BC5514"/>
    <w:rsid w:val="00BC5699"/>
    <w:rsid w:val="00BD02C0"/>
    <w:rsid w:val="00BD15EE"/>
    <w:rsid w:val="00BD1B75"/>
    <w:rsid w:val="00BD7780"/>
    <w:rsid w:val="00BE0182"/>
    <w:rsid w:val="00BE03DC"/>
    <w:rsid w:val="00BE4654"/>
    <w:rsid w:val="00BF29BE"/>
    <w:rsid w:val="00C0272A"/>
    <w:rsid w:val="00C223A3"/>
    <w:rsid w:val="00C25B9F"/>
    <w:rsid w:val="00C2690E"/>
    <w:rsid w:val="00C61127"/>
    <w:rsid w:val="00C65626"/>
    <w:rsid w:val="00C72F42"/>
    <w:rsid w:val="00C80176"/>
    <w:rsid w:val="00C87388"/>
    <w:rsid w:val="00C92352"/>
    <w:rsid w:val="00C95F68"/>
    <w:rsid w:val="00C964B6"/>
    <w:rsid w:val="00C971DE"/>
    <w:rsid w:val="00C97496"/>
    <w:rsid w:val="00CC33CB"/>
    <w:rsid w:val="00CC426D"/>
    <w:rsid w:val="00CC4326"/>
    <w:rsid w:val="00CD3B99"/>
    <w:rsid w:val="00CD3C7B"/>
    <w:rsid w:val="00CD5A3D"/>
    <w:rsid w:val="00CD5AD0"/>
    <w:rsid w:val="00CE5F1A"/>
    <w:rsid w:val="00CF2618"/>
    <w:rsid w:val="00CF6B82"/>
    <w:rsid w:val="00D03821"/>
    <w:rsid w:val="00D12369"/>
    <w:rsid w:val="00D13D6D"/>
    <w:rsid w:val="00D20612"/>
    <w:rsid w:val="00D2237A"/>
    <w:rsid w:val="00D243D0"/>
    <w:rsid w:val="00D3724E"/>
    <w:rsid w:val="00D37BD3"/>
    <w:rsid w:val="00D44489"/>
    <w:rsid w:val="00D4564E"/>
    <w:rsid w:val="00D53E69"/>
    <w:rsid w:val="00D6029C"/>
    <w:rsid w:val="00D61F90"/>
    <w:rsid w:val="00D65375"/>
    <w:rsid w:val="00D72E44"/>
    <w:rsid w:val="00D746F3"/>
    <w:rsid w:val="00D7784B"/>
    <w:rsid w:val="00D812C7"/>
    <w:rsid w:val="00D81C46"/>
    <w:rsid w:val="00D87293"/>
    <w:rsid w:val="00D94CF1"/>
    <w:rsid w:val="00DA1166"/>
    <w:rsid w:val="00DA1211"/>
    <w:rsid w:val="00DA2DCF"/>
    <w:rsid w:val="00DB211B"/>
    <w:rsid w:val="00DB35CA"/>
    <w:rsid w:val="00DB4150"/>
    <w:rsid w:val="00DB5A8E"/>
    <w:rsid w:val="00DC07EB"/>
    <w:rsid w:val="00DC5A01"/>
    <w:rsid w:val="00DD571C"/>
    <w:rsid w:val="00DD781E"/>
    <w:rsid w:val="00DE0A7B"/>
    <w:rsid w:val="00DF1E69"/>
    <w:rsid w:val="00DF2FF0"/>
    <w:rsid w:val="00DF3447"/>
    <w:rsid w:val="00DF46CE"/>
    <w:rsid w:val="00E0551D"/>
    <w:rsid w:val="00E13AD8"/>
    <w:rsid w:val="00E14A22"/>
    <w:rsid w:val="00E3495E"/>
    <w:rsid w:val="00E42062"/>
    <w:rsid w:val="00E526D0"/>
    <w:rsid w:val="00E86AC4"/>
    <w:rsid w:val="00E92251"/>
    <w:rsid w:val="00E92B18"/>
    <w:rsid w:val="00E93684"/>
    <w:rsid w:val="00E94692"/>
    <w:rsid w:val="00EB15CF"/>
    <w:rsid w:val="00EB1A1C"/>
    <w:rsid w:val="00ED799C"/>
    <w:rsid w:val="00EE2971"/>
    <w:rsid w:val="00EE6F16"/>
    <w:rsid w:val="00EF1CB6"/>
    <w:rsid w:val="00F100E5"/>
    <w:rsid w:val="00F11B0F"/>
    <w:rsid w:val="00F32113"/>
    <w:rsid w:val="00F35B6D"/>
    <w:rsid w:val="00F47DEA"/>
    <w:rsid w:val="00F50C68"/>
    <w:rsid w:val="00F522A1"/>
    <w:rsid w:val="00F603AB"/>
    <w:rsid w:val="00F63C24"/>
    <w:rsid w:val="00F757FC"/>
    <w:rsid w:val="00F80BA1"/>
    <w:rsid w:val="00F81EA8"/>
    <w:rsid w:val="00F83FE4"/>
    <w:rsid w:val="00F87012"/>
    <w:rsid w:val="00F943EE"/>
    <w:rsid w:val="00FA5437"/>
    <w:rsid w:val="00FB43C2"/>
    <w:rsid w:val="00FB59DE"/>
    <w:rsid w:val="00FB5F71"/>
    <w:rsid w:val="00FB6A80"/>
    <w:rsid w:val="00FE3675"/>
    <w:rsid w:val="00FE41B3"/>
    <w:rsid w:val="00FE49B7"/>
    <w:rsid w:val="00FF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77"/>
    </o:shapedefaults>
    <o:shapelayout v:ext="edit">
      <o:idmap v:ext="edit" data="1"/>
    </o:shapelayout>
  </w:shapeDefaults>
  <w:decimalSymbol w:val="."/>
  <w:listSeparator w:val=","/>
  <w15:docId w15:val="{7ED900B6-1B70-46D2-8FC3-7ABD5A76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Calibri" w:hAnsi="Segoe UI" w:cs="Segoe U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VSLC Normal"/>
    <w:qFormat/>
    <w:rsid w:val="00E0551D"/>
    <w:pPr>
      <w:spacing w:after="200" w:line="276" w:lineRule="auto"/>
      <w:jc w:val="both"/>
    </w:pPr>
  </w:style>
  <w:style w:type="paragraph" w:styleId="Heading1">
    <w:name w:val="heading 1"/>
    <w:aliases w:val="VSLC Heading 1"/>
    <w:basedOn w:val="Normal"/>
    <w:link w:val="Heading1Char"/>
    <w:autoRedefine/>
    <w:uiPriority w:val="9"/>
    <w:qFormat/>
    <w:rsid w:val="009438D2"/>
    <w:pPr>
      <w:keepNext/>
      <w:keepLines/>
      <w:numPr>
        <w:numId w:val="1"/>
      </w:numPr>
      <w:pBdr>
        <w:bottom w:val="single" w:sz="18" w:space="1" w:color="990000"/>
      </w:pBdr>
      <w:spacing w:after="240" w:line="240" w:lineRule="auto"/>
      <w:outlineLvl w:val="0"/>
    </w:pPr>
    <w:rPr>
      <w:rFonts w:eastAsia="Times New Roman"/>
      <w:b/>
      <w:bCs/>
      <w:color w:val="C00000"/>
      <w:sz w:val="32"/>
      <w:szCs w:val="28"/>
    </w:rPr>
  </w:style>
  <w:style w:type="paragraph" w:styleId="Heading2">
    <w:name w:val="heading 2"/>
    <w:aliases w:val="VSLC heading 2"/>
    <w:basedOn w:val="Normal"/>
    <w:link w:val="Heading2Char"/>
    <w:autoRedefine/>
    <w:uiPriority w:val="9"/>
    <w:qFormat/>
    <w:rsid w:val="009438D2"/>
    <w:pPr>
      <w:keepNext/>
      <w:keepLines/>
      <w:numPr>
        <w:ilvl w:val="1"/>
        <w:numId w:val="1"/>
      </w:numPr>
      <w:spacing w:before="240" w:after="240"/>
      <w:outlineLvl w:val="1"/>
    </w:pPr>
    <w:rPr>
      <w:rFonts w:eastAsia="Times New Roman"/>
      <w:b/>
      <w:bCs/>
      <w:color w:val="C00000"/>
      <w:sz w:val="30"/>
      <w:szCs w:val="26"/>
    </w:rPr>
  </w:style>
  <w:style w:type="paragraph" w:styleId="Heading3">
    <w:name w:val="heading 3"/>
    <w:aliases w:val="VSLC Heading 3"/>
    <w:basedOn w:val="Normal"/>
    <w:link w:val="Heading3Char"/>
    <w:autoRedefine/>
    <w:uiPriority w:val="9"/>
    <w:qFormat/>
    <w:rsid w:val="00690EAC"/>
    <w:pPr>
      <w:keepNext/>
      <w:keepLines/>
      <w:numPr>
        <w:ilvl w:val="2"/>
        <w:numId w:val="1"/>
      </w:numPr>
      <w:spacing w:before="240" w:after="240"/>
      <w:outlineLvl w:val="2"/>
    </w:pPr>
    <w:rPr>
      <w:rFonts w:eastAsia="Times New Roman"/>
      <w:b/>
      <w:bCs/>
      <w:color w:val="C00000"/>
      <w:sz w:val="28"/>
    </w:rPr>
  </w:style>
  <w:style w:type="paragraph" w:styleId="Heading4">
    <w:name w:val="heading 4"/>
    <w:aliases w:val="VSLC Heading 4"/>
    <w:basedOn w:val="Normal"/>
    <w:link w:val="Heading4Char"/>
    <w:autoRedefine/>
    <w:uiPriority w:val="9"/>
    <w:qFormat/>
    <w:rsid w:val="00EF1CB6"/>
    <w:pPr>
      <w:keepNext/>
      <w:keepLines/>
      <w:spacing w:before="240" w:after="240"/>
      <w:outlineLvl w:val="3"/>
    </w:pPr>
    <w:rPr>
      <w:rFonts w:eastAsia="Times New Roman"/>
      <w:b/>
      <w:bCs/>
      <w:i/>
      <w:iCs/>
      <w:color w:val="C00000"/>
      <w:sz w:val="24"/>
    </w:rPr>
  </w:style>
  <w:style w:type="paragraph" w:styleId="Heading5">
    <w:name w:val="heading 5"/>
    <w:aliases w:val="VSLC Heading 5"/>
    <w:basedOn w:val="Normal"/>
    <w:link w:val="Heading5Char"/>
    <w:autoRedefine/>
    <w:uiPriority w:val="9"/>
    <w:rsid w:val="00D94CF1"/>
    <w:pPr>
      <w:keepNext/>
      <w:keepLines/>
      <w:spacing w:before="200"/>
      <w:outlineLvl w:val="4"/>
    </w:pPr>
    <w:rPr>
      <w:rFonts w:eastAsia="Times New Roman"/>
      <w:b/>
      <w:i/>
      <w:color w:val="C00000"/>
    </w:rPr>
  </w:style>
  <w:style w:type="paragraph" w:styleId="Heading6">
    <w:name w:val="heading 6"/>
    <w:basedOn w:val="Normal"/>
    <w:next w:val="Normal"/>
    <w:link w:val="Heading6Char"/>
    <w:uiPriority w:val="9"/>
    <w:qFormat/>
    <w:rsid w:val="004D456A"/>
    <w:pPr>
      <w:keepNext/>
      <w:keepLines/>
      <w:numPr>
        <w:ilvl w:val="5"/>
        <w:numId w:val="1"/>
      </w:numPr>
      <w:spacing w:before="200" w:after="0"/>
      <w:outlineLvl w:val="5"/>
    </w:pPr>
    <w:rPr>
      <w:rFonts w:eastAsia="Times New Roman" w:cs="Times New Roman"/>
      <w:i/>
      <w:iCs/>
      <w:color w:val="243F60"/>
    </w:rPr>
  </w:style>
  <w:style w:type="paragraph" w:styleId="Heading7">
    <w:name w:val="heading 7"/>
    <w:basedOn w:val="Normal"/>
    <w:next w:val="Normal"/>
    <w:link w:val="Heading7Char"/>
    <w:uiPriority w:val="9"/>
    <w:qFormat/>
    <w:rsid w:val="00D53E69"/>
    <w:pPr>
      <w:keepNext/>
      <w:keepLines/>
      <w:numPr>
        <w:ilvl w:val="6"/>
        <w:numId w:val="1"/>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D53E69"/>
    <w:pPr>
      <w:keepNext/>
      <w:keepLines/>
      <w:numPr>
        <w:ilvl w:val="7"/>
        <w:numId w:val="1"/>
      </w:numPr>
      <w:spacing w:before="200" w:after="0"/>
      <w:outlineLvl w:val="7"/>
    </w:pPr>
    <w:rPr>
      <w:rFonts w:ascii="Cambria" w:eastAsia="Times New Roman" w:hAnsi="Cambria" w:cs="Times New Roman"/>
      <w:color w:val="404040"/>
    </w:rPr>
  </w:style>
  <w:style w:type="paragraph" w:styleId="Heading9">
    <w:name w:val="heading 9"/>
    <w:basedOn w:val="Normal"/>
    <w:next w:val="Normal"/>
    <w:link w:val="Heading9Char"/>
    <w:uiPriority w:val="9"/>
    <w:qFormat/>
    <w:rsid w:val="00D53E69"/>
    <w:pPr>
      <w:keepNext/>
      <w:keepLines/>
      <w:numPr>
        <w:ilvl w:val="8"/>
        <w:numId w:val="1"/>
      </w:numPr>
      <w:spacing w:before="200" w:after="0"/>
      <w:outlineLvl w:val="8"/>
    </w:pPr>
    <w:rPr>
      <w:rFonts w:ascii="Cambria" w:eastAsia="Times New Roman" w:hAnsi="Cambria" w:cs="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SLC Heading 1 Char"/>
    <w:link w:val="Heading1"/>
    <w:uiPriority w:val="9"/>
    <w:rsid w:val="009438D2"/>
    <w:rPr>
      <w:rFonts w:eastAsia="Times New Roman"/>
      <w:b/>
      <w:bCs/>
      <w:color w:val="C00000"/>
      <w:sz w:val="32"/>
      <w:szCs w:val="28"/>
    </w:rPr>
  </w:style>
  <w:style w:type="paragraph" w:styleId="DocumentMap">
    <w:name w:val="Document Map"/>
    <w:basedOn w:val="Normal"/>
    <w:link w:val="DocumentMapChar"/>
    <w:uiPriority w:val="99"/>
    <w:semiHidden/>
    <w:unhideWhenUsed/>
    <w:rsid w:val="00D53E6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3E69"/>
    <w:rPr>
      <w:rFonts w:ascii="Tahoma" w:hAnsi="Tahoma" w:cs="Tahoma"/>
      <w:sz w:val="16"/>
      <w:szCs w:val="16"/>
    </w:rPr>
  </w:style>
  <w:style w:type="character" w:customStyle="1" w:styleId="Heading2Char">
    <w:name w:val="Heading 2 Char"/>
    <w:aliases w:val="VSLC heading 2 Char"/>
    <w:link w:val="Heading2"/>
    <w:uiPriority w:val="9"/>
    <w:rsid w:val="009438D2"/>
    <w:rPr>
      <w:rFonts w:eastAsia="Times New Roman"/>
      <w:b/>
      <w:bCs/>
      <w:color w:val="C00000"/>
      <w:sz w:val="30"/>
      <w:szCs w:val="26"/>
    </w:rPr>
  </w:style>
  <w:style w:type="character" w:customStyle="1" w:styleId="Heading3Char">
    <w:name w:val="Heading 3 Char"/>
    <w:aliases w:val="VSLC Heading 3 Char"/>
    <w:link w:val="Heading3"/>
    <w:uiPriority w:val="9"/>
    <w:rsid w:val="00690EAC"/>
    <w:rPr>
      <w:rFonts w:eastAsia="Times New Roman"/>
      <w:b/>
      <w:bCs/>
      <w:color w:val="C00000"/>
      <w:sz w:val="28"/>
    </w:rPr>
  </w:style>
  <w:style w:type="character" w:customStyle="1" w:styleId="Heading4Char">
    <w:name w:val="Heading 4 Char"/>
    <w:aliases w:val="VSLC Heading 4 Char"/>
    <w:link w:val="Heading4"/>
    <w:uiPriority w:val="9"/>
    <w:rsid w:val="00EF1CB6"/>
    <w:rPr>
      <w:rFonts w:eastAsia="Times New Roman"/>
      <w:b/>
      <w:bCs/>
      <w:i/>
      <w:iCs/>
      <w:color w:val="C00000"/>
      <w:sz w:val="24"/>
    </w:rPr>
  </w:style>
  <w:style w:type="character" w:customStyle="1" w:styleId="Heading5Char">
    <w:name w:val="Heading 5 Char"/>
    <w:aliases w:val="VSLC Heading 5 Char"/>
    <w:link w:val="Heading5"/>
    <w:uiPriority w:val="9"/>
    <w:rsid w:val="00D94CF1"/>
    <w:rPr>
      <w:rFonts w:eastAsia="Times New Roman"/>
      <w:b/>
      <w:i/>
      <w:color w:val="C00000"/>
    </w:rPr>
  </w:style>
  <w:style w:type="character" w:customStyle="1" w:styleId="Heading6Char">
    <w:name w:val="Heading 6 Char"/>
    <w:link w:val="Heading6"/>
    <w:uiPriority w:val="9"/>
    <w:rsid w:val="004D456A"/>
    <w:rPr>
      <w:rFonts w:eastAsia="Times New Roman" w:cs="Times New Roman"/>
      <w:i/>
      <w:iCs/>
      <w:color w:val="243F60"/>
    </w:rPr>
  </w:style>
  <w:style w:type="character" w:customStyle="1" w:styleId="Heading7Char">
    <w:name w:val="Heading 7 Char"/>
    <w:link w:val="Heading7"/>
    <w:uiPriority w:val="9"/>
    <w:semiHidden/>
    <w:rsid w:val="00D53E69"/>
    <w:rPr>
      <w:rFonts w:ascii="Cambria" w:eastAsia="Times New Roman" w:hAnsi="Cambria" w:cs="Times New Roman"/>
      <w:i/>
      <w:iCs/>
      <w:color w:val="404040"/>
    </w:rPr>
  </w:style>
  <w:style w:type="character" w:customStyle="1" w:styleId="Heading8Char">
    <w:name w:val="Heading 8 Char"/>
    <w:link w:val="Heading8"/>
    <w:uiPriority w:val="9"/>
    <w:semiHidden/>
    <w:rsid w:val="00D53E69"/>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53E69"/>
    <w:rPr>
      <w:rFonts w:ascii="Cambria" w:eastAsia="Times New Roman" w:hAnsi="Cambria" w:cs="Times New Roman"/>
      <w:i/>
      <w:iCs/>
      <w:color w:val="404040"/>
      <w:sz w:val="20"/>
      <w:szCs w:val="20"/>
    </w:rPr>
  </w:style>
  <w:style w:type="character" w:styleId="Hyperlink">
    <w:name w:val="Hyperlink"/>
    <w:uiPriority w:val="99"/>
    <w:unhideWhenUsed/>
    <w:rsid w:val="006118EB"/>
    <w:rPr>
      <w:rFonts w:ascii="Segoe UI" w:hAnsi="Segoe UI"/>
      <w:color w:val="0000FF"/>
      <w:sz w:val="20"/>
      <w:u w:val="single"/>
    </w:rPr>
  </w:style>
  <w:style w:type="paragraph" w:styleId="Header">
    <w:name w:val="header"/>
    <w:basedOn w:val="Normal"/>
    <w:link w:val="HeaderChar"/>
    <w:uiPriority w:val="99"/>
    <w:unhideWhenUsed/>
    <w:rsid w:val="006118EB"/>
    <w:pPr>
      <w:tabs>
        <w:tab w:val="center" w:pos="4680"/>
        <w:tab w:val="right" w:pos="9360"/>
      </w:tabs>
    </w:pPr>
    <w:rPr>
      <w:sz w:val="16"/>
    </w:rPr>
  </w:style>
  <w:style w:type="character" w:customStyle="1" w:styleId="HeaderChar">
    <w:name w:val="Header Char"/>
    <w:link w:val="Header"/>
    <w:uiPriority w:val="99"/>
    <w:rsid w:val="006118EB"/>
    <w:rPr>
      <w:sz w:val="16"/>
    </w:rPr>
  </w:style>
  <w:style w:type="paragraph" w:styleId="Footer">
    <w:name w:val="footer"/>
    <w:basedOn w:val="Normal"/>
    <w:link w:val="FooterChar"/>
    <w:uiPriority w:val="99"/>
    <w:unhideWhenUsed/>
    <w:rsid w:val="006118EB"/>
    <w:pPr>
      <w:tabs>
        <w:tab w:val="center" w:pos="4680"/>
        <w:tab w:val="right" w:pos="9360"/>
      </w:tabs>
    </w:pPr>
    <w:rPr>
      <w:sz w:val="16"/>
    </w:rPr>
  </w:style>
  <w:style w:type="character" w:customStyle="1" w:styleId="FooterChar">
    <w:name w:val="Footer Char"/>
    <w:link w:val="Footer"/>
    <w:uiPriority w:val="99"/>
    <w:rsid w:val="006118EB"/>
    <w:rPr>
      <w:sz w:val="16"/>
    </w:rPr>
  </w:style>
  <w:style w:type="table" w:styleId="TableGrid">
    <w:name w:val="Table Grid"/>
    <w:basedOn w:val="TableNormal"/>
    <w:uiPriority w:val="59"/>
    <w:rsid w:val="008B5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8B597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NoSpacing">
    <w:name w:val="No Spacing"/>
    <w:uiPriority w:val="1"/>
    <w:qFormat/>
    <w:rsid w:val="00DC5A01"/>
    <w:rPr>
      <w:szCs w:val="22"/>
    </w:rPr>
  </w:style>
  <w:style w:type="character" w:styleId="BookTitle">
    <w:name w:val="Book Title"/>
    <w:uiPriority w:val="33"/>
    <w:qFormat/>
    <w:rsid w:val="006118EB"/>
    <w:rPr>
      <w:rFonts w:ascii="Segoe UI" w:hAnsi="Segoe UI"/>
      <w:b/>
      <w:bCs/>
      <w:i/>
      <w:iCs/>
      <w:spacing w:val="5"/>
    </w:rPr>
  </w:style>
  <w:style w:type="paragraph" w:customStyle="1" w:styleId="TableText">
    <w:name w:val="Table Text"/>
    <w:basedOn w:val="Normal"/>
    <w:link w:val="TableTextChar"/>
    <w:rsid w:val="00D81C46"/>
    <w:pPr>
      <w:spacing w:after="0" w:line="240" w:lineRule="auto"/>
    </w:pPr>
    <w:rPr>
      <w:rFonts w:eastAsia="Times New Roman"/>
      <w:lang w:val="en-NZ"/>
    </w:rPr>
  </w:style>
  <w:style w:type="character" w:customStyle="1" w:styleId="TableTextChar">
    <w:name w:val="Table Text Char"/>
    <w:link w:val="TableText"/>
    <w:locked/>
    <w:rsid w:val="00D81C46"/>
    <w:rPr>
      <w:rFonts w:ascii="Segoe UI" w:eastAsia="Times New Roman" w:hAnsi="Segoe UI"/>
      <w:lang w:val="en-NZ"/>
    </w:rPr>
  </w:style>
  <w:style w:type="paragraph" w:customStyle="1" w:styleId="TableHeader">
    <w:name w:val="Table Header"/>
    <w:basedOn w:val="TableText"/>
    <w:rsid w:val="004D456A"/>
    <w:pPr>
      <w:spacing w:before="60" w:after="60"/>
    </w:pPr>
    <w:rPr>
      <w:b/>
      <w:bCs/>
      <w:color w:val="FFFFFF"/>
    </w:rPr>
  </w:style>
  <w:style w:type="paragraph" w:customStyle="1" w:styleId="Headingb">
    <w:name w:val="Heading b"/>
    <w:basedOn w:val="Heading2"/>
    <w:next w:val="Normal"/>
    <w:rsid w:val="004D456A"/>
    <w:pPr>
      <w:numPr>
        <w:ilvl w:val="0"/>
        <w:numId w:val="0"/>
      </w:numPr>
      <w:spacing w:before="120" w:after="120" w:line="240" w:lineRule="auto"/>
    </w:pPr>
    <w:rPr>
      <w:bCs w:val="0"/>
      <w:i/>
      <w:color w:val="666699"/>
      <w:sz w:val="32"/>
      <w:szCs w:val="20"/>
      <w:lang w:val="en-NZ"/>
    </w:rPr>
  </w:style>
  <w:style w:type="character" w:styleId="IntenseReference">
    <w:name w:val="Intense Reference"/>
    <w:uiPriority w:val="32"/>
    <w:qFormat/>
    <w:rsid w:val="006118EB"/>
    <w:rPr>
      <w:rFonts w:ascii="Segoe UI" w:hAnsi="Segoe UI"/>
      <w:b/>
      <w:bCs/>
      <w:smallCaps/>
      <w:color w:val="5B9BD5"/>
      <w:spacing w:val="5"/>
    </w:rPr>
  </w:style>
  <w:style w:type="paragraph" w:customStyle="1" w:styleId="VSLCHeading1a">
    <w:name w:val="VSLC Heading 1a"/>
    <w:basedOn w:val="Normal"/>
    <w:next w:val="Heading1"/>
    <w:autoRedefine/>
    <w:rsid w:val="00DD571C"/>
    <w:rPr>
      <w:bCs/>
      <w:color w:val="C00000"/>
      <w:sz w:val="32"/>
      <w:szCs w:val="16"/>
    </w:rPr>
  </w:style>
  <w:style w:type="paragraph" w:styleId="Caption">
    <w:name w:val="caption"/>
    <w:basedOn w:val="Normal"/>
    <w:next w:val="Normal"/>
    <w:uiPriority w:val="35"/>
    <w:unhideWhenUsed/>
    <w:qFormat/>
    <w:rsid w:val="00412FD5"/>
    <w:rPr>
      <w:b/>
      <w:bCs/>
    </w:rPr>
  </w:style>
  <w:style w:type="character" w:styleId="SubtleReference">
    <w:name w:val="Subtle Reference"/>
    <w:uiPriority w:val="31"/>
    <w:qFormat/>
    <w:rsid w:val="006118EB"/>
    <w:rPr>
      <w:rFonts w:ascii="Segoe UI" w:hAnsi="Segoe UI"/>
      <w:smallCaps/>
      <w:color w:val="5A5A5A"/>
    </w:rPr>
  </w:style>
  <w:style w:type="paragraph" w:styleId="BalloonText">
    <w:name w:val="Balloon Text"/>
    <w:basedOn w:val="Normal"/>
    <w:link w:val="BalloonTextChar"/>
    <w:uiPriority w:val="99"/>
    <w:semiHidden/>
    <w:unhideWhenUsed/>
    <w:rsid w:val="000313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313B8"/>
    <w:rPr>
      <w:rFonts w:ascii="Tahoma" w:hAnsi="Tahoma" w:cs="Tahoma"/>
      <w:sz w:val="16"/>
      <w:szCs w:val="16"/>
    </w:rPr>
  </w:style>
  <w:style w:type="character" w:styleId="Emphasis">
    <w:name w:val="Emphasis"/>
    <w:basedOn w:val="DefaultParagraphFont"/>
    <w:uiPriority w:val="20"/>
    <w:qFormat/>
    <w:rsid w:val="005B09C7"/>
    <w:rPr>
      <w:i/>
      <w:iCs/>
    </w:rPr>
  </w:style>
  <w:style w:type="paragraph" w:styleId="TOCHeading">
    <w:name w:val="TOC Heading"/>
    <w:basedOn w:val="Heading1"/>
    <w:next w:val="Normal"/>
    <w:uiPriority w:val="39"/>
    <w:unhideWhenUsed/>
    <w:qFormat/>
    <w:rsid w:val="001C3D0F"/>
    <w:pPr>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1C3D0F"/>
    <w:pPr>
      <w:spacing w:after="100"/>
    </w:pPr>
  </w:style>
  <w:style w:type="paragraph" w:styleId="TOC2">
    <w:name w:val="toc 2"/>
    <w:basedOn w:val="Normal"/>
    <w:next w:val="Normal"/>
    <w:autoRedefine/>
    <w:uiPriority w:val="39"/>
    <w:unhideWhenUsed/>
    <w:rsid w:val="001C3D0F"/>
    <w:pPr>
      <w:spacing w:after="100"/>
      <w:ind w:left="200"/>
    </w:pPr>
  </w:style>
  <w:style w:type="paragraph" w:styleId="TOC3">
    <w:name w:val="toc 3"/>
    <w:basedOn w:val="Normal"/>
    <w:next w:val="Normal"/>
    <w:autoRedefine/>
    <w:uiPriority w:val="39"/>
    <w:unhideWhenUsed/>
    <w:rsid w:val="001C3D0F"/>
    <w:pPr>
      <w:spacing w:after="100"/>
      <w:ind w:left="400"/>
    </w:pPr>
  </w:style>
  <w:style w:type="paragraph" w:styleId="TableofFigures">
    <w:name w:val="table of figures"/>
    <w:basedOn w:val="Normal"/>
    <w:next w:val="Normal"/>
    <w:uiPriority w:val="99"/>
    <w:unhideWhenUsed/>
    <w:rsid w:val="005C1271"/>
    <w:pPr>
      <w:spacing w:after="0"/>
    </w:pPr>
  </w:style>
  <w:style w:type="paragraph" w:styleId="ListParagraph">
    <w:name w:val="List Paragraph"/>
    <w:basedOn w:val="Normal"/>
    <w:link w:val="ListParagraphChar"/>
    <w:uiPriority w:val="34"/>
    <w:qFormat/>
    <w:rsid w:val="0007372F"/>
    <w:pPr>
      <w:ind w:left="720"/>
      <w:contextualSpacing/>
    </w:pPr>
  </w:style>
  <w:style w:type="paragraph" w:customStyle="1" w:styleId="GuidanceText">
    <w:name w:val="Guidance Text"/>
    <w:basedOn w:val="Normal"/>
    <w:next w:val="Normal"/>
    <w:autoRedefine/>
    <w:rsid w:val="00FB6A80"/>
    <w:pPr>
      <w:spacing w:after="120" w:line="240" w:lineRule="auto"/>
      <w:ind w:left="900"/>
    </w:pPr>
    <w:rPr>
      <w:rFonts w:ascii="Trebuchet MS" w:eastAsia="Times New Roman" w:hAnsi="Trebuchet MS" w:cs="Times New Roman"/>
      <w:i/>
      <w:color w:val="0000FF"/>
      <w:szCs w:val="24"/>
      <w:lang w:val="en-AU" w:eastAsia="en-AU"/>
    </w:rPr>
  </w:style>
  <w:style w:type="paragraph" w:customStyle="1" w:styleId="FirstLevelBullet">
    <w:name w:val="First Level Bullet"/>
    <w:basedOn w:val="Normal"/>
    <w:rsid w:val="00A9291F"/>
    <w:pPr>
      <w:numPr>
        <w:numId w:val="6"/>
      </w:numPr>
      <w:spacing w:before="120" w:after="120" w:line="240" w:lineRule="auto"/>
    </w:pPr>
    <w:rPr>
      <w:rFonts w:ascii="Trebuchet MS" w:eastAsia="Times New Roman" w:hAnsi="Trebuchet MS" w:cs="Times New Roman"/>
      <w:szCs w:val="24"/>
      <w:lang w:val="en-AU" w:eastAsia="en-AU"/>
    </w:rPr>
  </w:style>
  <w:style w:type="paragraph" w:customStyle="1" w:styleId="SecondLevelBullet">
    <w:name w:val="Second Level Bullet"/>
    <w:basedOn w:val="Normal"/>
    <w:link w:val="SecondLevelBulletChar"/>
    <w:rsid w:val="00A9291F"/>
    <w:pPr>
      <w:numPr>
        <w:ilvl w:val="2"/>
        <w:numId w:val="6"/>
      </w:numPr>
      <w:tabs>
        <w:tab w:val="clear" w:pos="2925"/>
        <w:tab w:val="num" w:pos="1980"/>
      </w:tabs>
      <w:spacing w:before="120" w:after="120" w:line="240" w:lineRule="auto"/>
      <w:ind w:left="1979" w:hanging="357"/>
    </w:pPr>
    <w:rPr>
      <w:rFonts w:ascii="Trebuchet MS" w:eastAsia="Times New Roman" w:hAnsi="Trebuchet MS" w:cs="Times New Roman"/>
      <w:szCs w:val="24"/>
      <w:lang w:val="en-AU" w:eastAsia="en-AU"/>
    </w:rPr>
  </w:style>
  <w:style w:type="character" w:customStyle="1" w:styleId="SecondLevelBulletChar">
    <w:name w:val="Second Level Bullet Char"/>
    <w:basedOn w:val="DefaultParagraphFont"/>
    <w:link w:val="SecondLevelBullet"/>
    <w:rsid w:val="00EF1CB6"/>
    <w:rPr>
      <w:rFonts w:ascii="Trebuchet MS" w:eastAsia="Times New Roman" w:hAnsi="Trebuchet MS" w:cs="Times New Roman"/>
      <w:szCs w:val="24"/>
      <w:lang w:val="en-AU" w:eastAsia="en-AU"/>
    </w:rPr>
  </w:style>
  <w:style w:type="paragraph" w:customStyle="1" w:styleId="Bullet1">
    <w:name w:val="Bullet 1"/>
    <w:aliases w:val="VSLC bullet First level"/>
    <w:basedOn w:val="ListParagraph"/>
    <w:link w:val="Bullet1Char"/>
    <w:qFormat/>
    <w:rsid w:val="00E0551D"/>
    <w:pPr>
      <w:numPr>
        <w:numId w:val="7"/>
      </w:numPr>
    </w:pPr>
  </w:style>
  <w:style w:type="paragraph" w:customStyle="1" w:styleId="Bullet2">
    <w:name w:val="Bullet 2"/>
    <w:aliases w:val="VSLC bullet Second level"/>
    <w:basedOn w:val="ListParagraph"/>
    <w:link w:val="Bullet2Char"/>
    <w:qFormat/>
    <w:rsid w:val="00E0551D"/>
    <w:pPr>
      <w:numPr>
        <w:ilvl w:val="1"/>
        <w:numId w:val="7"/>
      </w:numPr>
      <w:jc w:val="left"/>
    </w:pPr>
  </w:style>
  <w:style w:type="character" w:customStyle="1" w:styleId="ListParagraphChar">
    <w:name w:val="List Paragraph Char"/>
    <w:basedOn w:val="DefaultParagraphFont"/>
    <w:link w:val="ListParagraph"/>
    <w:uiPriority w:val="34"/>
    <w:rsid w:val="00E0551D"/>
  </w:style>
  <w:style w:type="character" w:customStyle="1" w:styleId="Bullet1Char">
    <w:name w:val="Bullet 1 Char"/>
    <w:aliases w:val="VSLC bullet First level Char"/>
    <w:basedOn w:val="ListParagraphChar"/>
    <w:link w:val="Bullet1"/>
    <w:rsid w:val="00E0551D"/>
  </w:style>
  <w:style w:type="character" w:customStyle="1" w:styleId="Bullet2Char">
    <w:name w:val="Bullet 2 Char"/>
    <w:aliases w:val="VSLC bullet Second level Char"/>
    <w:basedOn w:val="ListParagraphChar"/>
    <w:link w:val="Bullet2"/>
    <w:rsid w:val="00E0551D"/>
  </w:style>
  <w:style w:type="character" w:styleId="Strong">
    <w:name w:val="Strong"/>
    <w:basedOn w:val="DefaultParagraphFont"/>
    <w:uiPriority w:val="22"/>
    <w:qFormat/>
    <w:rsid w:val="004025BA"/>
    <w:rPr>
      <w:b/>
      <w:bCs/>
    </w:rPr>
  </w:style>
  <w:style w:type="character" w:customStyle="1" w:styleId="apple-converted-space">
    <w:name w:val="apple-converted-space"/>
    <w:basedOn w:val="DefaultParagraphFont"/>
    <w:rsid w:val="004025BA"/>
  </w:style>
  <w:style w:type="character" w:styleId="FollowedHyperlink">
    <w:name w:val="FollowedHyperlink"/>
    <w:basedOn w:val="DefaultParagraphFont"/>
    <w:uiPriority w:val="99"/>
    <w:semiHidden/>
    <w:unhideWhenUsed/>
    <w:rsid w:val="00C92352"/>
    <w:rPr>
      <w:color w:val="954F72" w:themeColor="followedHyperlink"/>
      <w:u w:val="single"/>
    </w:rPr>
  </w:style>
  <w:style w:type="character" w:customStyle="1" w:styleId="crayon-r">
    <w:name w:val="crayon-r"/>
    <w:basedOn w:val="DefaultParagraphFont"/>
    <w:rsid w:val="00A661BE"/>
  </w:style>
  <w:style w:type="character" w:customStyle="1" w:styleId="crayon-h">
    <w:name w:val="crayon-h"/>
    <w:basedOn w:val="DefaultParagraphFont"/>
    <w:rsid w:val="00A661BE"/>
  </w:style>
  <w:style w:type="character" w:customStyle="1" w:styleId="crayon-o">
    <w:name w:val="crayon-o"/>
    <w:basedOn w:val="DefaultParagraphFont"/>
    <w:rsid w:val="00A661BE"/>
  </w:style>
  <w:style w:type="character" w:customStyle="1" w:styleId="crayon-v">
    <w:name w:val="crayon-v"/>
    <w:basedOn w:val="DefaultParagraphFont"/>
    <w:rsid w:val="00A661BE"/>
  </w:style>
  <w:style w:type="character" w:customStyle="1" w:styleId="crayon-e">
    <w:name w:val="crayon-e"/>
    <w:basedOn w:val="DefaultParagraphFont"/>
    <w:rsid w:val="00A661BE"/>
  </w:style>
  <w:style w:type="character" w:customStyle="1" w:styleId="crayon-sy">
    <w:name w:val="crayon-sy"/>
    <w:basedOn w:val="DefaultParagraphFont"/>
    <w:rsid w:val="00A661BE"/>
  </w:style>
  <w:style w:type="paragraph" w:styleId="HTMLPreformatted">
    <w:name w:val="HTML Preformatted"/>
    <w:basedOn w:val="Normal"/>
    <w:link w:val="HTMLPreformattedChar"/>
    <w:uiPriority w:val="99"/>
    <w:semiHidden/>
    <w:unhideWhenUsed/>
    <w:rsid w:val="0010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02B4E"/>
    <w:rPr>
      <w:rFonts w:ascii="Courier New" w:eastAsia="Times New Roman" w:hAnsi="Courier New" w:cs="Courier New"/>
    </w:rPr>
  </w:style>
  <w:style w:type="character" w:styleId="HTMLCode">
    <w:name w:val="HTML Code"/>
    <w:basedOn w:val="DefaultParagraphFont"/>
    <w:uiPriority w:val="99"/>
    <w:semiHidden/>
    <w:unhideWhenUsed/>
    <w:rsid w:val="00102B4E"/>
    <w:rPr>
      <w:rFonts w:ascii="Courier New" w:eastAsia="Times New Roman" w:hAnsi="Courier New" w:cs="Courier New"/>
      <w:sz w:val="20"/>
      <w:szCs w:val="20"/>
    </w:rPr>
  </w:style>
  <w:style w:type="character" w:customStyle="1" w:styleId="CommandChar">
    <w:name w:val="Command Char"/>
    <w:basedOn w:val="DefaultParagraphFont"/>
    <w:link w:val="Command"/>
    <w:locked/>
    <w:rsid w:val="00E94692"/>
    <w:rPr>
      <w:rFonts w:ascii="Courier New" w:hAnsi="Courier New" w:cs="Courier New"/>
      <w:shd w:val="clear" w:color="auto" w:fill="BFBFBF" w:themeFill="background1" w:themeFillShade="BF"/>
    </w:rPr>
  </w:style>
  <w:style w:type="paragraph" w:customStyle="1" w:styleId="Command">
    <w:name w:val="Command"/>
    <w:basedOn w:val="NoSpacing"/>
    <w:link w:val="CommandChar"/>
    <w:qFormat/>
    <w:rsid w:val="00E94692"/>
    <w:pPr>
      <w:shd w:val="clear" w:color="auto" w:fill="BFBFBF" w:themeFill="background1" w:themeFillShade="BF"/>
    </w:pPr>
    <w:rPr>
      <w:rFonts w:ascii="Courier New" w:hAnsi="Courier New" w:cs="Courier New"/>
      <w:szCs w:val="20"/>
    </w:rPr>
  </w:style>
  <w:style w:type="paragraph" w:customStyle="1" w:styleId="Config">
    <w:name w:val="Config"/>
    <w:basedOn w:val="Command"/>
    <w:link w:val="ConfigChar"/>
    <w:qFormat/>
    <w:rsid w:val="009D7717"/>
    <w:pPr>
      <w:pBdr>
        <w:top w:val="single" w:sz="4" w:space="1" w:color="auto"/>
        <w:left w:val="single" w:sz="4" w:space="4" w:color="auto"/>
        <w:bottom w:val="single" w:sz="4" w:space="1" w:color="auto"/>
        <w:right w:val="single" w:sz="4" w:space="4" w:color="auto"/>
      </w:pBdr>
    </w:pPr>
    <w:rPr>
      <w:rFonts w:eastAsiaTheme="minorHAnsi"/>
    </w:rPr>
  </w:style>
  <w:style w:type="character" w:customStyle="1" w:styleId="ConfigChar">
    <w:name w:val="Config Char"/>
    <w:basedOn w:val="CommandChar"/>
    <w:link w:val="Config"/>
    <w:rsid w:val="009D7717"/>
    <w:rPr>
      <w:rFonts w:ascii="Courier New" w:eastAsiaTheme="minorHAnsi" w:hAnsi="Courier New" w:cs="Courier New"/>
      <w:shd w:val="clear" w:color="auto" w:fill="BFBFBF" w:themeFill="background1" w:themeFillShade="BF"/>
    </w:rPr>
  </w:style>
  <w:style w:type="paragraph" w:customStyle="1" w:styleId="Step">
    <w:name w:val="Step"/>
    <w:basedOn w:val="ListParagraph"/>
    <w:next w:val="Normal"/>
    <w:link w:val="StepChar"/>
    <w:qFormat/>
    <w:rsid w:val="00690EAC"/>
    <w:pPr>
      <w:numPr>
        <w:numId w:val="26"/>
      </w:numPr>
      <w:spacing w:before="120" w:after="0"/>
    </w:pPr>
    <w:rPr>
      <w:rFonts w:ascii="Times New Roman" w:eastAsiaTheme="minorHAnsi" w:hAnsi="Times New Roman" w:cstheme="minorBidi"/>
      <w:sz w:val="24"/>
      <w:szCs w:val="22"/>
    </w:rPr>
  </w:style>
  <w:style w:type="character" w:customStyle="1" w:styleId="StepChar">
    <w:name w:val="Step Char"/>
    <w:basedOn w:val="ListParagraphChar"/>
    <w:link w:val="Step"/>
    <w:rsid w:val="00690EAC"/>
    <w:rPr>
      <w:rFonts w:ascii="Times New Roman" w:eastAsiaTheme="minorHAnsi" w:hAnsi="Times New Roman" w:cstheme="minorBidi"/>
      <w:sz w:val="24"/>
      <w:szCs w:val="22"/>
    </w:rPr>
  </w:style>
  <w:style w:type="character" w:customStyle="1" w:styleId="pln">
    <w:name w:val="pln"/>
    <w:basedOn w:val="DefaultParagraphFont"/>
    <w:rsid w:val="00690EAC"/>
  </w:style>
  <w:style w:type="character" w:customStyle="1" w:styleId="pun">
    <w:name w:val="pun"/>
    <w:basedOn w:val="DefaultParagraphFont"/>
    <w:rsid w:val="00690EAC"/>
  </w:style>
  <w:style w:type="character" w:customStyle="1" w:styleId="com">
    <w:name w:val="com"/>
    <w:basedOn w:val="DefaultParagraphFont"/>
    <w:rsid w:val="00690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91085">
      <w:bodyDiv w:val="1"/>
      <w:marLeft w:val="0"/>
      <w:marRight w:val="0"/>
      <w:marTop w:val="0"/>
      <w:marBottom w:val="0"/>
      <w:divBdr>
        <w:top w:val="none" w:sz="0" w:space="0" w:color="auto"/>
        <w:left w:val="none" w:sz="0" w:space="0" w:color="auto"/>
        <w:bottom w:val="none" w:sz="0" w:space="0" w:color="auto"/>
        <w:right w:val="none" w:sz="0" w:space="0" w:color="auto"/>
      </w:divBdr>
    </w:div>
    <w:div w:id="829566634">
      <w:bodyDiv w:val="1"/>
      <w:marLeft w:val="0"/>
      <w:marRight w:val="0"/>
      <w:marTop w:val="0"/>
      <w:marBottom w:val="0"/>
      <w:divBdr>
        <w:top w:val="none" w:sz="0" w:space="0" w:color="auto"/>
        <w:left w:val="none" w:sz="0" w:space="0" w:color="auto"/>
        <w:bottom w:val="none" w:sz="0" w:space="0" w:color="auto"/>
        <w:right w:val="none" w:sz="0" w:space="0" w:color="auto"/>
      </w:divBdr>
    </w:div>
    <w:div w:id="869996671">
      <w:bodyDiv w:val="1"/>
      <w:marLeft w:val="0"/>
      <w:marRight w:val="0"/>
      <w:marTop w:val="0"/>
      <w:marBottom w:val="0"/>
      <w:divBdr>
        <w:top w:val="none" w:sz="0" w:space="0" w:color="auto"/>
        <w:left w:val="none" w:sz="0" w:space="0" w:color="auto"/>
        <w:bottom w:val="none" w:sz="0" w:space="0" w:color="auto"/>
        <w:right w:val="none" w:sz="0" w:space="0" w:color="auto"/>
      </w:divBdr>
    </w:div>
    <w:div w:id="1191259372">
      <w:bodyDiv w:val="1"/>
      <w:marLeft w:val="0"/>
      <w:marRight w:val="0"/>
      <w:marTop w:val="0"/>
      <w:marBottom w:val="0"/>
      <w:divBdr>
        <w:top w:val="none" w:sz="0" w:space="0" w:color="auto"/>
        <w:left w:val="none" w:sz="0" w:space="0" w:color="auto"/>
        <w:bottom w:val="none" w:sz="0" w:space="0" w:color="auto"/>
        <w:right w:val="none" w:sz="0" w:space="0" w:color="auto"/>
      </w:divBdr>
    </w:div>
    <w:div w:id="1352805234">
      <w:bodyDiv w:val="1"/>
      <w:marLeft w:val="0"/>
      <w:marRight w:val="0"/>
      <w:marTop w:val="0"/>
      <w:marBottom w:val="0"/>
      <w:divBdr>
        <w:top w:val="none" w:sz="0" w:space="0" w:color="auto"/>
        <w:left w:val="none" w:sz="0" w:space="0" w:color="auto"/>
        <w:bottom w:val="none" w:sz="0" w:space="0" w:color="auto"/>
        <w:right w:val="none" w:sz="0" w:space="0" w:color="auto"/>
      </w:divBdr>
    </w:div>
    <w:div w:id="1507859591">
      <w:bodyDiv w:val="1"/>
      <w:marLeft w:val="0"/>
      <w:marRight w:val="0"/>
      <w:marTop w:val="0"/>
      <w:marBottom w:val="0"/>
      <w:divBdr>
        <w:top w:val="none" w:sz="0" w:space="0" w:color="auto"/>
        <w:left w:val="none" w:sz="0" w:space="0" w:color="auto"/>
        <w:bottom w:val="none" w:sz="0" w:space="0" w:color="auto"/>
        <w:right w:val="none" w:sz="0" w:space="0" w:color="auto"/>
      </w:divBdr>
    </w:div>
    <w:div w:id="1679848298">
      <w:bodyDiv w:val="1"/>
      <w:marLeft w:val="0"/>
      <w:marRight w:val="0"/>
      <w:marTop w:val="0"/>
      <w:marBottom w:val="0"/>
      <w:divBdr>
        <w:top w:val="none" w:sz="0" w:space="0" w:color="auto"/>
        <w:left w:val="none" w:sz="0" w:space="0" w:color="auto"/>
        <w:bottom w:val="none" w:sz="0" w:space="0" w:color="auto"/>
        <w:right w:val="none" w:sz="0" w:space="0" w:color="auto"/>
      </w:divBdr>
    </w:div>
    <w:div w:id="1756633778">
      <w:bodyDiv w:val="1"/>
      <w:marLeft w:val="0"/>
      <w:marRight w:val="0"/>
      <w:marTop w:val="0"/>
      <w:marBottom w:val="0"/>
      <w:divBdr>
        <w:top w:val="none" w:sz="0" w:space="0" w:color="auto"/>
        <w:left w:val="none" w:sz="0" w:space="0" w:color="auto"/>
        <w:bottom w:val="none" w:sz="0" w:space="0" w:color="auto"/>
        <w:right w:val="none" w:sz="0" w:space="0" w:color="auto"/>
      </w:divBdr>
    </w:div>
    <w:div w:id="1831211127">
      <w:bodyDiv w:val="1"/>
      <w:marLeft w:val="0"/>
      <w:marRight w:val="0"/>
      <w:marTop w:val="0"/>
      <w:marBottom w:val="0"/>
      <w:divBdr>
        <w:top w:val="none" w:sz="0" w:space="0" w:color="auto"/>
        <w:left w:val="none" w:sz="0" w:space="0" w:color="auto"/>
        <w:bottom w:val="none" w:sz="0" w:space="0" w:color="auto"/>
        <w:right w:val="none" w:sz="0" w:space="0" w:color="auto"/>
      </w:divBdr>
    </w:div>
    <w:div w:id="1847401280">
      <w:bodyDiv w:val="1"/>
      <w:marLeft w:val="0"/>
      <w:marRight w:val="0"/>
      <w:marTop w:val="0"/>
      <w:marBottom w:val="0"/>
      <w:divBdr>
        <w:top w:val="none" w:sz="0" w:space="0" w:color="auto"/>
        <w:left w:val="none" w:sz="0" w:space="0" w:color="auto"/>
        <w:bottom w:val="none" w:sz="0" w:space="0" w:color="auto"/>
        <w:right w:val="none" w:sz="0" w:space="0" w:color="auto"/>
      </w:divBdr>
    </w:div>
    <w:div w:id="1950702614">
      <w:bodyDiv w:val="1"/>
      <w:marLeft w:val="0"/>
      <w:marRight w:val="0"/>
      <w:marTop w:val="0"/>
      <w:marBottom w:val="0"/>
      <w:divBdr>
        <w:top w:val="none" w:sz="0" w:space="0" w:color="auto"/>
        <w:left w:val="none" w:sz="0" w:space="0" w:color="auto"/>
        <w:bottom w:val="none" w:sz="0" w:space="0" w:color="auto"/>
        <w:right w:val="none" w:sz="0" w:space="0" w:color="auto"/>
      </w:divBdr>
    </w:div>
    <w:div w:id="1951473670">
      <w:bodyDiv w:val="1"/>
      <w:marLeft w:val="0"/>
      <w:marRight w:val="0"/>
      <w:marTop w:val="0"/>
      <w:marBottom w:val="0"/>
      <w:divBdr>
        <w:top w:val="none" w:sz="0" w:space="0" w:color="auto"/>
        <w:left w:val="none" w:sz="0" w:space="0" w:color="auto"/>
        <w:bottom w:val="none" w:sz="0" w:space="0" w:color="auto"/>
        <w:right w:val="none" w:sz="0" w:space="0" w:color="auto"/>
      </w:divBdr>
    </w:div>
    <w:div w:id="1976524760">
      <w:bodyDiv w:val="1"/>
      <w:marLeft w:val="0"/>
      <w:marRight w:val="0"/>
      <w:marTop w:val="0"/>
      <w:marBottom w:val="0"/>
      <w:divBdr>
        <w:top w:val="none" w:sz="0" w:space="0" w:color="auto"/>
        <w:left w:val="none" w:sz="0" w:space="0" w:color="auto"/>
        <w:bottom w:val="none" w:sz="0" w:space="0" w:color="auto"/>
        <w:right w:val="none" w:sz="0" w:space="0" w:color="auto"/>
      </w:divBdr>
    </w:div>
    <w:div w:id="2114745902">
      <w:bodyDiv w:val="1"/>
      <w:marLeft w:val="0"/>
      <w:marRight w:val="0"/>
      <w:marTop w:val="0"/>
      <w:marBottom w:val="0"/>
      <w:divBdr>
        <w:top w:val="none" w:sz="0" w:space="0" w:color="auto"/>
        <w:left w:val="none" w:sz="0" w:space="0" w:color="auto"/>
        <w:bottom w:val="none" w:sz="0" w:space="0" w:color="auto"/>
        <w:right w:val="none" w:sz="0" w:space="0" w:color="auto"/>
      </w:divBdr>
    </w:div>
    <w:div w:id="2143686850">
      <w:bodyDiv w:val="1"/>
      <w:marLeft w:val="0"/>
      <w:marRight w:val="0"/>
      <w:marTop w:val="0"/>
      <w:marBottom w:val="0"/>
      <w:divBdr>
        <w:top w:val="none" w:sz="0" w:space="0" w:color="auto"/>
        <w:left w:val="none" w:sz="0" w:space="0" w:color="auto"/>
        <w:bottom w:val="none" w:sz="0" w:space="0" w:color="auto"/>
        <w:right w:val="none" w:sz="0" w:space="0" w:color="auto"/>
      </w:divBdr>
      <w:divsChild>
        <w:div w:id="836072106">
          <w:marLeft w:val="0"/>
          <w:marRight w:val="0"/>
          <w:marTop w:val="0"/>
          <w:marBottom w:val="0"/>
          <w:divBdr>
            <w:top w:val="none" w:sz="0" w:space="0" w:color="auto"/>
            <w:left w:val="none" w:sz="0" w:space="0" w:color="auto"/>
            <w:bottom w:val="none" w:sz="0" w:space="0" w:color="auto"/>
            <w:right w:val="none" w:sz="0" w:space="0" w:color="auto"/>
          </w:divBdr>
          <w:divsChild>
            <w:div w:id="1631663973">
              <w:marLeft w:val="0"/>
              <w:marRight w:val="0"/>
              <w:marTop w:val="0"/>
              <w:marBottom w:val="0"/>
              <w:divBdr>
                <w:top w:val="none" w:sz="0" w:space="0" w:color="auto"/>
                <w:left w:val="none" w:sz="0" w:space="0" w:color="auto"/>
                <w:bottom w:val="none" w:sz="0" w:space="0" w:color="auto"/>
                <w:right w:val="none" w:sz="0" w:space="0" w:color="auto"/>
              </w:divBdr>
            </w:div>
            <w:div w:id="1008337136">
              <w:marLeft w:val="0"/>
              <w:marRight w:val="0"/>
              <w:marTop w:val="0"/>
              <w:marBottom w:val="0"/>
              <w:divBdr>
                <w:top w:val="none" w:sz="0" w:space="0" w:color="auto"/>
                <w:left w:val="none" w:sz="0" w:space="0" w:color="auto"/>
                <w:bottom w:val="none" w:sz="0" w:space="0" w:color="auto"/>
                <w:right w:val="none" w:sz="0" w:space="0" w:color="auto"/>
              </w:divBdr>
            </w:div>
            <w:div w:id="239994105">
              <w:marLeft w:val="0"/>
              <w:marRight w:val="0"/>
              <w:marTop w:val="0"/>
              <w:marBottom w:val="0"/>
              <w:divBdr>
                <w:top w:val="none" w:sz="0" w:space="0" w:color="auto"/>
                <w:left w:val="none" w:sz="0" w:space="0" w:color="auto"/>
                <w:bottom w:val="none" w:sz="0" w:space="0" w:color="auto"/>
                <w:right w:val="none" w:sz="0" w:space="0" w:color="auto"/>
              </w:divBdr>
            </w:div>
            <w:div w:id="1498768949">
              <w:marLeft w:val="0"/>
              <w:marRight w:val="0"/>
              <w:marTop w:val="0"/>
              <w:marBottom w:val="0"/>
              <w:divBdr>
                <w:top w:val="none" w:sz="0" w:space="0" w:color="auto"/>
                <w:left w:val="none" w:sz="0" w:space="0" w:color="auto"/>
                <w:bottom w:val="none" w:sz="0" w:space="0" w:color="auto"/>
                <w:right w:val="none" w:sz="0" w:space="0" w:color="auto"/>
              </w:divBdr>
            </w:div>
            <w:div w:id="8576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bucket.org/multicoreware/x26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chromium.googlesource.com/webm/libvpx.git"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downloads.sourceforge.net/project/lame/lame/3.99/lame-3.99.5.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vas\Templates%20Document\HeadEnd\VSLC%20-%20Deployment%20Guide%20Template%20v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1AD9-E379-4FD0-94DE-81898F90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VSLC - Deployment Guide Template v0.2.dotx</Template>
  <TotalTime>116</TotalTime>
  <Pages>21</Pages>
  <Words>4450</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Duong</dc:creator>
  <cp:keywords>VSLC Template</cp:keywords>
  <cp:lastModifiedBy>Administrator</cp:lastModifiedBy>
  <cp:revision>16</cp:revision>
  <cp:lastPrinted>2010-10-04T03:01:00Z</cp:lastPrinted>
  <dcterms:created xsi:type="dcterms:W3CDTF">2016-10-03T07:38:00Z</dcterms:created>
  <dcterms:modified xsi:type="dcterms:W3CDTF">2016-12-27T07:43:00Z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vt:lpwstr>[Product name]</vt:lpwstr>
  </property>
  <property fmtid="{D5CDD505-2E9C-101B-9397-08002B2CF9AE}" pid="3" name="Project name">
    <vt:lpwstr>[Project name]</vt:lpwstr>
  </property>
  <property fmtid="{D5CDD505-2E9C-101B-9397-08002B2CF9AE}" pid="4" name="Document name">
    <vt:lpwstr>[Document name]</vt:lpwstr>
  </property>
  <property fmtid="{D5CDD505-2E9C-101B-9397-08002B2CF9AE}" pid="5" name="Document id">
    <vt:lpwstr>[Document id]</vt:lpwstr>
  </property>
  <property fmtid="{D5CDD505-2E9C-101B-9397-08002B2CF9AE}" pid="6" name="Document version">
    <vt:lpwstr>[Document version]</vt:lpwstr>
  </property>
  <property fmtid="{D5CDD505-2E9C-101B-9397-08002B2CF9AE}" pid="7" name="Document type">
    <vt:lpwstr>[Document type]</vt:lpwstr>
  </property>
</Properties>
</file>